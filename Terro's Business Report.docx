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AE4A324" w14:textId="7EC76E61" w:rsidR="00D077E9" w:rsidRDefault="009257F5" w:rsidP="008C0C09">
      <w:r>
        <w:rPr>
          <w:noProof/>
        </w:rPr>
        <w:drawing>
          <wp:anchor distT="0" distB="0" distL="114300" distR="114300" simplePos="0" relativeHeight="251658240" behindDoc="1" locked="0" layoutInCell="1" allowOverlap="1" wp14:anchorId="64CFA52D" wp14:editId="7984B878">
            <wp:simplePos x="0" y="0"/>
            <wp:positionH relativeFrom="page">
              <wp:align>right</wp:align>
            </wp:positionH>
            <wp:positionV relativeFrom="page">
              <wp:posOffset>1193751</wp:posOffset>
            </wp:positionV>
            <wp:extent cx="7760335" cy="5479366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518" cy="5492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59"/>
      </w:tblGrid>
      <w:tr w:rsidR="00D077E9" w14:paraId="77D4EBEF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0535E3D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AACB050" wp14:editId="51A5FFD8">
                      <wp:extent cx="3847514" cy="1413803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7514" cy="141380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AAE39C" w14:textId="3D394786" w:rsidR="00713E40" w:rsidRPr="00E47AB6" w:rsidRDefault="00713E40" w:rsidP="00713E40">
                                  <w:pPr>
                                    <w:pStyle w:val="Heading1"/>
                                    <w:jc w:val="center"/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</w:pPr>
                                  <w:r w:rsidRPr="00E47AB6"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t>Terro’s Real Estate</w:t>
                                  </w:r>
                                </w:p>
                                <w:p w14:paraId="245C219F" w14:textId="68644D10" w:rsidR="00713E40" w:rsidRPr="00E47AB6" w:rsidRDefault="00713E40" w:rsidP="00713E40">
                                  <w:pPr>
                                    <w:pStyle w:val="Heading1"/>
                                    <w:jc w:val="center"/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</w:pPr>
                                  <w:r w:rsidRPr="00E47AB6"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  <w:t>Agency</w:t>
                                  </w:r>
                                </w:p>
                                <w:p w14:paraId="6BF89402" w14:textId="0AE79BC4" w:rsidR="00D077E9" w:rsidRPr="00D86945" w:rsidRDefault="00D077E9" w:rsidP="00D077E9">
                                  <w:pPr>
                                    <w:pStyle w:val="Title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AACB0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302.95pt;height:11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" filled="f" stroked="f" strokeweight=".5pt">
                      <v:textbox>
                        <w:txbxContent>
                          <w:p w14:paraId="57AAE39C" w14:textId="3D394786" w:rsidR="00713E40" w:rsidRPr="00E47AB6" w:rsidRDefault="00713E40" w:rsidP="00713E40">
                            <w:pPr>
                              <w:pStyle w:val="Heading1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E47AB6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Terro’s Real Estate</w:t>
                            </w:r>
                          </w:p>
                          <w:p w14:paraId="245C219F" w14:textId="68644D10" w:rsidR="00713E40" w:rsidRPr="00E47AB6" w:rsidRDefault="00713E40" w:rsidP="00713E40">
                            <w:pPr>
                              <w:pStyle w:val="Heading1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47AB6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Agency</w:t>
                            </w:r>
                          </w:p>
                          <w:p w14:paraId="6BF89402" w14:textId="0AE79BC4" w:rsidR="00D077E9" w:rsidRPr="00D86945" w:rsidRDefault="00D077E9" w:rsidP="00D077E9">
                            <w:pPr>
                              <w:pStyle w:val="Title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95332E9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3C70ED9" wp14:editId="76916AC7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EC984B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44546a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53F47F3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4610C06" w14:textId="59DEBE8B" w:rsidR="00D077E9" w:rsidRDefault="00D077E9" w:rsidP="00D077E9">
            <w:pPr>
              <w:rPr>
                <w:noProof/>
              </w:rPr>
            </w:pPr>
          </w:p>
          <w:p w14:paraId="2534C441" w14:textId="77777777" w:rsidR="00E47AB6" w:rsidRDefault="00E47AB6" w:rsidP="00E47AB6">
            <w:pPr>
              <w:pStyle w:val="Heading1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4A571FC1" w14:textId="4C4F9C87" w:rsidR="00533CFD" w:rsidRPr="00533CFD" w:rsidRDefault="00533CFD" w:rsidP="00E47AB6">
            <w:pPr>
              <w:pStyle w:val="Heading1"/>
              <w:rPr>
                <w:rFonts w:asciiTheme="minorHAnsi" w:hAnsiTheme="minorHAnsi" w:cstheme="minorHAnsi"/>
                <w:sz w:val="28"/>
                <w:szCs w:val="28"/>
              </w:rPr>
            </w:pPr>
            <w:r w:rsidRPr="00533CFD">
              <w:rPr>
                <w:rFonts w:asciiTheme="minorHAnsi" w:hAnsiTheme="minorHAnsi" w:cstheme="minorHAnsi"/>
                <w:sz w:val="28"/>
                <w:szCs w:val="28"/>
              </w:rPr>
              <w:t>Real Estate Data Analysis – Exploratory Data Analysis, Linear Regression.</w:t>
            </w:r>
          </w:p>
          <w:p w14:paraId="34F862B9" w14:textId="55A9122C" w:rsidR="00533CFD" w:rsidRDefault="00533CFD" w:rsidP="00533CFD">
            <w:pPr>
              <w:pStyle w:val="Content"/>
              <w:spacing w:line="276" w:lineRule="auto"/>
            </w:pPr>
          </w:p>
          <w:p w14:paraId="5727AE0A" w14:textId="77777777" w:rsidR="00533CFD" w:rsidRDefault="00533CFD" w:rsidP="00D077E9">
            <w:pPr>
              <w:rPr>
                <w:noProof/>
              </w:rPr>
            </w:pPr>
          </w:p>
          <w:p w14:paraId="1B6B2F2B" w14:textId="77777777" w:rsidR="00533CFD" w:rsidRDefault="00533CFD" w:rsidP="00D077E9">
            <w:pPr>
              <w:rPr>
                <w:noProof/>
              </w:rPr>
            </w:pPr>
          </w:p>
          <w:p w14:paraId="3E6C211E" w14:textId="284C8A87" w:rsidR="00533CFD" w:rsidRDefault="00533CFD" w:rsidP="00533CFD">
            <w:pPr>
              <w:widowControl w:val="0"/>
              <w:spacing w:line="200" w:lineRule="exact"/>
              <w:jc w:val="center"/>
              <w:rPr>
                <w:noProof/>
              </w:rPr>
            </w:pPr>
          </w:p>
        </w:tc>
      </w:tr>
      <w:tr w:rsidR="00D077E9" w14:paraId="7930F7A1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8DC2199" w14:textId="77777777" w:rsidR="00E47AB6" w:rsidRDefault="002374B3" w:rsidP="00D077E9">
            <w:pPr>
              <w:rPr>
                <w:sz w:val="28"/>
                <w:szCs w:val="28"/>
              </w:rPr>
            </w:pPr>
            <w:r w:rsidRPr="00E47AB6">
              <w:rPr>
                <w:sz w:val="28"/>
                <w:szCs w:val="28"/>
              </w:rPr>
              <w:t>Business Report</w:t>
            </w:r>
          </w:p>
          <w:p w14:paraId="129F8DCE" w14:textId="1AF1C9EC" w:rsidR="00533CFD" w:rsidRPr="00E47AB6" w:rsidRDefault="00D077E9" w:rsidP="00D077E9">
            <w:pPr>
              <w:rPr>
                <w:noProof/>
                <w:sz w:val="28"/>
                <w:szCs w:val="28"/>
              </w:rPr>
            </w:pPr>
            <w:r w:rsidRPr="00E47AB6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43BA4D3A" wp14:editId="5D318A80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F65DF77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44546a [3215]" strokeweight="3pt">
                      <w10:anchorlock/>
                    </v:line>
                  </w:pict>
                </mc:Fallback>
              </mc:AlternateContent>
            </w:r>
          </w:p>
          <w:p w14:paraId="152EC97E" w14:textId="77777777" w:rsidR="00D077E9" w:rsidRPr="00E47AB6" w:rsidRDefault="00533CFD" w:rsidP="00533CFD">
            <w:pPr>
              <w:rPr>
                <w:sz w:val="28"/>
                <w:szCs w:val="28"/>
              </w:rPr>
            </w:pPr>
            <w:r w:rsidRPr="00E47AB6">
              <w:rPr>
                <w:sz w:val="28"/>
                <w:szCs w:val="28"/>
              </w:rPr>
              <w:t>Submitted by</w:t>
            </w:r>
            <w:r w:rsidR="00D077E9" w:rsidRPr="00E47AB6">
              <w:rPr>
                <w:sz w:val="28"/>
                <w:szCs w:val="28"/>
              </w:rPr>
              <w:t xml:space="preserve">: </w:t>
            </w:r>
            <w:r w:rsidRPr="00E47AB6">
              <w:rPr>
                <w:sz w:val="28"/>
                <w:szCs w:val="28"/>
              </w:rPr>
              <w:t>Vaishnavi G</w:t>
            </w:r>
          </w:p>
          <w:p w14:paraId="1DC066B5" w14:textId="4EA1AD8D" w:rsidR="00533CFD" w:rsidRPr="00D86945" w:rsidRDefault="00533CFD" w:rsidP="00533CFD">
            <w:pPr>
              <w:rPr>
                <w:noProof/>
                <w:sz w:val="10"/>
                <w:szCs w:val="10"/>
              </w:rPr>
            </w:pPr>
            <w:r w:rsidRPr="00E47AB6">
              <w:rPr>
                <w:noProof/>
                <w:sz w:val="28"/>
                <w:szCs w:val="28"/>
              </w:rPr>
              <w:t>Mail Id: vaishug127@gmail.com</w:t>
            </w:r>
          </w:p>
        </w:tc>
      </w:tr>
    </w:tbl>
    <w:p w14:paraId="11C0A096" w14:textId="6DBF2AED" w:rsidR="00D077E9" w:rsidRDefault="00D077E9" w:rsidP="002374B3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7968FF" wp14:editId="7BBC6987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8DF5A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" fillcolor="#a5a5a5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5972F7B" wp14:editId="647CAA17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14596F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tbl>
      <w:tblPr>
        <w:tblW w:w="15424" w:type="dxa"/>
        <w:tblInd w:w="-851" w:type="dxa"/>
        <w:tblLook w:val="0000" w:firstRow="0" w:lastRow="0" w:firstColumn="0" w:lastColumn="0" w:noHBand="0" w:noVBand="0"/>
      </w:tblPr>
      <w:tblGrid>
        <w:gridCol w:w="15424"/>
      </w:tblGrid>
      <w:tr w:rsidR="00D077E9" w14:paraId="45EA583C" w14:textId="77777777" w:rsidTr="00B2621B">
        <w:trPr>
          <w:trHeight w:val="3546"/>
        </w:trPr>
        <w:tc>
          <w:tcPr>
            <w:tcW w:w="15424" w:type="dxa"/>
            <w:shd w:val="clear" w:color="auto" w:fill="auto"/>
          </w:tcPr>
          <w:sdt>
            <w:sdtPr>
              <w:rPr>
                <w:rFonts w:asciiTheme="minorHAnsi" w:eastAsiaTheme="minorEastAsia" w:hAnsiTheme="minorHAnsi" w:cstheme="minorBidi"/>
                <w:b/>
                <w:bCs/>
                <w:i/>
                <w:iCs/>
                <w:caps w:val="0"/>
                <w:sz w:val="32"/>
                <w:szCs w:val="32"/>
              </w:rPr>
              <w:id w:val="1660650702"/>
              <w:placeholder>
                <w:docPart w:val="DF613221DCA648BDBE6140CC6A9D5921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14:paraId="7989D02A" w14:textId="60FCFA92" w:rsidR="00291861" w:rsidRPr="00023F9C" w:rsidRDefault="00023F9C" w:rsidP="00291861">
                <w:pPr>
                  <w:pStyle w:val="Heading2"/>
                  <w:numPr>
                    <w:ilvl w:val="0"/>
                    <w:numId w:val="1"/>
                  </w:numPr>
                  <w:rPr>
                    <w:b/>
                    <w:bCs/>
                    <w:i/>
                    <w:iCs/>
                    <w:sz w:val="24"/>
                    <w:szCs w:val="24"/>
                  </w:rPr>
                </w:pPr>
                <w:r w:rsidRPr="00023F9C">
                  <w:rPr>
                    <w:b/>
                    <w:bCs/>
                    <w:i/>
                    <w:iCs/>
                    <w:caps w:val="0"/>
                    <w:sz w:val="24"/>
                    <w:szCs w:val="24"/>
                  </w:rPr>
                  <w:t xml:space="preserve">Generate </w:t>
                </w:r>
                <w:r w:rsidR="001B13C1">
                  <w:rPr>
                    <w:b/>
                    <w:bCs/>
                    <w:i/>
                    <w:iCs/>
                    <w:caps w:val="0"/>
                    <w:sz w:val="24"/>
                    <w:szCs w:val="24"/>
                  </w:rPr>
                  <w:t>t</w:t>
                </w:r>
                <w:r w:rsidRPr="00023F9C">
                  <w:rPr>
                    <w:b/>
                    <w:bCs/>
                    <w:i/>
                    <w:iCs/>
                    <w:caps w:val="0"/>
                    <w:sz w:val="24"/>
                    <w:szCs w:val="24"/>
                  </w:rPr>
                  <w:t xml:space="preserve">he </w:t>
                </w:r>
                <w:r w:rsidR="001B13C1">
                  <w:rPr>
                    <w:b/>
                    <w:bCs/>
                    <w:i/>
                    <w:iCs/>
                    <w:caps w:val="0"/>
                    <w:sz w:val="24"/>
                    <w:szCs w:val="24"/>
                  </w:rPr>
                  <w:t>S</w:t>
                </w:r>
                <w:r w:rsidRPr="00023F9C">
                  <w:rPr>
                    <w:b/>
                    <w:bCs/>
                    <w:i/>
                    <w:iCs/>
                    <w:caps w:val="0"/>
                    <w:sz w:val="24"/>
                    <w:szCs w:val="24"/>
                  </w:rPr>
                  <w:t xml:space="preserve">ummary </w:t>
                </w:r>
                <w:r w:rsidR="001B13C1">
                  <w:rPr>
                    <w:b/>
                    <w:bCs/>
                    <w:i/>
                    <w:iCs/>
                    <w:caps w:val="0"/>
                    <w:sz w:val="24"/>
                    <w:szCs w:val="24"/>
                  </w:rPr>
                  <w:t>S</w:t>
                </w:r>
                <w:r w:rsidRPr="00023F9C">
                  <w:rPr>
                    <w:b/>
                    <w:bCs/>
                    <w:i/>
                    <w:iCs/>
                    <w:caps w:val="0"/>
                    <w:sz w:val="24"/>
                    <w:szCs w:val="24"/>
                  </w:rPr>
                  <w:t xml:space="preserve">tatistics </w:t>
                </w:r>
                <w:r w:rsidR="001B13C1">
                  <w:rPr>
                    <w:b/>
                    <w:bCs/>
                    <w:i/>
                    <w:iCs/>
                    <w:caps w:val="0"/>
                    <w:sz w:val="24"/>
                    <w:szCs w:val="24"/>
                  </w:rPr>
                  <w:t>f</w:t>
                </w:r>
                <w:r w:rsidRPr="00023F9C">
                  <w:rPr>
                    <w:b/>
                    <w:bCs/>
                    <w:i/>
                    <w:iCs/>
                    <w:caps w:val="0"/>
                    <w:sz w:val="24"/>
                    <w:szCs w:val="24"/>
                  </w:rPr>
                  <w:t xml:space="preserve">or </w:t>
                </w:r>
                <w:r w:rsidR="001B13C1">
                  <w:rPr>
                    <w:b/>
                    <w:bCs/>
                    <w:i/>
                    <w:iCs/>
                    <w:caps w:val="0"/>
                    <w:sz w:val="24"/>
                    <w:szCs w:val="24"/>
                  </w:rPr>
                  <w:t>e</w:t>
                </w:r>
                <w:r w:rsidRPr="00023F9C">
                  <w:rPr>
                    <w:b/>
                    <w:bCs/>
                    <w:i/>
                    <w:iCs/>
                    <w:caps w:val="0"/>
                    <w:sz w:val="24"/>
                    <w:szCs w:val="24"/>
                  </w:rPr>
                  <w:t xml:space="preserve">ach Variable </w:t>
                </w:r>
                <w:r w:rsidR="001B13C1">
                  <w:rPr>
                    <w:b/>
                    <w:bCs/>
                    <w:i/>
                    <w:iCs/>
                    <w:caps w:val="0"/>
                    <w:sz w:val="24"/>
                    <w:szCs w:val="24"/>
                  </w:rPr>
                  <w:t>i</w:t>
                </w:r>
                <w:r w:rsidRPr="00023F9C">
                  <w:rPr>
                    <w:b/>
                    <w:bCs/>
                    <w:i/>
                    <w:iCs/>
                    <w:caps w:val="0"/>
                    <w:sz w:val="24"/>
                    <w:szCs w:val="24"/>
                  </w:rPr>
                  <w:t xml:space="preserve">n </w:t>
                </w:r>
                <w:r w:rsidR="001B13C1">
                  <w:rPr>
                    <w:b/>
                    <w:bCs/>
                    <w:i/>
                    <w:iCs/>
                    <w:caps w:val="0"/>
                    <w:sz w:val="24"/>
                    <w:szCs w:val="24"/>
                  </w:rPr>
                  <w:t>t</w:t>
                </w:r>
                <w:r w:rsidRPr="00023F9C">
                  <w:rPr>
                    <w:b/>
                    <w:bCs/>
                    <w:i/>
                    <w:iCs/>
                    <w:caps w:val="0"/>
                    <w:sz w:val="24"/>
                    <w:szCs w:val="24"/>
                  </w:rPr>
                  <w:t xml:space="preserve">he Table. (Use Data </w:t>
                </w:r>
              </w:p>
              <w:p w14:paraId="25DD4641" w14:textId="6562EDC9" w:rsidR="00D077E9" w:rsidRPr="00023F9C" w:rsidRDefault="00023F9C" w:rsidP="00291861">
                <w:pPr>
                  <w:pStyle w:val="Heading2"/>
                  <w:ind w:left="142"/>
                  <w:rPr>
                    <w:b/>
                    <w:bCs/>
                    <w:i/>
                    <w:iCs/>
                    <w:sz w:val="24"/>
                    <w:szCs w:val="24"/>
                  </w:rPr>
                </w:pPr>
                <w:r w:rsidRPr="00023F9C">
                  <w:rPr>
                    <w:b/>
                    <w:bCs/>
                    <w:i/>
                    <w:iCs/>
                    <w:caps w:val="0"/>
                    <w:sz w:val="24"/>
                    <w:szCs w:val="24"/>
                  </w:rPr>
                  <w:t xml:space="preserve">Analysis Tool Pack). Write </w:t>
                </w:r>
                <w:r w:rsidR="001B13C1">
                  <w:rPr>
                    <w:b/>
                    <w:bCs/>
                    <w:i/>
                    <w:iCs/>
                    <w:caps w:val="0"/>
                    <w:sz w:val="24"/>
                    <w:szCs w:val="24"/>
                  </w:rPr>
                  <w:t>d</w:t>
                </w:r>
                <w:r w:rsidRPr="00023F9C">
                  <w:rPr>
                    <w:b/>
                    <w:bCs/>
                    <w:i/>
                    <w:iCs/>
                    <w:caps w:val="0"/>
                    <w:sz w:val="24"/>
                    <w:szCs w:val="24"/>
                  </w:rPr>
                  <w:t xml:space="preserve">own </w:t>
                </w:r>
                <w:r w:rsidR="001B13C1">
                  <w:rPr>
                    <w:b/>
                    <w:bCs/>
                    <w:i/>
                    <w:iCs/>
                    <w:caps w:val="0"/>
                    <w:sz w:val="24"/>
                    <w:szCs w:val="24"/>
                  </w:rPr>
                  <w:t>y</w:t>
                </w:r>
                <w:r w:rsidRPr="00023F9C">
                  <w:rPr>
                    <w:b/>
                    <w:bCs/>
                    <w:i/>
                    <w:iCs/>
                    <w:caps w:val="0"/>
                    <w:sz w:val="24"/>
                    <w:szCs w:val="24"/>
                  </w:rPr>
                  <w:t xml:space="preserve">our </w:t>
                </w:r>
                <w:r w:rsidR="001B13C1">
                  <w:rPr>
                    <w:b/>
                    <w:bCs/>
                    <w:i/>
                    <w:iCs/>
                    <w:caps w:val="0"/>
                    <w:sz w:val="24"/>
                    <w:szCs w:val="24"/>
                  </w:rPr>
                  <w:t>o</w:t>
                </w:r>
                <w:r w:rsidRPr="00023F9C">
                  <w:rPr>
                    <w:b/>
                    <w:bCs/>
                    <w:i/>
                    <w:iCs/>
                    <w:caps w:val="0"/>
                    <w:sz w:val="24"/>
                    <w:szCs w:val="24"/>
                  </w:rPr>
                  <w:t>bservation.</w:t>
                </w:r>
              </w:p>
              <w:tbl>
                <w:tblPr>
                  <w:tblW w:w="12980" w:type="dxa"/>
                  <w:tblLook w:val="04A0" w:firstRow="1" w:lastRow="0" w:firstColumn="1" w:lastColumn="0" w:noHBand="0" w:noVBand="1"/>
                </w:tblPr>
                <w:tblGrid>
                  <w:gridCol w:w="5120"/>
                  <w:gridCol w:w="1380"/>
                  <w:gridCol w:w="1860"/>
                  <w:gridCol w:w="1380"/>
                  <w:gridCol w:w="1860"/>
                  <w:gridCol w:w="1380"/>
                </w:tblGrid>
                <w:tr w:rsidR="0086606F" w:rsidRPr="0086606F" w14:paraId="2F8CCF14" w14:textId="77777777" w:rsidTr="0086606F">
                  <w:trPr>
                    <w:trHeight w:val="310"/>
                  </w:trPr>
                  <w:tc>
                    <w:tcPr>
                      <w:tcW w:w="512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79C41F9C" w14:textId="77777777" w:rsidR="00E47AB6" w:rsidRPr="00E134B9" w:rsidRDefault="00E47AB6" w:rsidP="0086606F">
                      <w:pPr>
                        <w:spacing w:line="240" w:lineRule="auto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</w:pPr>
                    </w:p>
                    <w:p w14:paraId="010F56C5" w14:textId="47BE218A" w:rsidR="00E134B9" w:rsidRPr="00291861" w:rsidRDefault="00E134B9" w:rsidP="0086606F">
                      <w:pPr>
                        <w:spacing w:line="240" w:lineRule="auto"/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00000"/>
                          <w:sz w:val="24"/>
                          <w:szCs w:val="24"/>
                          <w:lang w:val="en-IN" w:eastAsia="en-IN"/>
                        </w:rPr>
                      </w:pPr>
                      <w:r w:rsidRPr="00E134B9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 xml:space="preserve">    </w:t>
                      </w:r>
                      <w:r w:rsidRPr="0029186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00000"/>
                          <w:sz w:val="24"/>
                          <w:szCs w:val="24"/>
                          <w:lang w:val="en-IN" w:eastAsia="en-IN"/>
                        </w:rPr>
                        <w:t>Observation:</w:t>
                      </w:r>
                    </w:p>
                    <w:p w14:paraId="157CF4BA" w14:textId="0A4F4226" w:rsidR="0086606F" w:rsidRPr="0086606F" w:rsidRDefault="00CB5D30" w:rsidP="0086606F">
                      <w:pPr>
                        <w:spacing w:line="240" w:lineRule="auto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</w:pPr>
                      <w:r w:rsidRPr="00E134B9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 xml:space="preserve">    </w:t>
                      </w:r>
                      <w:r w:rsidR="0086606F" w:rsidRPr="0086606F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From the summary Statistics Table</w:t>
                      </w:r>
                      <w:r w:rsidR="0086606F" w:rsidRPr="00E134B9">
                        <w:rPr>
                          <w:rFonts w:eastAsia="Times New Roman" w:cstheme="minorHAnsi"/>
                          <w:b/>
                          <w:color w:val="000000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="0086606F" w:rsidRPr="00291861">
                        <w:rPr>
                          <w:rFonts w:eastAsia="Times New Roman" w:cstheme="minorHAnsi"/>
                          <w:bCs/>
                          <w:color w:val="000000"/>
                          <w:sz w:val="24"/>
                          <w:szCs w:val="24"/>
                          <w:lang w:val="en-IN" w:eastAsia="en-IN"/>
                        </w:rPr>
                        <w:t>give</w:t>
                      </w:r>
                      <w:r w:rsidR="00E134B9" w:rsidRPr="00291861">
                        <w:rPr>
                          <w:rFonts w:eastAsia="Times New Roman" w:cstheme="minorHAnsi"/>
                          <w:bCs/>
                          <w:color w:val="000000"/>
                          <w:sz w:val="24"/>
                          <w:szCs w:val="24"/>
                          <w:lang w:val="en-IN" w:eastAsia="en-IN"/>
                        </w:rPr>
                        <w:t xml:space="preserve">n </w:t>
                      </w:r>
                      <w:r w:rsidR="0086606F" w:rsidRPr="00291861">
                        <w:rPr>
                          <w:rFonts w:eastAsia="Times New Roman" w:cstheme="minorHAnsi"/>
                          <w:bCs/>
                          <w:color w:val="000000"/>
                          <w:sz w:val="24"/>
                          <w:szCs w:val="24"/>
                          <w:lang w:val="en-IN" w:eastAsia="en-IN"/>
                        </w:rPr>
                        <w:t>below</w:t>
                      </w:r>
                      <w:r w:rsidR="0086606F" w:rsidRPr="0086606F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 xml:space="preserve">, </w:t>
                      </w:r>
                    </w:p>
                  </w:tc>
                  <w:tc>
                    <w:tcPr>
                      <w:tcW w:w="138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75C54DD2" w14:textId="77777777" w:rsidR="0086606F" w:rsidRPr="0086606F" w:rsidRDefault="0086606F" w:rsidP="0086606F">
                      <w:pPr>
                        <w:spacing w:line="240" w:lineRule="auto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</w:pPr>
                    </w:p>
                  </w:tc>
                  <w:tc>
                    <w:tcPr>
                      <w:tcW w:w="186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2D4771B8" w14:textId="77777777" w:rsidR="0086606F" w:rsidRPr="0086606F" w:rsidRDefault="0086606F" w:rsidP="0086606F">
                      <w:pPr>
                        <w:spacing w:line="240" w:lineRule="auto"/>
                        <w:rPr>
                          <w:rFonts w:eastAsia="Times New Roman" w:cstheme="minorHAnsi"/>
                          <w:sz w:val="24"/>
                          <w:szCs w:val="24"/>
                          <w:lang w:val="en-IN" w:eastAsia="en-IN"/>
                        </w:rPr>
                      </w:pPr>
                    </w:p>
                  </w:tc>
                  <w:tc>
                    <w:tcPr>
                      <w:tcW w:w="138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28E26035" w14:textId="77777777" w:rsidR="0086606F" w:rsidRPr="0086606F" w:rsidRDefault="0086606F" w:rsidP="0086606F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</w:pPr>
                    </w:p>
                  </w:tc>
                  <w:tc>
                    <w:tcPr>
                      <w:tcW w:w="186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0F91AC38" w14:textId="77777777" w:rsidR="0086606F" w:rsidRPr="0086606F" w:rsidRDefault="0086606F" w:rsidP="0086606F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</w:pPr>
                    </w:p>
                  </w:tc>
                  <w:tc>
                    <w:tcPr>
                      <w:tcW w:w="138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6288A773" w14:textId="77777777" w:rsidR="0086606F" w:rsidRPr="0086606F" w:rsidRDefault="0086606F" w:rsidP="0086606F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</w:pPr>
                    </w:p>
                  </w:tc>
                </w:tr>
                <w:tr w:rsidR="0086606F" w:rsidRPr="0086606F" w14:paraId="5E9AC038" w14:textId="77777777" w:rsidTr="0086606F">
                  <w:trPr>
                    <w:trHeight w:val="310"/>
                  </w:trPr>
                  <w:tc>
                    <w:tcPr>
                      <w:tcW w:w="8360" w:type="dxa"/>
                      <w:gridSpan w:val="3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47F1061C" w14:textId="1C541541" w:rsidR="0086606F" w:rsidRPr="008C0C09" w:rsidRDefault="0086606F" w:rsidP="008C0C0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</w:pPr>
                      <w:r w:rsidRPr="008C0C09">
                        <w:rPr>
                          <w:rFonts w:eastAsia="Times New Roman" w:cstheme="minorHAnsi"/>
                          <w:color w:val="FF0000"/>
                          <w:sz w:val="24"/>
                          <w:szCs w:val="24"/>
                          <w:lang w:val="en-IN" w:eastAsia="en-IN"/>
                        </w:rPr>
                        <w:t xml:space="preserve">Mean value </w:t>
                      </w:r>
                      <w:r w:rsidRPr="008C0C09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 xml:space="preserve">is largest in Tax column and smallest in </w:t>
                      </w:r>
                      <w:proofErr w:type="spellStart"/>
                      <w:r w:rsidRPr="008C0C09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Nox</w:t>
                      </w:r>
                      <w:proofErr w:type="spellEnd"/>
                      <w:r w:rsidRPr="008C0C09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 xml:space="preserve"> column.</w:t>
                      </w:r>
                    </w:p>
                  </w:tc>
                  <w:tc>
                    <w:tcPr>
                      <w:tcW w:w="138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048443D5" w14:textId="77777777" w:rsidR="0086606F" w:rsidRPr="0086606F" w:rsidRDefault="0086606F" w:rsidP="0086606F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en-IN" w:eastAsia="en-IN"/>
                        </w:rPr>
                      </w:pPr>
                    </w:p>
                  </w:tc>
                  <w:tc>
                    <w:tcPr>
                      <w:tcW w:w="186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612AE5D1" w14:textId="77777777" w:rsidR="0086606F" w:rsidRPr="0086606F" w:rsidRDefault="0086606F" w:rsidP="0086606F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</w:pPr>
                    </w:p>
                  </w:tc>
                  <w:tc>
                    <w:tcPr>
                      <w:tcW w:w="138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45BF7FE8" w14:textId="77777777" w:rsidR="0086606F" w:rsidRPr="0086606F" w:rsidRDefault="0086606F" w:rsidP="0086606F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</w:pPr>
                    </w:p>
                  </w:tc>
                </w:tr>
                <w:tr w:rsidR="0086606F" w:rsidRPr="0086606F" w14:paraId="4400C9B8" w14:textId="77777777" w:rsidTr="0086606F">
                  <w:trPr>
                    <w:trHeight w:val="310"/>
                  </w:trPr>
                  <w:tc>
                    <w:tcPr>
                      <w:tcW w:w="8360" w:type="dxa"/>
                      <w:gridSpan w:val="3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71CD157C" w14:textId="1A98D70E" w:rsidR="0086606F" w:rsidRPr="008C0C09" w:rsidRDefault="0086606F" w:rsidP="008C0C0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</w:pPr>
                      <w:proofErr w:type="spellStart"/>
                      <w:r w:rsidRPr="008C0C09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Nox</w:t>
                      </w:r>
                      <w:proofErr w:type="spellEnd"/>
                      <w:r w:rsidRPr="008C0C09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 xml:space="preserve"> having the largest</w:t>
                      </w:r>
                      <w:r w:rsidR="00291861" w:rsidRPr="008C0C09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 xml:space="preserve">, </w:t>
                      </w:r>
                      <w:r w:rsidRPr="008C0C09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smallest</w:t>
                      </w:r>
                      <w:r w:rsidRPr="008C0C09">
                        <w:rPr>
                          <w:rFonts w:eastAsia="Times New Roman" w:cstheme="minorHAnsi"/>
                          <w:color w:val="FF0000"/>
                          <w:sz w:val="24"/>
                          <w:szCs w:val="24"/>
                          <w:lang w:val="en-IN" w:eastAsia="en-IN"/>
                        </w:rPr>
                        <w:t xml:space="preserve"> Median</w:t>
                      </w:r>
                      <w:r w:rsidR="00213E53" w:rsidRPr="008C0C09">
                        <w:rPr>
                          <w:rFonts w:eastAsia="Times New Roman" w:cstheme="minorHAnsi"/>
                          <w:color w:val="FF0000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C0C09">
                        <w:rPr>
                          <w:rFonts w:eastAsia="Times New Roman" w:cstheme="minorHAnsi"/>
                          <w:color w:val="FF0000"/>
                          <w:sz w:val="24"/>
                          <w:szCs w:val="24"/>
                          <w:lang w:val="en-IN" w:eastAsia="en-IN"/>
                        </w:rPr>
                        <w:t xml:space="preserve">value </w:t>
                      </w:r>
                      <w:r w:rsidRPr="008C0C09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respectively.</w:t>
                      </w:r>
                    </w:p>
                  </w:tc>
                  <w:tc>
                    <w:tcPr>
                      <w:tcW w:w="138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63BE1A86" w14:textId="77777777" w:rsidR="0086606F" w:rsidRPr="0086606F" w:rsidRDefault="0086606F" w:rsidP="0086606F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en-IN" w:eastAsia="en-IN"/>
                        </w:rPr>
                      </w:pPr>
                    </w:p>
                  </w:tc>
                  <w:tc>
                    <w:tcPr>
                      <w:tcW w:w="186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0F0C76DA" w14:textId="77777777" w:rsidR="0086606F" w:rsidRPr="0086606F" w:rsidRDefault="0086606F" w:rsidP="0086606F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</w:pPr>
                    </w:p>
                  </w:tc>
                  <w:tc>
                    <w:tcPr>
                      <w:tcW w:w="138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6C383972" w14:textId="77777777" w:rsidR="0086606F" w:rsidRPr="0086606F" w:rsidRDefault="0086606F" w:rsidP="0086606F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</w:pPr>
                    </w:p>
                  </w:tc>
                </w:tr>
                <w:tr w:rsidR="0086606F" w:rsidRPr="0086606F" w14:paraId="66A2321C" w14:textId="77777777" w:rsidTr="0086606F">
                  <w:trPr>
                    <w:trHeight w:val="310"/>
                  </w:trPr>
                  <w:tc>
                    <w:tcPr>
                      <w:tcW w:w="12980" w:type="dxa"/>
                      <w:gridSpan w:val="6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50E01656" w14:textId="3F608880" w:rsidR="0086606F" w:rsidRPr="008C0C09" w:rsidRDefault="0086606F" w:rsidP="008C0C0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eastAsia="Times New Roman" w:cstheme="minorHAnsi"/>
                          <w:b/>
                          <w:color w:val="000000"/>
                          <w:sz w:val="24"/>
                          <w:szCs w:val="24"/>
                          <w:lang w:val="en-IN" w:eastAsia="en-IN"/>
                        </w:rPr>
                      </w:pPr>
                      <w:r w:rsidRPr="008C0C09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 xml:space="preserve">When compare to all </w:t>
                      </w:r>
                      <w:r w:rsidRPr="008C0C09">
                        <w:rPr>
                          <w:rFonts w:eastAsia="Times New Roman" w:cstheme="minorHAnsi"/>
                          <w:color w:val="FF0000"/>
                          <w:sz w:val="24"/>
                          <w:szCs w:val="24"/>
                          <w:lang w:val="en-IN" w:eastAsia="en-IN"/>
                        </w:rPr>
                        <w:t xml:space="preserve">Standard Deviation </w:t>
                      </w:r>
                      <w:r w:rsidRPr="008C0C09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 xml:space="preserve">value in Tax is largest among them and </w:t>
                      </w:r>
                      <w:proofErr w:type="spellStart"/>
                      <w:r w:rsidRPr="008C0C09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Nox</w:t>
                      </w:r>
                      <w:proofErr w:type="spellEnd"/>
                      <w:r w:rsidRPr="008C0C09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 xml:space="preserve"> having the</w:t>
                      </w:r>
                    </w:p>
                    <w:p w14:paraId="6D4762B2" w14:textId="1313F3EF" w:rsidR="0086606F" w:rsidRPr="0086606F" w:rsidRDefault="0086606F" w:rsidP="0086606F">
                      <w:pPr>
                        <w:spacing w:line="240" w:lineRule="auto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</w:pPr>
                      <w:r w:rsidRPr="00E134B9">
                        <w:rPr>
                          <w:rFonts w:eastAsia="Times New Roman" w:cstheme="minorHAnsi"/>
                          <w:b/>
                          <w:color w:val="000000"/>
                          <w:sz w:val="24"/>
                          <w:szCs w:val="24"/>
                          <w:lang w:val="en-IN" w:eastAsia="en-IN"/>
                        </w:rPr>
                        <w:t xml:space="preserve">             </w:t>
                      </w:r>
                      <w:r w:rsidRPr="0086606F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 xml:space="preserve"> lowest one.</w:t>
                      </w:r>
                    </w:p>
                  </w:tc>
                </w:tr>
                <w:tr w:rsidR="0086606F" w:rsidRPr="0086606F" w14:paraId="3AAA19B4" w14:textId="77777777" w:rsidTr="0086606F">
                  <w:trPr>
                    <w:trHeight w:val="310"/>
                  </w:trPr>
                  <w:tc>
                    <w:tcPr>
                      <w:tcW w:w="11600" w:type="dxa"/>
                      <w:gridSpan w:val="5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7769484A" w14:textId="1D35E730" w:rsidR="0086606F" w:rsidRPr="008C0C09" w:rsidRDefault="0086606F" w:rsidP="008C0C0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40" w:lineRule="auto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</w:pPr>
                      <w:r w:rsidRPr="008C0C09">
                        <w:rPr>
                          <w:rFonts w:eastAsia="Times New Roman" w:cstheme="minorHAnsi"/>
                          <w:color w:val="FF0000"/>
                          <w:sz w:val="24"/>
                          <w:szCs w:val="24"/>
                          <w:lang w:val="en-IN" w:eastAsia="en-IN"/>
                        </w:rPr>
                        <w:t xml:space="preserve">Skewness </w:t>
                      </w:r>
                      <w:r w:rsidRPr="008C0C09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having highest</w:t>
                      </w:r>
                      <w:r w:rsidR="00213E53" w:rsidRPr="008C0C09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C0C09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value in Average price column and smallest value in Age column.</w:t>
                      </w:r>
                    </w:p>
                  </w:tc>
                  <w:tc>
                    <w:tcPr>
                      <w:tcW w:w="138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1D074335" w14:textId="77777777" w:rsidR="0086606F" w:rsidRPr="0086606F" w:rsidRDefault="0086606F" w:rsidP="0086606F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en-IN" w:eastAsia="en-IN"/>
                        </w:rPr>
                      </w:pPr>
                    </w:p>
                  </w:tc>
                </w:tr>
                <w:tr w:rsidR="0086606F" w:rsidRPr="0086606F" w14:paraId="3579DFB4" w14:textId="77777777" w:rsidTr="0086606F">
                  <w:trPr>
                    <w:trHeight w:val="310"/>
                  </w:trPr>
                  <w:tc>
                    <w:tcPr>
                      <w:tcW w:w="8360" w:type="dxa"/>
                      <w:gridSpan w:val="3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774B04BE" w14:textId="41FE5D28" w:rsidR="00CB5D30" w:rsidRPr="005137DD" w:rsidRDefault="0086606F" w:rsidP="005137D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40" w:lineRule="auto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</w:pPr>
                      <w:r w:rsidRPr="005137DD">
                        <w:rPr>
                          <w:rFonts w:eastAsia="Times New Roman" w:cstheme="minorHAnsi"/>
                          <w:color w:val="FF0000"/>
                          <w:sz w:val="24"/>
                          <w:szCs w:val="24"/>
                          <w:lang w:val="en-IN" w:eastAsia="en-IN"/>
                        </w:rPr>
                        <w:t xml:space="preserve">Range </w:t>
                      </w:r>
                      <w:proofErr w:type="gramStart"/>
                      <w:r w:rsidRPr="005137DD">
                        <w:rPr>
                          <w:rFonts w:eastAsia="Times New Roman" w:cstheme="minorHAnsi"/>
                          <w:color w:val="FF0000"/>
                          <w:sz w:val="24"/>
                          <w:szCs w:val="24"/>
                          <w:lang w:val="en-IN" w:eastAsia="en-IN"/>
                        </w:rPr>
                        <w:t xml:space="preserve">value </w:t>
                      </w:r>
                      <w:r w:rsidR="00213E53" w:rsidRPr="005137DD">
                        <w:rPr>
                          <w:rFonts w:eastAsia="Times New Roman" w:cstheme="minorHAnsi"/>
                          <w:color w:val="FF0000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="00213E53" w:rsidRPr="005137DD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is</w:t>
                      </w:r>
                      <w:proofErr w:type="gramEnd"/>
                      <w:r w:rsidRPr="005137DD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 xml:space="preserve"> largest in Tax column and in </w:t>
                      </w:r>
                      <w:proofErr w:type="spellStart"/>
                      <w:r w:rsidRPr="005137DD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Nox</w:t>
                      </w:r>
                      <w:proofErr w:type="spellEnd"/>
                      <w:r w:rsidRPr="005137DD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 xml:space="preserve"> column</w:t>
                      </w:r>
                      <w:r w:rsidR="00E134B9" w:rsidRPr="005137DD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.</w:t>
                      </w:r>
                    </w:p>
                    <w:p w14:paraId="6F1C7305" w14:textId="77777777" w:rsidR="00CB5D30" w:rsidRPr="00E134B9" w:rsidRDefault="00CB5D30" w:rsidP="0086606F">
                      <w:pPr>
                        <w:spacing w:line="240" w:lineRule="auto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</w:pPr>
                      <w:r w:rsidRPr="00E134B9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 xml:space="preserve">                                            </w:t>
                      </w:r>
                    </w:p>
                    <w:tbl>
                      <w:tblPr>
                        <w:tblW w:w="5012" w:type="dxa"/>
                        <w:tblInd w:w="3102" w:type="dxa"/>
                        <w:tblLook w:val="04A0" w:firstRow="1" w:lastRow="0" w:firstColumn="1" w:lastColumn="0" w:noHBand="0" w:noVBand="1"/>
                      </w:tblPr>
                      <w:tblGrid>
                        <w:gridCol w:w="1380"/>
                        <w:gridCol w:w="3324"/>
                        <w:gridCol w:w="308"/>
                      </w:tblGrid>
                      <w:tr w:rsidR="00CB5D30" w:rsidRPr="00CB5D30" w14:paraId="0E6DA87B" w14:textId="77777777" w:rsidTr="00291861">
                        <w:trPr>
                          <w:trHeight w:val="290"/>
                        </w:trPr>
                        <w:tc>
                          <w:tcPr>
                            <w:tcW w:w="13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C000"/>
                            <w:noWrap/>
                            <w:vAlign w:val="bottom"/>
                            <w:hideMark/>
                          </w:tcPr>
                          <w:p w14:paraId="31758406" w14:textId="77777777" w:rsidR="00CB5D30" w:rsidRPr="00CB5D30" w:rsidRDefault="00CB5D30" w:rsidP="00CB5D3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</w:pPr>
                            <w:r w:rsidRPr="00CB5D30"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332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56A1BD" w14:textId="77777777" w:rsidR="00CB5D30" w:rsidRPr="00CB5D30" w:rsidRDefault="00CB5D30" w:rsidP="00CB5D3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</w:pPr>
                            <w:r w:rsidRPr="00CB5D30"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  <w:t>Indicating largest value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A87950C" w14:textId="77777777" w:rsidR="00CB5D30" w:rsidRPr="00CB5D30" w:rsidRDefault="00CB5D30" w:rsidP="00CB5D3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</w:pPr>
                            <w:r w:rsidRPr="00CB5D30"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  <w:t> </w:t>
                            </w:r>
                          </w:p>
                        </w:tc>
                      </w:tr>
                      <w:tr w:rsidR="00CB5D30" w:rsidRPr="00CB5D30" w14:paraId="3D60870C" w14:textId="77777777" w:rsidTr="00E134B9">
                        <w:trPr>
                          <w:trHeight w:val="290"/>
                        </w:trPr>
                        <w:tc>
                          <w:tcPr>
                            <w:tcW w:w="13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65911"/>
                            <w:noWrap/>
                            <w:vAlign w:val="bottom"/>
                            <w:hideMark/>
                          </w:tcPr>
                          <w:p w14:paraId="1FE5363A" w14:textId="77777777" w:rsidR="00CB5D30" w:rsidRPr="00CB5D30" w:rsidRDefault="00CB5D30" w:rsidP="00CB5D3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</w:pPr>
                            <w:r w:rsidRPr="00CB5D30"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332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75E03BF" w14:textId="77777777" w:rsidR="00CB5D30" w:rsidRPr="00CB5D30" w:rsidRDefault="00CB5D30" w:rsidP="00CB5D3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</w:pPr>
                            <w:r w:rsidRPr="00CB5D30"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  <w:t>Indicating smallest Value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CC28477" w14:textId="77777777" w:rsidR="00CB5D30" w:rsidRPr="00CB5D30" w:rsidRDefault="00CB5D30" w:rsidP="00CB5D3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</w:pPr>
                            <w:r w:rsidRPr="00CB5D30"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2AA8D2E0" w14:textId="65F0218B" w:rsidR="00CB5D30" w:rsidRPr="0086606F" w:rsidRDefault="00CB5D30" w:rsidP="0086606F">
                      <w:pPr>
                        <w:spacing w:line="240" w:lineRule="auto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</w:pPr>
                    </w:p>
                  </w:tc>
                  <w:tc>
                    <w:tcPr>
                      <w:tcW w:w="138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29AEB5F7" w14:textId="77777777" w:rsidR="0086606F" w:rsidRPr="0086606F" w:rsidRDefault="0086606F" w:rsidP="0086606F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en-IN" w:eastAsia="en-IN"/>
                        </w:rPr>
                      </w:pPr>
                    </w:p>
                  </w:tc>
                  <w:tc>
                    <w:tcPr>
                      <w:tcW w:w="186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2E878F5C" w14:textId="77777777" w:rsidR="0086606F" w:rsidRPr="0086606F" w:rsidRDefault="0086606F" w:rsidP="0086606F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</w:pPr>
                    </w:p>
                  </w:tc>
                  <w:tc>
                    <w:tcPr>
                      <w:tcW w:w="138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219392F7" w14:textId="77777777" w:rsidR="0086606F" w:rsidRPr="0086606F" w:rsidRDefault="0086606F" w:rsidP="0086606F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</w:pPr>
                    </w:p>
                  </w:tc>
                </w:tr>
              </w:tbl>
              <w:tbl>
                <w:tblPr>
                  <w:tblpPr w:leftFromText="180" w:rightFromText="180" w:vertAnchor="text" w:horzAnchor="page" w:tblpX="5738" w:tblpY="577"/>
                  <w:tblOverlap w:val="never"/>
                  <w:tblW w:w="3247" w:type="dxa"/>
                  <w:tblLook w:val="04A0" w:firstRow="1" w:lastRow="0" w:firstColumn="1" w:lastColumn="0" w:noHBand="0" w:noVBand="1"/>
                </w:tblPr>
                <w:tblGrid>
                  <w:gridCol w:w="1860"/>
                  <w:gridCol w:w="1387"/>
                </w:tblGrid>
                <w:tr w:rsidR="00CB5D30" w:rsidRPr="00CB5D30" w14:paraId="74B9B53F" w14:textId="77777777" w:rsidTr="00CB5D30">
                  <w:trPr>
                    <w:trHeight w:val="890"/>
                  </w:trPr>
                  <w:tc>
                    <w:tcPr>
                      <w:tcW w:w="1860" w:type="dxa"/>
                      <w:tcBorders>
                        <w:top w:val="single" w:sz="8" w:space="0" w:color="auto"/>
                        <w:left w:val="single" w:sz="4" w:space="0" w:color="auto"/>
                        <w:bottom w:val="single" w:sz="8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center"/>
                      <w:hideMark/>
                    </w:tcPr>
                    <w:p w14:paraId="0248D9D0" w14:textId="77777777" w:rsidR="00CB5D30" w:rsidRPr="00CB5D30" w:rsidRDefault="00CB5D30" w:rsidP="00CB5D30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32"/>
                          <w:szCs w:val="32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32"/>
                          <w:szCs w:val="32"/>
                          <w:lang w:val="en-IN" w:eastAsia="en-IN"/>
                        </w:rPr>
                        <w:t>AGE</w:t>
                      </w:r>
                    </w:p>
                  </w:tc>
                  <w:tc>
                    <w:tcPr>
                      <w:tcW w:w="1387" w:type="dxa"/>
                      <w:tcBorders>
                        <w:top w:val="single" w:sz="8" w:space="0" w:color="auto"/>
                        <w:left w:val="nil"/>
                        <w:bottom w:val="single" w:sz="8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center"/>
                      <w:hideMark/>
                    </w:tcPr>
                    <w:p w14:paraId="3FD8A188" w14:textId="77777777" w:rsidR="00CB5D30" w:rsidRPr="00CB5D30" w:rsidRDefault="00CB5D30" w:rsidP="00CB5D30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32"/>
                          <w:szCs w:val="32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32"/>
                          <w:szCs w:val="32"/>
                          <w:lang w:val="en-IN" w:eastAsia="en-IN"/>
                        </w:rPr>
                        <w:t> </w:t>
                      </w:r>
                    </w:p>
                  </w:tc>
                </w:tr>
                <w:tr w:rsidR="00CB5D30" w:rsidRPr="00CB5D30" w14:paraId="40336106" w14:textId="77777777" w:rsidTr="00CB5D30">
                  <w:trPr>
                    <w:trHeight w:val="290"/>
                  </w:trPr>
                  <w:tc>
                    <w:tcPr>
                      <w:tcW w:w="1860" w:type="dxa"/>
                      <w:tcBorders>
                        <w:top w:val="nil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136B36BD" w14:textId="77777777" w:rsidR="00CB5D30" w:rsidRPr="00CB5D30" w:rsidRDefault="00CB5D30" w:rsidP="00CB5D30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 </w:t>
                      </w:r>
                    </w:p>
                  </w:tc>
                  <w:tc>
                    <w:tcPr>
                      <w:tcW w:w="1387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131FA616" w14:textId="77777777" w:rsidR="00CB5D30" w:rsidRPr="00CB5D30" w:rsidRDefault="00CB5D30" w:rsidP="00CB5D30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 </w:t>
                      </w:r>
                    </w:p>
                  </w:tc>
                </w:tr>
                <w:tr w:rsidR="00CB5D30" w:rsidRPr="00CB5D30" w14:paraId="026943DF" w14:textId="77777777" w:rsidTr="00CB5D30">
                  <w:trPr>
                    <w:trHeight w:val="290"/>
                  </w:trPr>
                  <w:tc>
                    <w:tcPr>
                      <w:tcW w:w="1860" w:type="dxa"/>
                      <w:tcBorders>
                        <w:top w:val="nil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0E1E0484" w14:textId="77777777" w:rsidR="00CB5D30" w:rsidRPr="00CB5D30" w:rsidRDefault="00CB5D30" w:rsidP="00CB5D30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Mean</w:t>
                      </w:r>
                    </w:p>
                  </w:tc>
                  <w:tc>
                    <w:tcPr>
                      <w:tcW w:w="1387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309FED8F" w14:textId="77777777" w:rsidR="00CB5D30" w:rsidRPr="00CB5D30" w:rsidRDefault="00CB5D30" w:rsidP="00CB5D30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68.57490119</w:t>
                      </w:r>
                    </w:p>
                  </w:tc>
                </w:tr>
                <w:tr w:rsidR="00CB5D30" w:rsidRPr="00CB5D30" w14:paraId="7B471847" w14:textId="77777777" w:rsidTr="00CB5D30">
                  <w:trPr>
                    <w:trHeight w:val="290"/>
                  </w:trPr>
                  <w:tc>
                    <w:tcPr>
                      <w:tcW w:w="1860" w:type="dxa"/>
                      <w:tcBorders>
                        <w:top w:val="nil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1B5D68FA" w14:textId="77777777" w:rsidR="00CB5D30" w:rsidRPr="00CB5D30" w:rsidRDefault="00CB5D30" w:rsidP="00CB5D30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Standard Error</w:t>
                      </w:r>
                    </w:p>
                  </w:tc>
                  <w:tc>
                    <w:tcPr>
                      <w:tcW w:w="1387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699103AE" w14:textId="77777777" w:rsidR="00CB5D30" w:rsidRPr="00CB5D30" w:rsidRDefault="00CB5D30" w:rsidP="00CB5D30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1.251369525</w:t>
                      </w:r>
                    </w:p>
                  </w:tc>
                </w:tr>
                <w:tr w:rsidR="00CB5D30" w:rsidRPr="00CB5D30" w14:paraId="26EE0EAE" w14:textId="77777777" w:rsidTr="00CB5D30">
                  <w:trPr>
                    <w:trHeight w:val="290"/>
                  </w:trPr>
                  <w:tc>
                    <w:tcPr>
                      <w:tcW w:w="1860" w:type="dxa"/>
                      <w:tcBorders>
                        <w:top w:val="nil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717B5579" w14:textId="77777777" w:rsidR="00CB5D30" w:rsidRPr="00CB5D30" w:rsidRDefault="00CB5D30" w:rsidP="00CB5D30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Median</w:t>
                      </w:r>
                    </w:p>
                  </w:tc>
                  <w:tc>
                    <w:tcPr>
                      <w:tcW w:w="1387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238B0290" w14:textId="77777777" w:rsidR="00CB5D30" w:rsidRPr="00CB5D30" w:rsidRDefault="00CB5D30" w:rsidP="00CB5D30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77.5</w:t>
                      </w:r>
                    </w:p>
                  </w:tc>
                </w:tr>
                <w:tr w:rsidR="00CB5D30" w:rsidRPr="00CB5D30" w14:paraId="32FCF76C" w14:textId="77777777" w:rsidTr="00CB5D30">
                  <w:trPr>
                    <w:trHeight w:val="290"/>
                  </w:trPr>
                  <w:tc>
                    <w:tcPr>
                      <w:tcW w:w="1860" w:type="dxa"/>
                      <w:tcBorders>
                        <w:top w:val="nil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15B5DDD0" w14:textId="77777777" w:rsidR="00CB5D30" w:rsidRPr="00CB5D30" w:rsidRDefault="00CB5D30" w:rsidP="00CB5D30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Mode</w:t>
                      </w:r>
                    </w:p>
                  </w:tc>
                  <w:tc>
                    <w:tcPr>
                      <w:tcW w:w="1387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7D0B3BAB" w14:textId="77777777" w:rsidR="00CB5D30" w:rsidRPr="00CB5D30" w:rsidRDefault="00CB5D30" w:rsidP="00CB5D30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100</w:t>
                      </w:r>
                    </w:p>
                  </w:tc>
                </w:tr>
                <w:tr w:rsidR="00CB5D30" w:rsidRPr="00CB5D30" w14:paraId="72686F89" w14:textId="77777777" w:rsidTr="00CB5D30">
                  <w:trPr>
                    <w:trHeight w:val="290"/>
                  </w:trPr>
                  <w:tc>
                    <w:tcPr>
                      <w:tcW w:w="1860" w:type="dxa"/>
                      <w:tcBorders>
                        <w:top w:val="nil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2DACBE15" w14:textId="77777777" w:rsidR="00CB5D30" w:rsidRPr="00CB5D30" w:rsidRDefault="00CB5D30" w:rsidP="00CB5D30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Standard Deviation</w:t>
                      </w:r>
                    </w:p>
                  </w:tc>
                  <w:tc>
                    <w:tcPr>
                      <w:tcW w:w="1387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5704E8EB" w14:textId="77777777" w:rsidR="00CB5D30" w:rsidRPr="00CB5D30" w:rsidRDefault="00CB5D30" w:rsidP="00CB5D30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28.14886141</w:t>
                      </w:r>
                    </w:p>
                  </w:tc>
                </w:tr>
                <w:tr w:rsidR="00CB5D30" w:rsidRPr="00CB5D30" w14:paraId="7E408613" w14:textId="77777777" w:rsidTr="00CB5D30">
                  <w:trPr>
                    <w:trHeight w:val="290"/>
                  </w:trPr>
                  <w:tc>
                    <w:tcPr>
                      <w:tcW w:w="1860" w:type="dxa"/>
                      <w:tcBorders>
                        <w:top w:val="nil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2B8BD7C0" w14:textId="77777777" w:rsidR="00CB5D30" w:rsidRPr="00CB5D30" w:rsidRDefault="00CB5D30" w:rsidP="00CB5D30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Sample Variance</w:t>
                      </w:r>
                    </w:p>
                  </w:tc>
                  <w:tc>
                    <w:tcPr>
                      <w:tcW w:w="1387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2EE0B9B1" w14:textId="77777777" w:rsidR="00CB5D30" w:rsidRPr="00CB5D30" w:rsidRDefault="00CB5D30" w:rsidP="00CB5D30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792.3583985</w:t>
                      </w:r>
                    </w:p>
                  </w:tc>
                </w:tr>
                <w:tr w:rsidR="00CB5D30" w:rsidRPr="00CB5D30" w14:paraId="47B82C6B" w14:textId="77777777" w:rsidTr="00CB5D30">
                  <w:trPr>
                    <w:trHeight w:val="290"/>
                  </w:trPr>
                  <w:tc>
                    <w:tcPr>
                      <w:tcW w:w="1860" w:type="dxa"/>
                      <w:tcBorders>
                        <w:top w:val="nil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0C6491BF" w14:textId="77777777" w:rsidR="00CB5D30" w:rsidRPr="00CB5D30" w:rsidRDefault="00CB5D30" w:rsidP="00CB5D30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Kurtosis</w:t>
                      </w:r>
                    </w:p>
                  </w:tc>
                  <w:tc>
                    <w:tcPr>
                      <w:tcW w:w="1387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09381632" w14:textId="77777777" w:rsidR="00CB5D30" w:rsidRPr="00CB5D30" w:rsidRDefault="00CB5D30" w:rsidP="00CB5D30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-0.967715594</w:t>
                      </w:r>
                    </w:p>
                  </w:tc>
                </w:tr>
                <w:tr w:rsidR="00CB5D30" w:rsidRPr="00CB5D30" w14:paraId="0858D13D" w14:textId="77777777" w:rsidTr="00CB5D30">
                  <w:trPr>
                    <w:trHeight w:val="290"/>
                  </w:trPr>
                  <w:tc>
                    <w:tcPr>
                      <w:tcW w:w="1860" w:type="dxa"/>
                      <w:tcBorders>
                        <w:top w:val="nil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7F8CDDCF" w14:textId="77777777" w:rsidR="00CB5D30" w:rsidRPr="00CB5D30" w:rsidRDefault="00CB5D30" w:rsidP="00CB5D30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Skewness</w:t>
                      </w:r>
                    </w:p>
                  </w:tc>
                  <w:tc>
                    <w:tcPr>
                      <w:tcW w:w="1387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000000" w:fill="C65911"/>
                      <w:noWrap/>
                      <w:vAlign w:val="bottom"/>
                      <w:hideMark/>
                    </w:tcPr>
                    <w:p w14:paraId="5A263F57" w14:textId="77777777" w:rsidR="00CB5D30" w:rsidRPr="00CB5D30" w:rsidRDefault="00CB5D30" w:rsidP="00CB5D30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-0.59896264</w:t>
                      </w:r>
                    </w:p>
                  </w:tc>
                </w:tr>
                <w:tr w:rsidR="00CB5D30" w:rsidRPr="00CB5D30" w14:paraId="1DD54907" w14:textId="77777777" w:rsidTr="00CB5D30">
                  <w:trPr>
                    <w:trHeight w:val="290"/>
                  </w:trPr>
                  <w:tc>
                    <w:tcPr>
                      <w:tcW w:w="1860" w:type="dxa"/>
                      <w:tcBorders>
                        <w:top w:val="nil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525FC276" w14:textId="77777777" w:rsidR="00CB5D30" w:rsidRPr="00CB5D30" w:rsidRDefault="00CB5D30" w:rsidP="00CB5D30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Range</w:t>
                      </w:r>
                    </w:p>
                  </w:tc>
                  <w:tc>
                    <w:tcPr>
                      <w:tcW w:w="1387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3EB416A3" w14:textId="77777777" w:rsidR="00CB5D30" w:rsidRPr="00CB5D30" w:rsidRDefault="00CB5D30" w:rsidP="00CB5D30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97.1</w:t>
                      </w:r>
                    </w:p>
                  </w:tc>
                </w:tr>
                <w:tr w:rsidR="00CB5D30" w:rsidRPr="00CB5D30" w14:paraId="4AA11F9F" w14:textId="77777777" w:rsidTr="00CB5D30">
                  <w:trPr>
                    <w:trHeight w:val="290"/>
                  </w:trPr>
                  <w:tc>
                    <w:tcPr>
                      <w:tcW w:w="1860" w:type="dxa"/>
                      <w:tcBorders>
                        <w:top w:val="nil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1A5F54E8" w14:textId="77777777" w:rsidR="00CB5D30" w:rsidRPr="00CB5D30" w:rsidRDefault="00CB5D30" w:rsidP="00CB5D30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Minimum</w:t>
                      </w:r>
                    </w:p>
                  </w:tc>
                  <w:tc>
                    <w:tcPr>
                      <w:tcW w:w="1387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56490712" w14:textId="77777777" w:rsidR="00CB5D30" w:rsidRPr="00CB5D30" w:rsidRDefault="00CB5D30" w:rsidP="00CB5D30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2.9</w:t>
                      </w:r>
                    </w:p>
                  </w:tc>
                </w:tr>
                <w:tr w:rsidR="00CB5D30" w:rsidRPr="00CB5D30" w14:paraId="6153EECC" w14:textId="77777777" w:rsidTr="00CB5D30">
                  <w:trPr>
                    <w:trHeight w:val="290"/>
                  </w:trPr>
                  <w:tc>
                    <w:tcPr>
                      <w:tcW w:w="1860" w:type="dxa"/>
                      <w:tcBorders>
                        <w:top w:val="nil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2246E7B0" w14:textId="77777777" w:rsidR="00CB5D30" w:rsidRPr="00CB5D30" w:rsidRDefault="00CB5D30" w:rsidP="00CB5D30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Maximum</w:t>
                      </w:r>
                    </w:p>
                  </w:tc>
                  <w:tc>
                    <w:tcPr>
                      <w:tcW w:w="1387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15330503" w14:textId="77777777" w:rsidR="00CB5D30" w:rsidRPr="00CB5D30" w:rsidRDefault="00CB5D30" w:rsidP="00CB5D30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100</w:t>
                      </w:r>
                    </w:p>
                  </w:tc>
                </w:tr>
                <w:tr w:rsidR="00CB5D30" w:rsidRPr="00CB5D30" w14:paraId="2CDCB1B6" w14:textId="77777777" w:rsidTr="00CB5D30">
                  <w:trPr>
                    <w:trHeight w:val="290"/>
                  </w:trPr>
                  <w:tc>
                    <w:tcPr>
                      <w:tcW w:w="1860" w:type="dxa"/>
                      <w:tcBorders>
                        <w:top w:val="nil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6BFCF67A" w14:textId="77777777" w:rsidR="00CB5D30" w:rsidRPr="00CB5D30" w:rsidRDefault="00CB5D30" w:rsidP="00CB5D30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Sum</w:t>
                      </w:r>
                    </w:p>
                  </w:tc>
                  <w:tc>
                    <w:tcPr>
                      <w:tcW w:w="1387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62889583" w14:textId="77777777" w:rsidR="00CB5D30" w:rsidRPr="00CB5D30" w:rsidRDefault="00CB5D30" w:rsidP="00CB5D30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34698.9</w:t>
                      </w:r>
                    </w:p>
                  </w:tc>
                </w:tr>
                <w:tr w:rsidR="00CB5D30" w:rsidRPr="00CB5D30" w14:paraId="50053355" w14:textId="77777777" w:rsidTr="00CB5D30">
                  <w:trPr>
                    <w:trHeight w:val="300"/>
                  </w:trPr>
                  <w:tc>
                    <w:tcPr>
                      <w:tcW w:w="1860" w:type="dxa"/>
                      <w:tcBorders>
                        <w:top w:val="nil"/>
                        <w:left w:val="single" w:sz="4" w:space="0" w:color="auto"/>
                        <w:bottom w:val="single" w:sz="8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299A54E8" w14:textId="77777777" w:rsidR="00CB5D30" w:rsidRPr="00CB5D30" w:rsidRDefault="00CB5D30" w:rsidP="00CB5D30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Count</w:t>
                      </w:r>
                    </w:p>
                  </w:tc>
                  <w:tc>
                    <w:tcPr>
                      <w:tcW w:w="1387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20B80E31" w14:textId="77777777" w:rsidR="00CB5D30" w:rsidRPr="00CB5D30" w:rsidRDefault="00CB5D30" w:rsidP="00CB5D30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506</w:t>
                      </w:r>
                    </w:p>
                  </w:tc>
                </w:tr>
              </w:tbl>
              <w:tbl>
                <w:tblPr>
                  <w:tblpPr w:leftFromText="180" w:rightFromText="180" w:vertAnchor="text" w:horzAnchor="page" w:tblpX="1618" w:tblpY="544"/>
                  <w:tblOverlap w:val="never"/>
                  <w:tblW w:w="3247" w:type="dxa"/>
                  <w:tblLook w:val="04A0" w:firstRow="1" w:lastRow="0" w:firstColumn="1" w:lastColumn="0" w:noHBand="0" w:noVBand="1"/>
                </w:tblPr>
                <w:tblGrid>
                  <w:gridCol w:w="1860"/>
                  <w:gridCol w:w="1387"/>
                </w:tblGrid>
                <w:tr w:rsidR="00CB5D30" w:rsidRPr="00CB5D30" w14:paraId="785635D2" w14:textId="77777777" w:rsidTr="00CB5D30">
                  <w:trPr>
                    <w:trHeight w:val="890"/>
                  </w:trPr>
                  <w:tc>
                    <w:tcPr>
                      <w:tcW w:w="1860" w:type="dxa"/>
                      <w:tcBorders>
                        <w:top w:val="single" w:sz="8" w:space="0" w:color="auto"/>
                        <w:left w:val="single" w:sz="4" w:space="0" w:color="auto"/>
                        <w:bottom w:val="single" w:sz="8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center"/>
                      <w:hideMark/>
                    </w:tcPr>
                    <w:p w14:paraId="7028ED70" w14:textId="77777777" w:rsidR="00CB5D30" w:rsidRPr="00CB5D30" w:rsidRDefault="00CB5D30" w:rsidP="00CB5D30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32"/>
                          <w:szCs w:val="32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32"/>
                          <w:szCs w:val="32"/>
                          <w:lang w:val="en-IN" w:eastAsia="en-IN"/>
                        </w:rPr>
                        <w:t>NOX</w:t>
                      </w:r>
                    </w:p>
                  </w:tc>
                  <w:tc>
                    <w:tcPr>
                      <w:tcW w:w="1387" w:type="dxa"/>
                      <w:tcBorders>
                        <w:top w:val="single" w:sz="8" w:space="0" w:color="auto"/>
                        <w:left w:val="nil"/>
                        <w:bottom w:val="single" w:sz="8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center"/>
                      <w:hideMark/>
                    </w:tcPr>
                    <w:p w14:paraId="6D29D17A" w14:textId="77777777" w:rsidR="00CB5D30" w:rsidRPr="00CB5D30" w:rsidRDefault="00CB5D30" w:rsidP="00CB5D30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32"/>
                          <w:szCs w:val="32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32"/>
                          <w:szCs w:val="32"/>
                          <w:lang w:val="en-IN" w:eastAsia="en-IN"/>
                        </w:rPr>
                        <w:t> </w:t>
                      </w:r>
                    </w:p>
                  </w:tc>
                </w:tr>
                <w:tr w:rsidR="00CB5D30" w:rsidRPr="00CB5D30" w14:paraId="6A9981CA" w14:textId="77777777" w:rsidTr="00CB5D30">
                  <w:trPr>
                    <w:trHeight w:val="290"/>
                  </w:trPr>
                  <w:tc>
                    <w:tcPr>
                      <w:tcW w:w="1860" w:type="dxa"/>
                      <w:tcBorders>
                        <w:top w:val="nil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1E5BA6E9" w14:textId="77777777" w:rsidR="00CB5D30" w:rsidRPr="00CB5D30" w:rsidRDefault="00CB5D30" w:rsidP="00CB5D30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 </w:t>
                      </w:r>
                    </w:p>
                  </w:tc>
                  <w:tc>
                    <w:tcPr>
                      <w:tcW w:w="1387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3D1F0898" w14:textId="77777777" w:rsidR="00CB5D30" w:rsidRPr="00CB5D30" w:rsidRDefault="00CB5D30" w:rsidP="00CB5D30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 </w:t>
                      </w:r>
                    </w:p>
                  </w:tc>
                </w:tr>
                <w:tr w:rsidR="00CB5D30" w:rsidRPr="00CB5D30" w14:paraId="49B33D39" w14:textId="77777777" w:rsidTr="00CB5D30">
                  <w:trPr>
                    <w:trHeight w:val="290"/>
                  </w:trPr>
                  <w:tc>
                    <w:tcPr>
                      <w:tcW w:w="1860" w:type="dxa"/>
                      <w:tcBorders>
                        <w:top w:val="nil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1E1502AB" w14:textId="77777777" w:rsidR="00CB5D30" w:rsidRPr="00CB5D30" w:rsidRDefault="00CB5D30" w:rsidP="00CB5D30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Mean</w:t>
                      </w:r>
                    </w:p>
                  </w:tc>
                  <w:tc>
                    <w:tcPr>
                      <w:tcW w:w="1387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000000" w:fill="C65911"/>
                      <w:noWrap/>
                      <w:vAlign w:val="bottom"/>
                      <w:hideMark/>
                    </w:tcPr>
                    <w:p w14:paraId="27141D42" w14:textId="77777777" w:rsidR="00CB5D30" w:rsidRPr="00CB5D30" w:rsidRDefault="00CB5D30" w:rsidP="00CB5D30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0.554695059</w:t>
                      </w:r>
                    </w:p>
                  </w:tc>
                </w:tr>
                <w:tr w:rsidR="00CB5D30" w:rsidRPr="00CB5D30" w14:paraId="5A1BCBCD" w14:textId="77777777" w:rsidTr="00CB5D30">
                  <w:trPr>
                    <w:trHeight w:val="290"/>
                  </w:trPr>
                  <w:tc>
                    <w:tcPr>
                      <w:tcW w:w="1860" w:type="dxa"/>
                      <w:tcBorders>
                        <w:top w:val="nil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7C40A226" w14:textId="77777777" w:rsidR="00CB5D30" w:rsidRPr="00CB5D30" w:rsidRDefault="00CB5D30" w:rsidP="00CB5D30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Standard Error</w:t>
                      </w:r>
                    </w:p>
                  </w:tc>
                  <w:tc>
                    <w:tcPr>
                      <w:tcW w:w="1387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569981F7" w14:textId="77777777" w:rsidR="00CB5D30" w:rsidRPr="00CB5D30" w:rsidRDefault="00CB5D30" w:rsidP="00CB5D30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0.005151391</w:t>
                      </w:r>
                    </w:p>
                  </w:tc>
                </w:tr>
                <w:tr w:rsidR="00CB5D30" w:rsidRPr="00CB5D30" w14:paraId="575FFF29" w14:textId="77777777" w:rsidTr="00CB5D30">
                  <w:trPr>
                    <w:trHeight w:val="290"/>
                  </w:trPr>
                  <w:tc>
                    <w:tcPr>
                      <w:tcW w:w="1860" w:type="dxa"/>
                      <w:tcBorders>
                        <w:top w:val="nil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776666F7" w14:textId="77777777" w:rsidR="00CB5D30" w:rsidRPr="00CB5D30" w:rsidRDefault="00CB5D30" w:rsidP="00CB5D30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Median</w:t>
                      </w:r>
                    </w:p>
                  </w:tc>
                  <w:tc>
                    <w:tcPr>
                      <w:tcW w:w="1387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000000" w:fill="C65911"/>
                      <w:noWrap/>
                      <w:vAlign w:val="bottom"/>
                      <w:hideMark/>
                    </w:tcPr>
                    <w:p w14:paraId="2E88F65C" w14:textId="77777777" w:rsidR="00CB5D30" w:rsidRPr="00CB5D30" w:rsidRDefault="00CB5D30" w:rsidP="00CB5D30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0.538</w:t>
                      </w:r>
                    </w:p>
                  </w:tc>
                </w:tr>
                <w:tr w:rsidR="00CB5D30" w:rsidRPr="00CB5D30" w14:paraId="5DE9D43B" w14:textId="77777777" w:rsidTr="00CB5D30">
                  <w:trPr>
                    <w:trHeight w:val="290"/>
                  </w:trPr>
                  <w:tc>
                    <w:tcPr>
                      <w:tcW w:w="1860" w:type="dxa"/>
                      <w:tcBorders>
                        <w:top w:val="nil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18CCBCA3" w14:textId="77777777" w:rsidR="00CB5D30" w:rsidRPr="00CB5D30" w:rsidRDefault="00CB5D30" w:rsidP="00CB5D30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Mode</w:t>
                      </w:r>
                    </w:p>
                  </w:tc>
                  <w:tc>
                    <w:tcPr>
                      <w:tcW w:w="1387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016D6C8B" w14:textId="77777777" w:rsidR="00CB5D30" w:rsidRPr="00CB5D30" w:rsidRDefault="00CB5D30" w:rsidP="00CB5D30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0.538</w:t>
                      </w:r>
                    </w:p>
                  </w:tc>
                </w:tr>
                <w:tr w:rsidR="00CB5D30" w:rsidRPr="00CB5D30" w14:paraId="4C7B5FC0" w14:textId="77777777" w:rsidTr="00CB5D30">
                  <w:trPr>
                    <w:trHeight w:val="290"/>
                  </w:trPr>
                  <w:tc>
                    <w:tcPr>
                      <w:tcW w:w="1860" w:type="dxa"/>
                      <w:tcBorders>
                        <w:top w:val="nil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6E7FBD10" w14:textId="77777777" w:rsidR="00CB5D30" w:rsidRPr="00CB5D30" w:rsidRDefault="00CB5D30" w:rsidP="00CB5D30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Standard Deviation</w:t>
                      </w:r>
                    </w:p>
                  </w:tc>
                  <w:tc>
                    <w:tcPr>
                      <w:tcW w:w="1387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000000" w:fill="C65911"/>
                      <w:noWrap/>
                      <w:vAlign w:val="bottom"/>
                      <w:hideMark/>
                    </w:tcPr>
                    <w:p w14:paraId="35850E1E" w14:textId="77777777" w:rsidR="00CB5D30" w:rsidRPr="00CB5D30" w:rsidRDefault="00CB5D30" w:rsidP="00CB5D30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0.115877676</w:t>
                      </w:r>
                    </w:p>
                  </w:tc>
                </w:tr>
                <w:tr w:rsidR="00CB5D30" w:rsidRPr="00CB5D30" w14:paraId="514264BD" w14:textId="77777777" w:rsidTr="00CB5D30">
                  <w:trPr>
                    <w:trHeight w:val="290"/>
                  </w:trPr>
                  <w:tc>
                    <w:tcPr>
                      <w:tcW w:w="1860" w:type="dxa"/>
                      <w:tcBorders>
                        <w:top w:val="nil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34153433" w14:textId="77777777" w:rsidR="00CB5D30" w:rsidRPr="00CB5D30" w:rsidRDefault="00CB5D30" w:rsidP="00CB5D30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Sample Variance</w:t>
                      </w:r>
                    </w:p>
                  </w:tc>
                  <w:tc>
                    <w:tcPr>
                      <w:tcW w:w="1387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2C804E23" w14:textId="77777777" w:rsidR="00CB5D30" w:rsidRPr="00CB5D30" w:rsidRDefault="00CB5D30" w:rsidP="00CB5D30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0.013427636</w:t>
                      </w:r>
                    </w:p>
                  </w:tc>
                </w:tr>
                <w:tr w:rsidR="00CB5D30" w:rsidRPr="00CB5D30" w14:paraId="69D549F5" w14:textId="77777777" w:rsidTr="00CB5D30">
                  <w:trPr>
                    <w:trHeight w:val="290"/>
                  </w:trPr>
                  <w:tc>
                    <w:tcPr>
                      <w:tcW w:w="1860" w:type="dxa"/>
                      <w:tcBorders>
                        <w:top w:val="nil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7B1F8032" w14:textId="77777777" w:rsidR="00CB5D30" w:rsidRPr="00CB5D30" w:rsidRDefault="00CB5D30" w:rsidP="00CB5D30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Kurtosis</w:t>
                      </w:r>
                    </w:p>
                  </w:tc>
                  <w:tc>
                    <w:tcPr>
                      <w:tcW w:w="1387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028600B1" w14:textId="77777777" w:rsidR="00CB5D30" w:rsidRPr="00CB5D30" w:rsidRDefault="00CB5D30" w:rsidP="00CB5D30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-0.064667133</w:t>
                      </w:r>
                    </w:p>
                  </w:tc>
                </w:tr>
                <w:tr w:rsidR="00CB5D30" w:rsidRPr="00CB5D30" w14:paraId="3B55F895" w14:textId="77777777" w:rsidTr="00CB5D30">
                  <w:trPr>
                    <w:trHeight w:val="290"/>
                  </w:trPr>
                  <w:tc>
                    <w:tcPr>
                      <w:tcW w:w="1860" w:type="dxa"/>
                      <w:tcBorders>
                        <w:top w:val="nil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36833D09" w14:textId="77777777" w:rsidR="00CB5D30" w:rsidRPr="00CB5D30" w:rsidRDefault="00CB5D30" w:rsidP="00CB5D30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Skewness</w:t>
                      </w:r>
                    </w:p>
                  </w:tc>
                  <w:tc>
                    <w:tcPr>
                      <w:tcW w:w="1387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63C94481" w14:textId="77777777" w:rsidR="00CB5D30" w:rsidRPr="00CB5D30" w:rsidRDefault="00CB5D30" w:rsidP="00CB5D30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0.729307923</w:t>
                      </w:r>
                    </w:p>
                  </w:tc>
                </w:tr>
                <w:tr w:rsidR="00CB5D30" w:rsidRPr="00CB5D30" w14:paraId="255EC467" w14:textId="77777777" w:rsidTr="00CB5D30">
                  <w:trPr>
                    <w:trHeight w:val="290"/>
                  </w:trPr>
                  <w:tc>
                    <w:tcPr>
                      <w:tcW w:w="1860" w:type="dxa"/>
                      <w:tcBorders>
                        <w:top w:val="nil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6C2E3F4C" w14:textId="77777777" w:rsidR="00CB5D30" w:rsidRPr="00CB5D30" w:rsidRDefault="00CB5D30" w:rsidP="00CB5D30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Range</w:t>
                      </w:r>
                    </w:p>
                  </w:tc>
                  <w:tc>
                    <w:tcPr>
                      <w:tcW w:w="1387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000000" w:fill="C65911"/>
                      <w:noWrap/>
                      <w:vAlign w:val="bottom"/>
                      <w:hideMark/>
                    </w:tcPr>
                    <w:p w14:paraId="453F3847" w14:textId="77777777" w:rsidR="00CB5D30" w:rsidRPr="00CB5D30" w:rsidRDefault="00CB5D30" w:rsidP="00CB5D30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0.486</w:t>
                      </w:r>
                    </w:p>
                  </w:tc>
                </w:tr>
                <w:tr w:rsidR="00CB5D30" w:rsidRPr="00CB5D30" w14:paraId="5DE3E920" w14:textId="77777777" w:rsidTr="00CB5D30">
                  <w:trPr>
                    <w:trHeight w:val="290"/>
                  </w:trPr>
                  <w:tc>
                    <w:tcPr>
                      <w:tcW w:w="1860" w:type="dxa"/>
                      <w:tcBorders>
                        <w:top w:val="nil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3FA15745" w14:textId="77777777" w:rsidR="00CB5D30" w:rsidRPr="00CB5D30" w:rsidRDefault="00CB5D30" w:rsidP="00CB5D30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Minimum</w:t>
                      </w:r>
                    </w:p>
                  </w:tc>
                  <w:tc>
                    <w:tcPr>
                      <w:tcW w:w="1387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2B9DC038" w14:textId="77777777" w:rsidR="00CB5D30" w:rsidRPr="00CB5D30" w:rsidRDefault="00CB5D30" w:rsidP="00CB5D30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0.385</w:t>
                      </w:r>
                    </w:p>
                  </w:tc>
                </w:tr>
                <w:tr w:rsidR="00CB5D30" w:rsidRPr="00CB5D30" w14:paraId="602EE18A" w14:textId="77777777" w:rsidTr="00CB5D30">
                  <w:trPr>
                    <w:trHeight w:val="290"/>
                  </w:trPr>
                  <w:tc>
                    <w:tcPr>
                      <w:tcW w:w="1860" w:type="dxa"/>
                      <w:tcBorders>
                        <w:top w:val="nil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0B736717" w14:textId="77777777" w:rsidR="00CB5D30" w:rsidRPr="00CB5D30" w:rsidRDefault="00CB5D30" w:rsidP="00CB5D30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Maximum</w:t>
                      </w:r>
                    </w:p>
                  </w:tc>
                  <w:tc>
                    <w:tcPr>
                      <w:tcW w:w="1387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6546977F" w14:textId="77777777" w:rsidR="00CB5D30" w:rsidRPr="00CB5D30" w:rsidRDefault="00CB5D30" w:rsidP="00CB5D30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0.871</w:t>
                      </w:r>
                    </w:p>
                  </w:tc>
                </w:tr>
                <w:tr w:rsidR="00CB5D30" w:rsidRPr="00CB5D30" w14:paraId="7E411F6E" w14:textId="77777777" w:rsidTr="00CB5D30">
                  <w:trPr>
                    <w:trHeight w:val="290"/>
                  </w:trPr>
                  <w:tc>
                    <w:tcPr>
                      <w:tcW w:w="1860" w:type="dxa"/>
                      <w:tcBorders>
                        <w:top w:val="nil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018F5563" w14:textId="77777777" w:rsidR="00CB5D30" w:rsidRPr="00CB5D30" w:rsidRDefault="00CB5D30" w:rsidP="00CB5D30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Sum</w:t>
                      </w:r>
                    </w:p>
                  </w:tc>
                  <w:tc>
                    <w:tcPr>
                      <w:tcW w:w="1387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72CB59CE" w14:textId="77777777" w:rsidR="00CB5D30" w:rsidRPr="00CB5D30" w:rsidRDefault="00CB5D30" w:rsidP="00CB5D30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280.6757</w:t>
                      </w:r>
                    </w:p>
                  </w:tc>
                </w:tr>
                <w:tr w:rsidR="00CB5D30" w:rsidRPr="00CB5D30" w14:paraId="65BD7B11" w14:textId="77777777" w:rsidTr="00CB5D30">
                  <w:trPr>
                    <w:trHeight w:val="300"/>
                  </w:trPr>
                  <w:tc>
                    <w:tcPr>
                      <w:tcW w:w="1860" w:type="dxa"/>
                      <w:tcBorders>
                        <w:top w:val="nil"/>
                        <w:left w:val="single" w:sz="4" w:space="0" w:color="auto"/>
                        <w:bottom w:val="single" w:sz="8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235FC469" w14:textId="77777777" w:rsidR="00CB5D30" w:rsidRPr="00CB5D30" w:rsidRDefault="00CB5D30" w:rsidP="00CB5D30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Count</w:t>
                      </w:r>
                    </w:p>
                  </w:tc>
                  <w:tc>
                    <w:tcPr>
                      <w:tcW w:w="1387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2BFEB6F4" w14:textId="77777777" w:rsidR="00CB5D30" w:rsidRPr="00CB5D30" w:rsidRDefault="00CB5D30" w:rsidP="00CB5D30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 w:rsidRPr="00CB5D30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506</w:t>
                      </w:r>
                    </w:p>
                  </w:tc>
                </w:tr>
              </w:tbl>
              <w:p w14:paraId="34DCE216" w14:textId="2FFE2F3B" w:rsidR="00DF027C" w:rsidRDefault="00DF027C" w:rsidP="00DF027C"/>
              <w:p w14:paraId="7EACE58C" w14:textId="77777777" w:rsidR="00E134B9" w:rsidRDefault="00E134B9" w:rsidP="00DF027C"/>
              <w:p w14:paraId="1B87A7B7" w14:textId="77777777" w:rsidR="00E134B9" w:rsidRDefault="00E134B9" w:rsidP="00DF027C"/>
              <w:p w14:paraId="135AAB42" w14:textId="67902F25" w:rsidR="00E134B9" w:rsidRDefault="000D2717" w:rsidP="00DF027C"/>
            </w:sdtContent>
          </w:sdt>
          <w:p w14:paraId="104231D7" w14:textId="77777777" w:rsidR="00CB5D30" w:rsidRDefault="0069555E" w:rsidP="00DF027C">
            <w:pPr>
              <w:pStyle w:val="Content"/>
            </w:pPr>
            <w:r>
              <w:t xml:space="preserve">                         </w:t>
            </w:r>
            <w:r w:rsidR="00CB5D30">
              <w:t xml:space="preserve">     </w:t>
            </w:r>
          </w:p>
          <w:p w14:paraId="6670D6D8" w14:textId="31EDF0F8" w:rsidR="00CB5D30" w:rsidRDefault="0069555E" w:rsidP="00DF027C">
            <w:pPr>
              <w:pStyle w:val="Content"/>
            </w:pPr>
            <w:r>
              <w:t xml:space="preserve">                                                                                                        </w:t>
            </w:r>
          </w:p>
          <w:p w14:paraId="279355BD" w14:textId="396EB05E" w:rsidR="00DF027C" w:rsidRDefault="00DF027C" w:rsidP="00DF027C">
            <w:pPr>
              <w:pStyle w:val="Content"/>
            </w:pPr>
          </w:p>
          <w:p w14:paraId="2B828119" w14:textId="77777777" w:rsidR="0069555E" w:rsidRDefault="0069555E" w:rsidP="00DF027C">
            <w:pPr>
              <w:pStyle w:val="Content"/>
            </w:pPr>
          </w:p>
          <w:p w14:paraId="42A2A4A9" w14:textId="77777777" w:rsidR="00CB5D30" w:rsidRDefault="00CB5D30" w:rsidP="00DF027C">
            <w:pPr>
              <w:pStyle w:val="Content"/>
            </w:pPr>
          </w:p>
          <w:p w14:paraId="27E35743" w14:textId="77777777" w:rsidR="0069555E" w:rsidRDefault="0069555E" w:rsidP="00DF027C">
            <w:pPr>
              <w:pStyle w:val="Content"/>
            </w:pPr>
          </w:p>
          <w:p w14:paraId="68224E76" w14:textId="77777777" w:rsidR="0069555E" w:rsidRDefault="0069555E" w:rsidP="00DF027C">
            <w:pPr>
              <w:pStyle w:val="Content"/>
            </w:pPr>
          </w:p>
          <w:p w14:paraId="48D19673" w14:textId="77777777" w:rsidR="0069555E" w:rsidRDefault="0069555E" w:rsidP="00DF027C">
            <w:pPr>
              <w:pStyle w:val="Content"/>
            </w:pPr>
          </w:p>
          <w:p w14:paraId="3C29E0D7" w14:textId="77777777" w:rsidR="0069555E" w:rsidRDefault="0069555E" w:rsidP="00DF027C">
            <w:pPr>
              <w:pStyle w:val="Content"/>
            </w:pPr>
          </w:p>
          <w:p w14:paraId="73A1B3B6" w14:textId="77777777" w:rsidR="0069555E" w:rsidRDefault="0069555E" w:rsidP="00DF027C">
            <w:pPr>
              <w:pStyle w:val="Content"/>
            </w:pPr>
          </w:p>
          <w:p w14:paraId="29218CA6" w14:textId="77777777" w:rsidR="0069555E" w:rsidRDefault="0069555E" w:rsidP="00DF027C">
            <w:pPr>
              <w:pStyle w:val="Content"/>
            </w:pPr>
          </w:p>
          <w:tbl>
            <w:tblPr>
              <w:tblpPr w:leftFromText="180" w:rightFromText="180" w:vertAnchor="text" w:horzAnchor="page" w:tblpX="6237" w:tblpY="294"/>
              <w:tblOverlap w:val="never"/>
              <w:tblW w:w="3247" w:type="dxa"/>
              <w:tblLook w:val="04A0" w:firstRow="1" w:lastRow="0" w:firstColumn="1" w:lastColumn="0" w:noHBand="0" w:noVBand="1"/>
            </w:tblPr>
            <w:tblGrid>
              <w:gridCol w:w="1860"/>
              <w:gridCol w:w="1387"/>
            </w:tblGrid>
            <w:tr w:rsidR="00CB5D30" w:rsidRPr="00CB5D30" w14:paraId="4729709E" w14:textId="77777777" w:rsidTr="00CB5D30">
              <w:trPr>
                <w:trHeight w:val="890"/>
              </w:trPr>
              <w:tc>
                <w:tcPr>
                  <w:tcW w:w="1860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5B9D2D" w14:textId="77777777" w:rsidR="00CB5D30" w:rsidRPr="00CB5D30" w:rsidRDefault="00CB5D30" w:rsidP="00CB5D3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  <w:lang w:val="en-IN" w:eastAsia="en-IN"/>
                    </w:rPr>
                    <w:t>TAX</w:t>
                  </w:r>
                </w:p>
              </w:tc>
              <w:tc>
                <w:tcPr>
                  <w:tcW w:w="138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A99E44" w14:textId="77777777" w:rsidR="00CB5D30" w:rsidRPr="00CB5D30" w:rsidRDefault="00CB5D30" w:rsidP="00CB5D3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  <w:lang w:val="en-IN" w:eastAsia="en-IN"/>
                    </w:rPr>
                    <w:t> </w:t>
                  </w:r>
                </w:p>
              </w:tc>
            </w:tr>
            <w:tr w:rsidR="00CB5D30" w:rsidRPr="00CB5D30" w14:paraId="63C65684" w14:textId="77777777" w:rsidTr="00CB5D30">
              <w:trPr>
                <w:trHeight w:val="290"/>
              </w:trPr>
              <w:tc>
                <w:tcPr>
                  <w:tcW w:w="1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D2360B" w14:textId="77777777" w:rsidR="00CB5D30" w:rsidRPr="00CB5D30" w:rsidRDefault="00CB5D30" w:rsidP="00CB5D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6FF2E6" w14:textId="77777777" w:rsidR="00CB5D30" w:rsidRPr="00CB5D30" w:rsidRDefault="00CB5D30" w:rsidP="00CB5D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CB5D30" w:rsidRPr="00CB5D30" w14:paraId="019BB5FA" w14:textId="77777777" w:rsidTr="00291861">
              <w:trPr>
                <w:trHeight w:val="290"/>
              </w:trPr>
              <w:tc>
                <w:tcPr>
                  <w:tcW w:w="1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F1F48C" w14:textId="77777777" w:rsidR="00CB5D30" w:rsidRPr="00CB5D30" w:rsidRDefault="00CB5D30" w:rsidP="00CB5D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Mean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noWrap/>
                  <w:vAlign w:val="bottom"/>
                  <w:hideMark/>
                </w:tcPr>
                <w:p w14:paraId="3F3F7C98" w14:textId="77777777" w:rsidR="00CB5D30" w:rsidRPr="00CB5D30" w:rsidRDefault="00CB5D30" w:rsidP="00CB5D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408.2371542</w:t>
                  </w:r>
                </w:p>
              </w:tc>
            </w:tr>
            <w:tr w:rsidR="00CB5D30" w:rsidRPr="00CB5D30" w14:paraId="5D41A87C" w14:textId="77777777" w:rsidTr="00CB5D30">
              <w:trPr>
                <w:trHeight w:val="290"/>
              </w:trPr>
              <w:tc>
                <w:tcPr>
                  <w:tcW w:w="1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A0FABB" w14:textId="77777777" w:rsidR="00CB5D30" w:rsidRPr="00CB5D30" w:rsidRDefault="00CB5D30" w:rsidP="00CB5D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Standard Error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BFB9A4" w14:textId="77777777" w:rsidR="00CB5D30" w:rsidRPr="00CB5D30" w:rsidRDefault="00CB5D30" w:rsidP="00CB5D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7.492388692</w:t>
                  </w:r>
                </w:p>
              </w:tc>
            </w:tr>
            <w:tr w:rsidR="00CB5D30" w:rsidRPr="00CB5D30" w14:paraId="5CAF601D" w14:textId="77777777" w:rsidTr="00291861">
              <w:trPr>
                <w:trHeight w:val="290"/>
              </w:trPr>
              <w:tc>
                <w:tcPr>
                  <w:tcW w:w="1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E98A11" w14:textId="77777777" w:rsidR="00CB5D30" w:rsidRPr="00CB5D30" w:rsidRDefault="00CB5D30" w:rsidP="00CB5D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Median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noWrap/>
                  <w:vAlign w:val="bottom"/>
                  <w:hideMark/>
                </w:tcPr>
                <w:p w14:paraId="2C629308" w14:textId="77777777" w:rsidR="00CB5D30" w:rsidRPr="00CB5D30" w:rsidRDefault="00CB5D30" w:rsidP="00CB5D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330</w:t>
                  </w:r>
                </w:p>
              </w:tc>
            </w:tr>
            <w:tr w:rsidR="00CB5D30" w:rsidRPr="00CB5D30" w14:paraId="325AA135" w14:textId="77777777" w:rsidTr="00CB5D30">
              <w:trPr>
                <w:trHeight w:val="290"/>
              </w:trPr>
              <w:tc>
                <w:tcPr>
                  <w:tcW w:w="1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0719F1" w14:textId="77777777" w:rsidR="00CB5D30" w:rsidRPr="00CB5D30" w:rsidRDefault="00CB5D30" w:rsidP="00CB5D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Mode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7B117C" w14:textId="77777777" w:rsidR="00CB5D30" w:rsidRPr="00CB5D30" w:rsidRDefault="00CB5D30" w:rsidP="00CB5D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666</w:t>
                  </w:r>
                </w:p>
              </w:tc>
            </w:tr>
            <w:tr w:rsidR="00CB5D30" w:rsidRPr="00CB5D30" w14:paraId="25FEDD6F" w14:textId="77777777" w:rsidTr="00291861">
              <w:trPr>
                <w:trHeight w:val="290"/>
              </w:trPr>
              <w:tc>
                <w:tcPr>
                  <w:tcW w:w="1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E73BF4" w14:textId="77777777" w:rsidR="00CB5D30" w:rsidRPr="00CB5D30" w:rsidRDefault="00CB5D30" w:rsidP="00CB5D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Standard Deviation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noWrap/>
                  <w:vAlign w:val="bottom"/>
                  <w:hideMark/>
                </w:tcPr>
                <w:p w14:paraId="16F3E758" w14:textId="77777777" w:rsidR="00CB5D30" w:rsidRPr="00CB5D30" w:rsidRDefault="00CB5D30" w:rsidP="00CB5D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168.5371161</w:t>
                  </w:r>
                </w:p>
              </w:tc>
            </w:tr>
            <w:tr w:rsidR="00CB5D30" w:rsidRPr="00CB5D30" w14:paraId="3904FC61" w14:textId="77777777" w:rsidTr="00CB5D30">
              <w:trPr>
                <w:trHeight w:val="290"/>
              </w:trPr>
              <w:tc>
                <w:tcPr>
                  <w:tcW w:w="1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81A339" w14:textId="77777777" w:rsidR="00CB5D30" w:rsidRPr="00CB5D30" w:rsidRDefault="00CB5D30" w:rsidP="00CB5D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Sample Variance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5F8884" w14:textId="77777777" w:rsidR="00CB5D30" w:rsidRPr="00CB5D30" w:rsidRDefault="00CB5D30" w:rsidP="00CB5D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28404.75949</w:t>
                  </w:r>
                </w:p>
              </w:tc>
            </w:tr>
            <w:tr w:rsidR="00CB5D30" w:rsidRPr="00CB5D30" w14:paraId="2AE1F045" w14:textId="77777777" w:rsidTr="00CB5D30">
              <w:trPr>
                <w:trHeight w:val="290"/>
              </w:trPr>
              <w:tc>
                <w:tcPr>
                  <w:tcW w:w="1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52F992" w14:textId="77777777" w:rsidR="00CB5D30" w:rsidRPr="00CB5D30" w:rsidRDefault="00CB5D30" w:rsidP="00CB5D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Kurtosis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3D11D4" w14:textId="77777777" w:rsidR="00CB5D30" w:rsidRPr="00CB5D30" w:rsidRDefault="00CB5D30" w:rsidP="00CB5D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-1.142407992</w:t>
                  </w:r>
                </w:p>
              </w:tc>
            </w:tr>
            <w:tr w:rsidR="00CB5D30" w:rsidRPr="00CB5D30" w14:paraId="0E80FB51" w14:textId="77777777" w:rsidTr="00CB5D30">
              <w:trPr>
                <w:trHeight w:val="290"/>
              </w:trPr>
              <w:tc>
                <w:tcPr>
                  <w:tcW w:w="1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CB6374" w14:textId="77777777" w:rsidR="00CB5D30" w:rsidRPr="00CB5D30" w:rsidRDefault="00CB5D30" w:rsidP="00CB5D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Skewness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B3318E" w14:textId="77777777" w:rsidR="00CB5D30" w:rsidRPr="00CB5D30" w:rsidRDefault="00CB5D30" w:rsidP="00CB5D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0.669955942</w:t>
                  </w:r>
                </w:p>
              </w:tc>
            </w:tr>
            <w:tr w:rsidR="00CB5D30" w:rsidRPr="00CB5D30" w14:paraId="1E5A587F" w14:textId="77777777" w:rsidTr="00291861">
              <w:trPr>
                <w:trHeight w:val="290"/>
              </w:trPr>
              <w:tc>
                <w:tcPr>
                  <w:tcW w:w="1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36071B" w14:textId="77777777" w:rsidR="00CB5D30" w:rsidRPr="00CB5D30" w:rsidRDefault="00CB5D30" w:rsidP="00CB5D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Range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noWrap/>
                  <w:vAlign w:val="bottom"/>
                  <w:hideMark/>
                </w:tcPr>
                <w:p w14:paraId="04BB3E86" w14:textId="77777777" w:rsidR="00CB5D30" w:rsidRPr="00CB5D30" w:rsidRDefault="00CB5D30" w:rsidP="00CB5D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524</w:t>
                  </w:r>
                </w:p>
              </w:tc>
            </w:tr>
            <w:tr w:rsidR="00CB5D30" w:rsidRPr="00CB5D30" w14:paraId="0D1B3E5E" w14:textId="77777777" w:rsidTr="00CB5D30">
              <w:trPr>
                <w:trHeight w:val="290"/>
              </w:trPr>
              <w:tc>
                <w:tcPr>
                  <w:tcW w:w="1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01D45C" w14:textId="77777777" w:rsidR="00CB5D30" w:rsidRPr="00CB5D30" w:rsidRDefault="00CB5D30" w:rsidP="00CB5D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Minimum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3C8731" w14:textId="77777777" w:rsidR="00CB5D30" w:rsidRPr="00CB5D30" w:rsidRDefault="00CB5D30" w:rsidP="00CB5D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187</w:t>
                  </w:r>
                </w:p>
              </w:tc>
            </w:tr>
            <w:tr w:rsidR="00CB5D30" w:rsidRPr="00CB5D30" w14:paraId="561CBF77" w14:textId="77777777" w:rsidTr="00CB5D30">
              <w:trPr>
                <w:trHeight w:val="290"/>
              </w:trPr>
              <w:tc>
                <w:tcPr>
                  <w:tcW w:w="1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344E46" w14:textId="77777777" w:rsidR="00CB5D30" w:rsidRPr="00CB5D30" w:rsidRDefault="00CB5D30" w:rsidP="00CB5D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Maximum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ABC121" w14:textId="77777777" w:rsidR="00CB5D30" w:rsidRPr="00CB5D30" w:rsidRDefault="00CB5D30" w:rsidP="00CB5D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711</w:t>
                  </w:r>
                </w:p>
              </w:tc>
            </w:tr>
            <w:tr w:rsidR="00CB5D30" w:rsidRPr="00CB5D30" w14:paraId="54D277D0" w14:textId="77777777" w:rsidTr="00CB5D30">
              <w:trPr>
                <w:trHeight w:val="290"/>
              </w:trPr>
              <w:tc>
                <w:tcPr>
                  <w:tcW w:w="1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EA2614" w14:textId="77777777" w:rsidR="00CB5D30" w:rsidRPr="00CB5D30" w:rsidRDefault="00CB5D30" w:rsidP="00CB5D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Sum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C38BAE" w14:textId="77777777" w:rsidR="00CB5D30" w:rsidRPr="00CB5D30" w:rsidRDefault="00CB5D30" w:rsidP="00CB5D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206568</w:t>
                  </w:r>
                </w:p>
              </w:tc>
            </w:tr>
            <w:tr w:rsidR="00CB5D30" w:rsidRPr="00CB5D30" w14:paraId="1337AFB1" w14:textId="77777777" w:rsidTr="00CB5D30">
              <w:trPr>
                <w:trHeight w:val="300"/>
              </w:trPr>
              <w:tc>
                <w:tcPr>
                  <w:tcW w:w="1860" w:type="dxa"/>
                  <w:tcBorders>
                    <w:top w:val="nil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4B4C18" w14:textId="77777777" w:rsidR="00CB5D30" w:rsidRPr="00CB5D30" w:rsidRDefault="00CB5D30" w:rsidP="00CB5D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Count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B2ECEA" w14:textId="77777777" w:rsidR="00CB5D30" w:rsidRPr="00CB5D30" w:rsidRDefault="00CB5D30" w:rsidP="00CB5D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506</w:t>
                  </w:r>
                </w:p>
              </w:tc>
            </w:tr>
          </w:tbl>
          <w:tbl>
            <w:tblPr>
              <w:tblpPr w:leftFromText="180" w:rightFromText="180" w:vertAnchor="text" w:horzAnchor="page" w:tblpX="1064" w:tblpY="260"/>
              <w:tblOverlap w:val="never"/>
              <w:tblW w:w="3247" w:type="dxa"/>
              <w:tblLook w:val="04A0" w:firstRow="1" w:lastRow="0" w:firstColumn="1" w:lastColumn="0" w:noHBand="0" w:noVBand="1"/>
            </w:tblPr>
            <w:tblGrid>
              <w:gridCol w:w="1860"/>
              <w:gridCol w:w="1387"/>
            </w:tblGrid>
            <w:tr w:rsidR="00CB5D30" w:rsidRPr="00CB5D30" w14:paraId="4853C256" w14:textId="77777777" w:rsidTr="00CB5D30">
              <w:trPr>
                <w:trHeight w:val="890"/>
              </w:trPr>
              <w:tc>
                <w:tcPr>
                  <w:tcW w:w="1860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63DFAB" w14:textId="77777777" w:rsidR="00CB5D30" w:rsidRPr="00CB5D30" w:rsidRDefault="00CB5D30" w:rsidP="00CB5D3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  <w:lang w:val="en-IN" w:eastAsia="en-IN"/>
                    </w:rPr>
                    <w:t>AVG_PRICE</w:t>
                  </w:r>
                </w:p>
              </w:tc>
              <w:tc>
                <w:tcPr>
                  <w:tcW w:w="138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888B46" w14:textId="77777777" w:rsidR="00CB5D30" w:rsidRPr="00CB5D30" w:rsidRDefault="00CB5D30" w:rsidP="00CB5D3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  <w:lang w:val="en-IN" w:eastAsia="en-IN"/>
                    </w:rPr>
                    <w:t> </w:t>
                  </w:r>
                </w:p>
              </w:tc>
            </w:tr>
            <w:tr w:rsidR="00CB5D30" w:rsidRPr="00CB5D30" w14:paraId="28C9FD03" w14:textId="77777777" w:rsidTr="00CB5D30">
              <w:trPr>
                <w:trHeight w:val="290"/>
              </w:trPr>
              <w:tc>
                <w:tcPr>
                  <w:tcW w:w="1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534923" w14:textId="77777777" w:rsidR="00CB5D30" w:rsidRPr="00CB5D30" w:rsidRDefault="00CB5D30" w:rsidP="00CB5D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29B323" w14:textId="77777777" w:rsidR="00CB5D30" w:rsidRPr="00CB5D30" w:rsidRDefault="00CB5D30" w:rsidP="00CB5D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CB5D30" w:rsidRPr="00CB5D30" w14:paraId="44645BE6" w14:textId="77777777" w:rsidTr="00CB5D30">
              <w:trPr>
                <w:trHeight w:val="290"/>
              </w:trPr>
              <w:tc>
                <w:tcPr>
                  <w:tcW w:w="1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FC37E0" w14:textId="77777777" w:rsidR="00CB5D30" w:rsidRPr="00CB5D30" w:rsidRDefault="00CB5D30" w:rsidP="00CB5D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Mean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F879C5" w14:textId="77777777" w:rsidR="00CB5D30" w:rsidRPr="00CB5D30" w:rsidRDefault="00CB5D30" w:rsidP="00CB5D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22.53280632</w:t>
                  </w:r>
                </w:p>
              </w:tc>
            </w:tr>
            <w:tr w:rsidR="00CB5D30" w:rsidRPr="00CB5D30" w14:paraId="499B75E8" w14:textId="77777777" w:rsidTr="00CB5D30">
              <w:trPr>
                <w:trHeight w:val="290"/>
              </w:trPr>
              <w:tc>
                <w:tcPr>
                  <w:tcW w:w="1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265E85" w14:textId="77777777" w:rsidR="00CB5D30" w:rsidRPr="00CB5D30" w:rsidRDefault="00CB5D30" w:rsidP="00CB5D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Standard Error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04F799" w14:textId="77777777" w:rsidR="00CB5D30" w:rsidRPr="00CB5D30" w:rsidRDefault="00CB5D30" w:rsidP="00CB5D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0.408861147</w:t>
                  </w:r>
                </w:p>
              </w:tc>
            </w:tr>
            <w:tr w:rsidR="00CB5D30" w:rsidRPr="00CB5D30" w14:paraId="2C56D600" w14:textId="77777777" w:rsidTr="00CB5D30">
              <w:trPr>
                <w:trHeight w:val="290"/>
              </w:trPr>
              <w:tc>
                <w:tcPr>
                  <w:tcW w:w="1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073080" w14:textId="77777777" w:rsidR="00CB5D30" w:rsidRPr="00CB5D30" w:rsidRDefault="00CB5D30" w:rsidP="00CB5D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Median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DC9BED" w14:textId="77777777" w:rsidR="00CB5D30" w:rsidRPr="00CB5D30" w:rsidRDefault="00CB5D30" w:rsidP="00CB5D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21.2</w:t>
                  </w:r>
                </w:p>
              </w:tc>
            </w:tr>
            <w:tr w:rsidR="00CB5D30" w:rsidRPr="00CB5D30" w14:paraId="326C354C" w14:textId="77777777" w:rsidTr="00CB5D30">
              <w:trPr>
                <w:trHeight w:val="290"/>
              </w:trPr>
              <w:tc>
                <w:tcPr>
                  <w:tcW w:w="1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5C7E11" w14:textId="77777777" w:rsidR="00CB5D30" w:rsidRPr="00CB5D30" w:rsidRDefault="00CB5D30" w:rsidP="00CB5D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Mode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5D1143" w14:textId="77777777" w:rsidR="00CB5D30" w:rsidRPr="00CB5D30" w:rsidRDefault="00CB5D30" w:rsidP="00CB5D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50</w:t>
                  </w:r>
                </w:p>
              </w:tc>
            </w:tr>
            <w:tr w:rsidR="00CB5D30" w:rsidRPr="00CB5D30" w14:paraId="464E834F" w14:textId="77777777" w:rsidTr="00CB5D30">
              <w:trPr>
                <w:trHeight w:val="290"/>
              </w:trPr>
              <w:tc>
                <w:tcPr>
                  <w:tcW w:w="1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45650B" w14:textId="77777777" w:rsidR="00CB5D30" w:rsidRPr="00CB5D30" w:rsidRDefault="00CB5D30" w:rsidP="00CB5D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Standard Deviation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425F4B" w14:textId="77777777" w:rsidR="00CB5D30" w:rsidRPr="00CB5D30" w:rsidRDefault="00CB5D30" w:rsidP="00CB5D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9.197104087</w:t>
                  </w:r>
                </w:p>
              </w:tc>
            </w:tr>
            <w:tr w:rsidR="00CB5D30" w:rsidRPr="00CB5D30" w14:paraId="3B9A3064" w14:textId="77777777" w:rsidTr="00CB5D30">
              <w:trPr>
                <w:trHeight w:val="290"/>
              </w:trPr>
              <w:tc>
                <w:tcPr>
                  <w:tcW w:w="1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1036FB" w14:textId="77777777" w:rsidR="00CB5D30" w:rsidRPr="00CB5D30" w:rsidRDefault="00CB5D30" w:rsidP="00CB5D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Sample Variance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1A0764" w14:textId="77777777" w:rsidR="00CB5D30" w:rsidRPr="00CB5D30" w:rsidRDefault="00CB5D30" w:rsidP="00CB5D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84.58672359</w:t>
                  </w:r>
                </w:p>
              </w:tc>
            </w:tr>
            <w:tr w:rsidR="00CB5D30" w:rsidRPr="00CB5D30" w14:paraId="56EE3DBC" w14:textId="77777777" w:rsidTr="00CB5D30">
              <w:trPr>
                <w:trHeight w:val="290"/>
              </w:trPr>
              <w:tc>
                <w:tcPr>
                  <w:tcW w:w="1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3F347D" w14:textId="77777777" w:rsidR="00CB5D30" w:rsidRPr="00CB5D30" w:rsidRDefault="00CB5D30" w:rsidP="00CB5D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Kurtosis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CD66D2" w14:textId="77777777" w:rsidR="00CB5D30" w:rsidRPr="00CB5D30" w:rsidRDefault="00CB5D30" w:rsidP="00CB5D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1.495196944</w:t>
                  </w:r>
                </w:p>
              </w:tc>
            </w:tr>
            <w:tr w:rsidR="00CB5D30" w:rsidRPr="00CB5D30" w14:paraId="214E172D" w14:textId="77777777" w:rsidTr="00291861">
              <w:trPr>
                <w:trHeight w:val="290"/>
              </w:trPr>
              <w:tc>
                <w:tcPr>
                  <w:tcW w:w="1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C33F06" w14:textId="77777777" w:rsidR="00CB5D30" w:rsidRPr="00CB5D30" w:rsidRDefault="00CB5D30" w:rsidP="00CB5D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Skewness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FFC000"/>
                  <w:noWrap/>
                  <w:vAlign w:val="bottom"/>
                  <w:hideMark/>
                </w:tcPr>
                <w:p w14:paraId="395587F8" w14:textId="77777777" w:rsidR="00CB5D30" w:rsidRPr="00CB5D30" w:rsidRDefault="00CB5D30" w:rsidP="00CB5D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1.108098408</w:t>
                  </w:r>
                </w:p>
              </w:tc>
            </w:tr>
            <w:tr w:rsidR="00CB5D30" w:rsidRPr="00CB5D30" w14:paraId="6625B492" w14:textId="77777777" w:rsidTr="00CB5D30">
              <w:trPr>
                <w:trHeight w:val="290"/>
              </w:trPr>
              <w:tc>
                <w:tcPr>
                  <w:tcW w:w="1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DBEA45" w14:textId="77777777" w:rsidR="00CB5D30" w:rsidRPr="00CB5D30" w:rsidRDefault="00CB5D30" w:rsidP="00CB5D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Range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B73980" w14:textId="77777777" w:rsidR="00CB5D30" w:rsidRPr="00CB5D30" w:rsidRDefault="00CB5D30" w:rsidP="00CB5D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45</w:t>
                  </w:r>
                </w:p>
              </w:tc>
            </w:tr>
            <w:tr w:rsidR="00CB5D30" w:rsidRPr="00CB5D30" w14:paraId="71AA3E93" w14:textId="77777777" w:rsidTr="00CB5D30">
              <w:trPr>
                <w:trHeight w:val="290"/>
              </w:trPr>
              <w:tc>
                <w:tcPr>
                  <w:tcW w:w="1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8D3368" w14:textId="77777777" w:rsidR="00CB5D30" w:rsidRPr="00CB5D30" w:rsidRDefault="00CB5D30" w:rsidP="00CB5D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Minimum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FA0BF9" w14:textId="77777777" w:rsidR="00CB5D30" w:rsidRPr="00CB5D30" w:rsidRDefault="00CB5D30" w:rsidP="00CB5D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5</w:t>
                  </w:r>
                </w:p>
              </w:tc>
            </w:tr>
            <w:tr w:rsidR="00CB5D30" w:rsidRPr="00CB5D30" w14:paraId="2F59AD6F" w14:textId="77777777" w:rsidTr="00CB5D30">
              <w:trPr>
                <w:trHeight w:val="290"/>
              </w:trPr>
              <w:tc>
                <w:tcPr>
                  <w:tcW w:w="1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2F75A1" w14:textId="77777777" w:rsidR="00CB5D30" w:rsidRPr="00CB5D30" w:rsidRDefault="00CB5D30" w:rsidP="00CB5D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Maximum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C06E70" w14:textId="77777777" w:rsidR="00CB5D30" w:rsidRPr="00CB5D30" w:rsidRDefault="00CB5D30" w:rsidP="00CB5D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50</w:t>
                  </w:r>
                </w:p>
              </w:tc>
            </w:tr>
            <w:tr w:rsidR="00CB5D30" w:rsidRPr="00CB5D30" w14:paraId="658716CF" w14:textId="77777777" w:rsidTr="00CB5D30">
              <w:trPr>
                <w:trHeight w:val="290"/>
              </w:trPr>
              <w:tc>
                <w:tcPr>
                  <w:tcW w:w="1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5F40A3" w14:textId="77777777" w:rsidR="00CB5D30" w:rsidRPr="00CB5D30" w:rsidRDefault="00CB5D30" w:rsidP="00CB5D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Sum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3F615D" w14:textId="77777777" w:rsidR="00CB5D30" w:rsidRPr="00CB5D30" w:rsidRDefault="00CB5D30" w:rsidP="00CB5D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11401.6</w:t>
                  </w:r>
                </w:p>
              </w:tc>
            </w:tr>
            <w:tr w:rsidR="00CB5D30" w:rsidRPr="00CB5D30" w14:paraId="0D410887" w14:textId="77777777" w:rsidTr="00CB5D30">
              <w:trPr>
                <w:trHeight w:val="462"/>
              </w:trPr>
              <w:tc>
                <w:tcPr>
                  <w:tcW w:w="1860" w:type="dxa"/>
                  <w:tcBorders>
                    <w:top w:val="nil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82DDDE" w14:textId="77777777" w:rsidR="00CB5D30" w:rsidRPr="00CB5D30" w:rsidRDefault="00CB5D30" w:rsidP="00CB5D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Count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8638E1" w14:textId="77777777" w:rsidR="00CB5D30" w:rsidRPr="00CB5D30" w:rsidRDefault="00CB5D30" w:rsidP="00CB5D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B5D30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506</w:t>
                  </w:r>
                </w:p>
              </w:tc>
            </w:tr>
          </w:tbl>
          <w:p w14:paraId="374AFF97" w14:textId="77777777" w:rsidR="00CB5D30" w:rsidRDefault="00CB5D30" w:rsidP="00DF027C">
            <w:pPr>
              <w:pStyle w:val="Content"/>
            </w:pPr>
            <w:r>
              <w:t xml:space="preserve">                       </w:t>
            </w:r>
          </w:p>
          <w:p w14:paraId="0FC6384A" w14:textId="040B0EFF" w:rsidR="0069555E" w:rsidRDefault="00CB5D30" w:rsidP="00DF027C">
            <w:pPr>
              <w:pStyle w:val="Content"/>
            </w:pPr>
            <w:r>
              <w:t xml:space="preserve">       </w:t>
            </w:r>
          </w:p>
          <w:p w14:paraId="7FF9630C" w14:textId="77777777" w:rsidR="00CB5D30" w:rsidRDefault="00CB5D30" w:rsidP="00DF027C">
            <w:pPr>
              <w:pStyle w:val="Content"/>
            </w:pPr>
          </w:p>
          <w:p w14:paraId="73B47770" w14:textId="77777777" w:rsidR="00CB5D30" w:rsidRDefault="00CB5D30" w:rsidP="00DF027C">
            <w:pPr>
              <w:pStyle w:val="Content"/>
            </w:pPr>
            <w:r>
              <w:t xml:space="preserve">       </w:t>
            </w:r>
          </w:p>
          <w:p w14:paraId="1862750B" w14:textId="30597A45" w:rsidR="00CB5D30" w:rsidRDefault="00CB5D30" w:rsidP="00DF027C">
            <w:pPr>
              <w:pStyle w:val="Content"/>
            </w:pPr>
          </w:p>
          <w:p w14:paraId="7B8CE269" w14:textId="77777777" w:rsidR="0069555E" w:rsidRDefault="0069555E" w:rsidP="00DF027C">
            <w:pPr>
              <w:pStyle w:val="Content"/>
            </w:pPr>
          </w:p>
          <w:p w14:paraId="5B3782A9" w14:textId="77777777" w:rsidR="0069555E" w:rsidRDefault="0069555E" w:rsidP="00DF027C">
            <w:pPr>
              <w:pStyle w:val="Content"/>
            </w:pPr>
          </w:p>
          <w:p w14:paraId="3CC93C98" w14:textId="77777777" w:rsidR="0069555E" w:rsidRDefault="0069555E" w:rsidP="00DF027C">
            <w:pPr>
              <w:pStyle w:val="Content"/>
            </w:pPr>
          </w:p>
          <w:p w14:paraId="51355E7B" w14:textId="77777777" w:rsidR="0069555E" w:rsidRDefault="0069555E" w:rsidP="00DF027C">
            <w:pPr>
              <w:pStyle w:val="Content"/>
            </w:pPr>
          </w:p>
          <w:p w14:paraId="67524724" w14:textId="77777777" w:rsidR="0069555E" w:rsidRDefault="0069555E" w:rsidP="00DF027C">
            <w:pPr>
              <w:pStyle w:val="Content"/>
            </w:pPr>
          </w:p>
          <w:p w14:paraId="7F2B7578" w14:textId="77777777" w:rsidR="0069555E" w:rsidRDefault="0069555E" w:rsidP="00DF027C">
            <w:pPr>
              <w:pStyle w:val="Content"/>
            </w:pPr>
          </w:p>
          <w:p w14:paraId="45C18BCA" w14:textId="77777777" w:rsidR="0069555E" w:rsidRDefault="0069555E" w:rsidP="00DF027C">
            <w:pPr>
              <w:pStyle w:val="Content"/>
            </w:pPr>
          </w:p>
          <w:p w14:paraId="4013C9AE" w14:textId="77777777" w:rsidR="0069555E" w:rsidRDefault="0069555E" w:rsidP="00DF027C">
            <w:pPr>
              <w:pStyle w:val="Content"/>
            </w:pPr>
          </w:p>
          <w:p w14:paraId="63EA7300" w14:textId="77777777" w:rsidR="00E134B9" w:rsidRDefault="00E134B9" w:rsidP="00DF027C">
            <w:pPr>
              <w:pStyle w:val="Content"/>
              <w:rPr>
                <w:i/>
                <w:iCs/>
                <w:sz w:val="32"/>
                <w:szCs w:val="32"/>
              </w:rPr>
            </w:pPr>
          </w:p>
          <w:p w14:paraId="6FBB9896" w14:textId="65D97F03" w:rsidR="0069555E" w:rsidRPr="00E134B9" w:rsidRDefault="00E134B9" w:rsidP="00DF027C">
            <w:pPr>
              <w:pStyle w:val="Content"/>
              <w:rPr>
                <w:i/>
                <w:iCs/>
                <w:sz w:val="32"/>
                <w:szCs w:val="32"/>
              </w:rPr>
            </w:pPr>
            <w:r w:rsidRPr="00E134B9">
              <w:rPr>
                <w:i/>
                <w:iCs/>
                <w:sz w:val="32"/>
                <w:szCs w:val="32"/>
              </w:rPr>
              <w:t xml:space="preserve">2) </w:t>
            </w:r>
            <w:r w:rsidRPr="00291861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Plot a histogram of the </w:t>
            </w:r>
            <w:proofErr w:type="spellStart"/>
            <w:r w:rsidRPr="00291861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Avg_Price</w:t>
            </w:r>
            <w:proofErr w:type="spellEnd"/>
            <w:r w:rsidRPr="00291861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 variable. What do you infer?</w:t>
            </w:r>
          </w:p>
          <w:tbl>
            <w:tblPr>
              <w:tblW w:w="768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  <w:gridCol w:w="960"/>
              <w:gridCol w:w="960"/>
              <w:gridCol w:w="960"/>
            </w:tblGrid>
            <w:tr w:rsidR="00E134B9" w:rsidRPr="00E134B9" w14:paraId="27D37D75" w14:textId="77777777" w:rsidTr="00E134B9">
              <w:trPr>
                <w:trHeight w:val="29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16324" w14:textId="77777777" w:rsidR="00E134B9" w:rsidRPr="00023F9C" w:rsidRDefault="00E134B9" w:rsidP="00E134B9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023F9C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sz w:val="24"/>
                      <w:szCs w:val="24"/>
                      <w:lang w:val="en-IN" w:eastAsia="en-IN"/>
                    </w:rPr>
                    <w:t>Infer: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53910" w14:textId="77777777" w:rsidR="00E134B9" w:rsidRPr="00E134B9" w:rsidRDefault="00E134B9" w:rsidP="00E134B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B049D" w14:textId="77777777" w:rsidR="00E134B9" w:rsidRPr="00E134B9" w:rsidRDefault="00E134B9" w:rsidP="00E13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CC0CB" w14:textId="77777777" w:rsidR="00E134B9" w:rsidRPr="00E134B9" w:rsidRDefault="00E134B9" w:rsidP="00E13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D09B6" w14:textId="77777777" w:rsidR="00E134B9" w:rsidRPr="00E134B9" w:rsidRDefault="00E134B9" w:rsidP="00E13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A360D" w14:textId="77777777" w:rsidR="00E134B9" w:rsidRPr="00E134B9" w:rsidRDefault="00E134B9" w:rsidP="00E13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86DA2" w14:textId="77777777" w:rsidR="00E134B9" w:rsidRPr="00E134B9" w:rsidRDefault="00E134B9" w:rsidP="00E13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2C2AF" w14:textId="77777777" w:rsidR="00E134B9" w:rsidRPr="00E134B9" w:rsidRDefault="00E134B9" w:rsidP="00E13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  <w:tr w:rsidR="00E134B9" w:rsidRPr="00E134B9" w14:paraId="1DD5BC64" w14:textId="77777777" w:rsidTr="00E134B9">
              <w:trPr>
                <w:trHeight w:val="290"/>
              </w:trPr>
              <w:tc>
                <w:tcPr>
                  <w:tcW w:w="7680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24BD5" w14:textId="6DD648B1" w:rsidR="00E134B9" w:rsidRPr="005137DD" w:rsidRDefault="00E134B9" w:rsidP="005137DD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5137D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IN" w:eastAsia="en-IN"/>
                    </w:rPr>
                    <w:t xml:space="preserve">This Histogram chart for the Average price shows that data is </w:t>
                  </w:r>
                  <w:r w:rsidR="00023F9C" w:rsidRPr="005137D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IN" w:eastAsia="en-IN"/>
                    </w:rPr>
                    <w:t>P</w:t>
                  </w:r>
                  <w:r w:rsidRPr="005137D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IN" w:eastAsia="en-IN"/>
                    </w:rPr>
                    <w:t xml:space="preserve">ositively </w:t>
                  </w:r>
                  <w:r w:rsidR="00023F9C" w:rsidRPr="005137D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IN" w:eastAsia="en-IN"/>
                    </w:rPr>
                    <w:t>S</w:t>
                  </w:r>
                  <w:r w:rsidRPr="005137D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IN" w:eastAsia="en-IN"/>
                    </w:rPr>
                    <w:t>kewed</w:t>
                  </w:r>
                  <w:r w:rsidRPr="005137DD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n-IN" w:eastAsia="en-IN"/>
                    </w:rPr>
                    <w:t>.</w:t>
                  </w:r>
                </w:p>
                <w:p w14:paraId="7201DB6F" w14:textId="77777777" w:rsidR="00023F9C" w:rsidRDefault="00023F9C" w:rsidP="00E134B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n-IN" w:eastAsia="en-IN"/>
                    </w:rPr>
                  </w:pPr>
                </w:p>
                <w:p w14:paraId="7780A8B9" w14:textId="129CF651" w:rsidR="00E134B9" w:rsidRPr="00E134B9" w:rsidRDefault="00E134B9" w:rsidP="00E134B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5CF1051A" w14:textId="2CEE1EDF" w:rsidR="0069555E" w:rsidRDefault="00E134B9" w:rsidP="00DF027C">
            <w:pPr>
              <w:pStyle w:val="Content"/>
            </w:pPr>
            <w:r>
              <w:rPr>
                <w:noProof/>
              </w:rPr>
              <mc:AlternateContent>
                <mc:Choice Requires="cx1">
                  <w:drawing>
                    <wp:inline distT="0" distB="0" distL="0" distR="0" wp14:anchorId="46231AF7" wp14:editId="68E8F5D1">
                      <wp:extent cx="5282419" cy="2764301"/>
                      <wp:effectExtent l="0" t="0" r="13970" b="17145"/>
                      <wp:docPr id="13" name="Chart 1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51585E1-ED8A-4BFC-8DB6-B78C5027841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0"/>
                        </a:graphicData>
                      </a:graphic>
                    </wp:inline>
                  </w:drawing>
                </mc:Choice>
                <mc:Fallback>
                  <w:drawing>
                    <wp:inline distT="0" distB="0" distL="0" distR="0" wp14:anchorId="46231AF7" wp14:editId="68E8F5D1">
                      <wp:extent cx="5282419" cy="2764301"/>
                      <wp:effectExtent l="0" t="0" r="13970" b="17145"/>
                      <wp:docPr id="13" name="Chart 1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51585E1-ED8A-4BFC-8DB6-B78C5027841E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Chart 13">
                                <a:extLst>
                                  <a:ext uri="{FF2B5EF4-FFF2-40B4-BE49-F238E27FC236}">
                                    <a16:creationId xmlns:a16="http://schemas.microsoft.com/office/drawing/2014/main" id="{651585E1-ED8A-4BFC-8DB6-B78C5027841E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81930" cy="27641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17395D51" w14:textId="77777777" w:rsidR="00935564" w:rsidRDefault="00935564" w:rsidP="00DF027C">
            <w:pPr>
              <w:pStyle w:val="Content"/>
              <w:rPr>
                <w:i/>
                <w:iCs/>
                <w:sz w:val="28"/>
                <w:szCs w:val="28"/>
              </w:rPr>
            </w:pPr>
          </w:p>
          <w:p w14:paraId="5CA2C727" w14:textId="77777777" w:rsidR="008070A0" w:rsidRDefault="008070A0" w:rsidP="00DF027C">
            <w:pPr>
              <w:pStyle w:val="Content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</w:p>
          <w:p w14:paraId="46508749" w14:textId="0704C268" w:rsidR="00DC3182" w:rsidRPr="00023F9C" w:rsidRDefault="005B7BA2" w:rsidP="00DF027C">
            <w:pPr>
              <w:pStyle w:val="Content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  <w:r w:rsidRPr="00023F9C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3) Compute the covariance matrix. Share your observation</w:t>
            </w:r>
            <w:r w:rsidR="00935564" w:rsidRPr="00023F9C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s</w:t>
            </w:r>
            <w:r w:rsidR="00DC3182" w:rsidRPr="00023F9C">
              <w:rPr>
                <w:rFonts w:asciiTheme="majorHAnsi" w:hAnsiTheme="majorHAnsi" w:cstheme="majorHAnsi"/>
                <w:sz w:val="24"/>
                <w:szCs w:val="24"/>
              </w:rPr>
              <w:t xml:space="preserve">                                                                 </w:t>
            </w:r>
          </w:p>
          <w:p w14:paraId="57D099E1" w14:textId="5A813091" w:rsidR="0069555E" w:rsidRDefault="00DC3182" w:rsidP="00DF027C">
            <w:pPr>
              <w:pStyle w:val="Content"/>
            </w:pPr>
            <w:r>
              <w:t xml:space="preserve">                          </w:t>
            </w:r>
          </w:p>
          <w:p w14:paraId="7FB28909" w14:textId="6346C7CA" w:rsidR="0069555E" w:rsidRPr="00023F9C" w:rsidRDefault="00DC3182" w:rsidP="00DF027C">
            <w:pPr>
              <w:pStyle w:val="Content"/>
              <w:rPr>
                <w:sz w:val="32"/>
                <w:szCs w:val="32"/>
                <w:u w:val="single"/>
              </w:rPr>
            </w:pPr>
            <w:r w:rsidRPr="00DC3182">
              <w:rPr>
                <w:sz w:val="32"/>
                <w:szCs w:val="32"/>
              </w:rPr>
              <w:t xml:space="preserve">                                                         </w:t>
            </w:r>
            <w:r w:rsidRPr="00023F9C">
              <w:rPr>
                <w:color w:val="FF0000"/>
                <w:sz w:val="32"/>
                <w:szCs w:val="32"/>
                <w:u w:val="single"/>
              </w:rPr>
              <w:t>COVARIANCE MATRIX</w:t>
            </w:r>
          </w:p>
          <w:p w14:paraId="5BCC4375" w14:textId="77777777" w:rsidR="0069555E" w:rsidRDefault="0069555E" w:rsidP="00DF027C">
            <w:pPr>
              <w:pStyle w:val="Content"/>
            </w:pPr>
          </w:p>
          <w:tbl>
            <w:tblPr>
              <w:tblW w:w="9350" w:type="dxa"/>
              <w:tblLook w:val="04A0" w:firstRow="1" w:lastRow="0" w:firstColumn="1" w:lastColumn="0" w:noHBand="0" w:noVBand="1"/>
            </w:tblPr>
            <w:tblGrid>
              <w:gridCol w:w="1375"/>
              <w:gridCol w:w="1398"/>
              <w:gridCol w:w="941"/>
              <w:gridCol w:w="830"/>
              <w:gridCol w:w="718"/>
              <w:gridCol w:w="1129"/>
              <w:gridCol w:w="1053"/>
              <w:gridCol w:w="1016"/>
              <w:gridCol w:w="1343"/>
              <w:gridCol w:w="765"/>
              <w:gridCol w:w="1253"/>
            </w:tblGrid>
            <w:tr w:rsidR="00DC3182" w:rsidRPr="00DC3182" w14:paraId="67309AA1" w14:textId="77777777" w:rsidTr="00DC3182">
              <w:trPr>
                <w:trHeight w:val="770"/>
              </w:trPr>
              <w:tc>
                <w:tcPr>
                  <w:tcW w:w="11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1273E7" w14:textId="77777777" w:rsidR="00DC3182" w:rsidRPr="00DC3182" w:rsidRDefault="00DC3182" w:rsidP="00DC31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0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F54D5F" w14:textId="77777777" w:rsidR="00DC3182" w:rsidRPr="00DC3182" w:rsidRDefault="00DC3182" w:rsidP="00DC31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CRIME_RATE</w:t>
                  </w:r>
                </w:p>
              </w:tc>
              <w:tc>
                <w:tcPr>
                  <w:tcW w:w="72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A5F0EE" w14:textId="77777777" w:rsidR="00DC3182" w:rsidRPr="00DC3182" w:rsidRDefault="00DC3182" w:rsidP="00DC31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AGE</w:t>
                  </w:r>
                </w:p>
              </w:tc>
              <w:tc>
                <w:tcPr>
                  <w:tcW w:w="6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18B5DF" w14:textId="77777777" w:rsidR="00DC3182" w:rsidRPr="00DC3182" w:rsidRDefault="00DC3182" w:rsidP="00DC31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INDUS</w:t>
                  </w:r>
                </w:p>
              </w:tc>
              <w:tc>
                <w:tcPr>
                  <w:tcW w:w="65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061CEE" w14:textId="77777777" w:rsidR="00DC3182" w:rsidRPr="00DC3182" w:rsidRDefault="00DC3182" w:rsidP="00DC31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NOX</w:t>
                  </w:r>
                </w:p>
              </w:tc>
              <w:tc>
                <w:tcPr>
                  <w:tcW w:w="8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90A61D" w14:textId="77777777" w:rsidR="00DC3182" w:rsidRPr="00DC3182" w:rsidRDefault="00DC3182" w:rsidP="00DC31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DISTANCE</w:t>
                  </w:r>
                </w:p>
              </w:tc>
              <w:tc>
                <w:tcPr>
                  <w:tcW w:w="8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415D3B" w14:textId="77777777" w:rsidR="00DC3182" w:rsidRPr="00DC3182" w:rsidRDefault="00DC3182" w:rsidP="00DC31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TAX</w:t>
                  </w:r>
                </w:p>
              </w:tc>
              <w:tc>
                <w:tcPr>
                  <w:tcW w:w="73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A29134" w14:textId="77777777" w:rsidR="00DC3182" w:rsidRPr="00DC3182" w:rsidRDefault="00DC3182" w:rsidP="00DC31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PTRATIO</w:t>
                  </w:r>
                </w:p>
              </w:tc>
              <w:tc>
                <w:tcPr>
                  <w:tcW w:w="10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A93986" w14:textId="77777777" w:rsidR="00DC3182" w:rsidRPr="00DC3182" w:rsidRDefault="00DC3182" w:rsidP="00DC31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AVG_ROOM</w:t>
                  </w:r>
                </w:p>
              </w:tc>
              <w:tc>
                <w:tcPr>
                  <w:tcW w:w="6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10CE60" w14:textId="77777777" w:rsidR="00DC3182" w:rsidRPr="00DC3182" w:rsidRDefault="00DC3182" w:rsidP="00DC31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LSTAT</w:t>
                  </w: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CA2D18" w14:textId="77777777" w:rsidR="00DC3182" w:rsidRPr="00DC3182" w:rsidRDefault="00DC3182" w:rsidP="00DC31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AVG_PRICE</w:t>
                  </w:r>
                </w:p>
              </w:tc>
            </w:tr>
            <w:tr w:rsidR="00DC3182" w:rsidRPr="00DC3182" w14:paraId="133413C5" w14:textId="77777777" w:rsidTr="00DC3182">
              <w:trPr>
                <w:trHeight w:val="290"/>
              </w:trPr>
              <w:tc>
                <w:tcPr>
                  <w:tcW w:w="117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A8F312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CRIME_RATE</w:t>
                  </w:r>
                </w:p>
              </w:tc>
              <w:tc>
                <w:tcPr>
                  <w:tcW w:w="10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81E403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8.52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152534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40F4C3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FAB183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78ABCF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63E709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7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A31F01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0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E9684B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52D3B3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9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903453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DC3182" w:rsidRPr="00DC3182" w14:paraId="25F9411F" w14:textId="77777777" w:rsidTr="00DC3182">
              <w:trPr>
                <w:trHeight w:val="290"/>
              </w:trPr>
              <w:tc>
                <w:tcPr>
                  <w:tcW w:w="117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72835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AGE</w:t>
                  </w:r>
                </w:p>
              </w:tc>
              <w:tc>
                <w:tcPr>
                  <w:tcW w:w="10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FE6992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0.56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24EA98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790.79</w:t>
                  </w:r>
                </w:p>
              </w:tc>
              <w:tc>
                <w:tcPr>
                  <w:tcW w:w="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489A11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4B57A4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6E03C5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938A90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7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3782AB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0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9C911F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78122E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9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5E1FDD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DC3182" w:rsidRPr="00DC3182" w14:paraId="1FF3A4D0" w14:textId="77777777" w:rsidTr="00DC3182">
              <w:trPr>
                <w:trHeight w:val="290"/>
              </w:trPr>
              <w:tc>
                <w:tcPr>
                  <w:tcW w:w="117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4401F3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INDUS</w:t>
                  </w:r>
                </w:p>
              </w:tc>
              <w:tc>
                <w:tcPr>
                  <w:tcW w:w="10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0BB040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-0.11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757373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124.27</w:t>
                  </w:r>
                </w:p>
              </w:tc>
              <w:tc>
                <w:tcPr>
                  <w:tcW w:w="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DAC157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46.97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381A24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4FDAE1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8CB0B3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7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637708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0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DA23A1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95BA65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9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1C9100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DC3182" w:rsidRPr="00DC3182" w14:paraId="6057ED20" w14:textId="77777777" w:rsidTr="00DC3182">
              <w:trPr>
                <w:trHeight w:val="290"/>
              </w:trPr>
              <w:tc>
                <w:tcPr>
                  <w:tcW w:w="117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06840C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NOX</w:t>
                  </w:r>
                </w:p>
              </w:tc>
              <w:tc>
                <w:tcPr>
                  <w:tcW w:w="10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049AF2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0.00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B926E9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2.38</w:t>
                  </w:r>
                </w:p>
              </w:tc>
              <w:tc>
                <w:tcPr>
                  <w:tcW w:w="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1668D2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0.61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C038A0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0.01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49212C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8A8707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7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6ADC8D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0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9BF23A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A86F37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9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BF6A26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DC3182" w:rsidRPr="00DC3182" w14:paraId="0BC74D5D" w14:textId="77777777" w:rsidTr="00DC3182">
              <w:trPr>
                <w:trHeight w:val="290"/>
              </w:trPr>
              <w:tc>
                <w:tcPr>
                  <w:tcW w:w="117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30BCBE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DISTANCE</w:t>
                  </w:r>
                </w:p>
              </w:tc>
              <w:tc>
                <w:tcPr>
                  <w:tcW w:w="10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C58FE0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-0.23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2D6FD2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111.55</w:t>
                  </w:r>
                </w:p>
              </w:tc>
              <w:tc>
                <w:tcPr>
                  <w:tcW w:w="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27B768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35.48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B4151B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0.62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9A7E41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75.67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EA6E75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7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9C7F75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0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D27635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0DACC5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9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A9A90D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380F4B" w:rsidRPr="00DC3182" w14:paraId="1D8108BF" w14:textId="77777777" w:rsidTr="00380F4B">
              <w:trPr>
                <w:trHeight w:val="290"/>
              </w:trPr>
              <w:tc>
                <w:tcPr>
                  <w:tcW w:w="117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EFA300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TAX</w:t>
                  </w:r>
                </w:p>
              </w:tc>
              <w:tc>
                <w:tcPr>
                  <w:tcW w:w="10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4D3C5F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-8.23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1111EEA4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2397.94</w:t>
                  </w:r>
                </w:p>
              </w:tc>
              <w:tc>
                <w:tcPr>
                  <w:tcW w:w="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77FCD328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831.71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3D8D9B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13.02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6E58B1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1333.12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4D288F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28348.62</w:t>
                  </w:r>
                </w:p>
              </w:tc>
              <w:tc>
                <w:tcPr>
                  <w:tcW w:w="7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19E0DF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0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D4AC92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ED238B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9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7988C7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DC3182" w:rsidRPr="00DC3182" w14:paraId="1A3F06D3" w14:textId="77777777" w:rsidTr="00DC3182">
              <w:trPr>
                <w:trHeight w:val="290"/>
              </w:trPr>
              <w:tc>
                <w:tcPr>
                  <w:tcW w:w="117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3941AD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PTRATIO</w:t>
                  </w:r>
                </w:p>
              </w:tc>
              <w:tc>
                <w:tcPr>
                  <w:tcW w:w="10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999631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0.07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239184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15.91</w:t>
                  </w:r>
                </w:p>
              </w:tc>
              <w:tc>
                <w:tcPr>
                  <w:tcW w:w="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926C3D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5.68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4F4C22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0.05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288473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8.74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6E1048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167.82</w:t>
                  </w:r>
                </w:p>
              </w:tc>
              <w:tc>
                <w:tcPr>
                  <w:tcW w:w="7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739890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4.68</w:t>
                  </w:r>
                </w:p>
              </w:tc>
              <w:tc>
                <w:tcPr>
                  <w:tcW w:w="10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B09032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98BDBB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9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B39A9C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DC3182" w:rsidRPr="00DC3182" w14:paraId="1912F09B" w14:textId="77777777" w:rsidTr="00DC3182">
              <w:trPr>
                <w:trHeight w:val="290"/>
              </w:trPr>
              <w:tc>
                <w:tcPr>
                  <w:tcW w:w="117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F5904F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AVG_ROOM</w:t>
                  </w:r>
                </w:p>
              </w:tc>
              <w:tc>
                <w:tcPr>
                  <w:tcW w:w="10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AE27BA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0.06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36DC52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-4.74</w:t>
                  </w:r>
                </w:p>
              </w:tc>
              <w:tc>
                <w:tcPr>
                  <w:tcW w:w="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AEEFC9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-1.88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31BC20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-0.02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0AE3C1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-1.28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D02B92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-34.52</w:t>
                  </w:r>
                </w:p>
              </w:tc>
              <w:tc>
                <w:tcPr>
                  <w:tcW w:w="7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244C51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-0.54</w:t>
                  </w:r>
                </w:p>
              </w:tc>
              <w:tc>
                <w:tcPr>
                  <w:tcW w:w="10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9095D1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0.49</w:t>
                  </w: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D05D53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9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99104B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DC3182" w:rsidRPr="00DC3182" w14:paraId="537C3B14" w14:textId="77777777" w:rsidTr="00DC3182">
              <w:trPr>
                <w:trHeight w:val="290"/>
              </w:trPr>
              <w:tc>
                <w:tcPr>
                  <w:tcW w:w="117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A5183E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LSTAT</w:t>
                  </w:r>
                </w:p>
              </w:tc>
              <w:tc>
                <w:tcPr>
                  <w:tcW w:w="10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9FC344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-0.88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12B8C8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120.84</w:t>
                  </w:r>
                </w:p>
              </w:tc>
              <w:tc>
                <w:tcPr>
                  <w:tcW w:w="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47A985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29.52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3F3D7E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0.49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26CD16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30.33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969552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653.42</w:t>
                  </w:r>
                </w:p>
              </w:tc>
              <w:tc>
                <w:tcPr>
                  <w:tcW w:w="7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B137A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5.77</w:t>
                  </w:r>
                </w:p>
              </w:tc>
              <w:tc>
                <w:tcPr>
                  <w:tcW w:w="10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56FB00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-3.07</w:t>
                  </w: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E7F401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50.89</w:t>
                  </w:r>
                </w:p>
              </w:tc>
              <w:tc>
                <w:tcPr>
                  <w:tcW w:w="9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88D5BB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380F4B" w:rsidRPr="00DC3182" w14:paraId="58787465" w14:textId="77777777" w:rsidTr="00023F9C">
              <w:trPr>
                <w:trHeight w:val="290"/>
              </w:trPr>
              <w:tc>
                <w:tcPr>
                  <w:tcW w:w="117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F3476E" w14:textId="77777777" w:rsidR="00DC3182" w:rsidRPr="00DC3182" w:rsidRDefault="00DC3182" w:rsidP="00DC31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AVG_PRICE</w:t>
                  </w:r>
                </w:p>
              </w:tc>
              <w:tc>
                <w:tcPr>
                  <w:tcW w:w="10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0826A6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1.16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C45911" w:themeFill="accent2" w:themeFillShade="BF"/>
                  <w:noWrap/>
                  <w:vAlign w:val="bottom"/>
                  <w:hideMark/>
                </w:tcPr>
                <w:p w14:paraId="3ABF600F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-97.40</w:t>
                  </w:r>
                </w:p>
              </w:tc>
              <w:tc>
                <w:tcPr>
                  <w:tcW w:w="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D4EA4D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-30.46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2D776C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-0.45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4B2FD8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-30.50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C45911" w:themeFill="accent2" w:themeFillShade="BF"/>
                  <w:noWrap/>
                  <w:vAlign w:val="bottom"/>
                  <w:hideMark/>
                </w:tcPr>
                <w:p w14:paraId="5B77417E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-724.82</w:t>
                  </w:r>
                </w:p>
              </w:tc>
              <w:tc>
                <w:tcPr>
                  <w:tcW w:w="7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185851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-10.09</w:t>
                  </w:r>
                </w:p>
              </w:tc>
              <w:tc>
                <w:tcPr>
                  <w:tcW w:w="10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00D13A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4.48</w:t>
                  </w: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676194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-48.35</w:t>
                  </w:r>
                </w:p>
              </w:tc>
              <w:tc>
                <w:tcPr>
                  <w:tcW w:w="9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175DDB" w14:textId="77777777" w:rsidR="00DC3182" w:rsidRPr="00DC3182" w:rsidRDefault="00DC3182" w:rsidP="00DC31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C3182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84.42</w:t>
                  </w:r>
                </w:p>
              </w:tc>
            </w:tr>
          </w:tbl>
          <w:p w14:paraId="59868899" w14:textId="77777777" w:rsidR="0069555E" w:rsidRPr="00023F9C" w:rsidRDefault="0069555E" w:rsidP="00DF027C">
            <w:pPr>
              <w:pStyle w:val="Content"/>
              <w:rPr>
                <w:sz w:val="24"/>
                <w:szCs w:val="24"/>
              </w:rPr>
            </w:pPr>
          </w:p>
          <w:p w14:paraId="455DC537" w14:textId="59467C6E" w:rsidR="007D3FDD" w:rsidRPr="00023F9C" w:rsidRDefault="00B14B2D" w:rsidP="00DF027C">
            <w:pPr>
              <w:pStyle w:val="Content"/>
              <w:rPr>
                <w:rFonts w:asciiTheme="majorHAnsi" w:hAnsiTheme="majorHAnsi" w:cstheme="majorHAnsi"/>
                <w:sz w:val="24"/>
                <w:szCs w:val="24"/>
              </w:rPr>
            </w:pPr>
            <w:r w:rsidRPr="00023F9C">
              <w:rPr>
                <w:rFonts w:asciiTheme="majorHAnsi" w:hAnsiTheme="majorHAnsi" w:cstheme="majorHAnsi"/>
                <w:sz w:val="24"/>
                <w:szCs w:val="24"/>
              </w:rPr>
              <w:t>Observation</w:t>
            </w:r>
            <w:r w:rsidR="00380F4B" w:rsidRPr="00023F9C"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 w:rsidRPr="00023F9C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  <w:p w14:paraId="432F705A" w14:textId="77777777" w:rsidR="00380F4B" w:rsidRPr="00023F9C" w:rsidRDefault="00B14B2D" w:rsidP="00DF027C">
            <w:pPr>
              <w:pStyle w:val="Content"/>
              <w:rPr>
                <w:b w:val="0"/>
                <w:bCs/>
                <w:sz w:val="24"/>
                <w:szCs w:val="24"/>
              </w:rPr>
            </w:pPr>
            <w:r w:rsidRPr="00023F9C">
              <w:rPr>
                <w:b w:val="0"/>
                <w:bCs/>
                <w:sz w:val="24"/>
                <w:szCs w:val="24"/>
              </w:rPr>
              <w:t xml:space="preserve">From the above table, </w:t>
            </w:r>
          </w:p>
          <w:p w14:paraId="79B43E79" w14:textId="04185538" w:rsidR="00B14B2D" w:rsidRPr="00023F9C" w:rsidRDefault="00B14B2D" w:rsidP="005137DD">
            <w:pPr>
              <w:pStyle w:val="Content"/>
              <w:numPr>
                <w:ilvl w:val="0"/>
                <w:numId w:val="13"/>
              </w:numPr>
              <w:rPr>
                <w:b w:val="0"/>
                <w:bCs/>
                <w:sz w:val="24"/>
                <w:szCs w:val="24"/>
              </w:rPr>
            </w:pPr>
            <w:r w:rsidRPr="00023F9C">
              <w:rPr>
                <w:b w:val="0"/>
                <w:bCs/>
                <w:sz w:val="24"/>
                <w:szCs w:val="24"/>
              </w:rPr>
              <w:t>Age vs Tax and Indus vs Tax is directly related to each other.</w:t>
            </w:r>
          </w:p>
          <w:p w14:paraId="3DE06284" w14:textId="26FD7F40" w:rsidR="007D3FDD" w:rsidRPr="00023F9C" w:rsidRDefault="00B14B2D" w:rsidP="005137DD">
            <w:pPr>
              <w:pStyle w:val="Content"/>
              <w:numPr>
                <w:ilvl w:val="0"/>
                <w:numId w:val="13"/>
              </w:numPr>
              <w:rPr>
                <w:b w:val="0"/>
                <w:bCs/>
                <w:sz w:val="24"/>
                <w:szCs w:val="24"/>
              </w:rPr>
            </w:pPr>
            <w:r w:rsidRPr="00023F9C">
              <w:rPr>
                <w:b w:val="0"/>
                <w:bCs/>
                <w:sz w:val="24"/>
                <w:szCs w:val="24"/>
              </w:rPr>
              <w:t>Tax vs Average price and Age vs Average Price is inversely related to each other.</w:t>
            </w:r>
          </w:p>
          <w:p w14:paraId="1703155C" w14:textId="77777777" w:rsidR="0016171D" w:rsidRDefault="0016171D" w:rsidP="00DF027C">
            <w:pPr>
              <w:pStyle w:val="Content"/>
              <w:rPr>
                <w:b w:val="0"/>
                <w:bCs/>
                <w:sz w:val="28"/>
                <w:szCs w:val="28"/>
              </w:rPr>
            </w:pPr>
          </w:p>
          <w:p w14:paraId="68982A64" w14:textId="77777777" w:rsidR="0016171D" w:rsidRPr="00380F4B" w:rsidRDefault="0016171D" w:rsidP="00DF027C">
            <w:pPr>
              <w:pStyle w:val="Content"/>
              <w:rPr>
                <w:b w:val="0"/>
                <w:bCs/>
                <w:sz w:val="28"/>
                <w:szCs w:val="28"/>
              </w:rPr>
            </w:pPr>
          </w:p>
          <w:p w14:paraId="07405E2E" w14:textId="77777777" w:rsidR="0016171D" w:rsidRPr="006E0B3B" w:rsidRDefault="0016171D" w:rsidP="0016171D">
            <w:pPr>
              <w:pStyle w:val="Content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  <w:r w:rsidRPr="006E0B3B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4) Create a correlation matrix of all the variables (Use Data analysis tool pack).</w:t>
            </w:r>
          </w:p>
          <w:p w14:paraId="4B69B951" w14:textId="77777777" w:rsidR="0016171D" w:rsidRPr="006E0B3B" w:rsidRDefault="0016171D" w:rsidP="0016171D">
            <w:pPr>
              <w:pStyle w:val="Content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  <w:r w:rsidRPr="006E0B3B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a) Which are the top 3 positively correlated pairs and </w:t>
            </w:r>
          </w:p>
          <w:p w14:paraId="31F73184" w14:textId="77777777" w:rsidR="0016171D" w:rsidRPr="006E0B3B" w:rsidRDefault="0016171D" w:rsidP="0016171D">
            <w:pPr>
              <w:pStyle w:val="Content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  <w:r w:rsidRPr="006E0B3B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b) Which are the top 3 negatively correlated pairs.</w:t>
            </w:r>
            <w:r w:rsidRPr="006E0B3B">
              <w:rPr>
                <w:rFonts w:asciiTheme="majorHAnsi" w:hAnsiTheme="majorHAnsi" w:cstheme="majorHAnsi"/>
                <w:sz w:val="24"/>
                <w:szCs w:val="24"/>
              </w:rPr>
              <w:t xml:space="preserve">                                               </w:t>
            </w:r>
          </w:p>
          <w:p w14:paraId="27F17DC0" w14:textId="77777777" w:rsidR="007D3FDD" w:rsidRDefault="007D3FDD" w:rsidP="00DF027C">
            <w:pPr>
              <w:pStyle w:val="Content"/>
              <w:rPr>
                <w:i/>
                <w:iCs/>
                <w:sz w:val="28"/>
                <w:szCs w:val="28"/>
              </w:rPr>
            </w:pPr>
          </w:p>
          <w:p w14:paraId="0C340366" w14:textId="77777777" w:rsidR="007D3FDD" w:rsidRDefault="007D3FDD" w:rsidP="00DF027C">
            <w:pPr>
              <w:pStyle w:val="Content"/>
              <w:rPr>
                <w:i/>
                <w:iCs/>
                <w:sz w:val="28"/>
                <w:szCs w:val="28"/>
              </w:rPr>
            </w:pPr>
          </w:p>
          <w:p w14:paraId="7646BCCA" w14:textId="5A7757C4" w:rsidR="007D3FDD" w:rsidRPr="007D3FDD" w:rsidRDefault="007D3FDD" w:rsidP="0016171D">
            <w:pPr>
              <w:pStyle w:val="Content"/>
              <w:tabs>
                <w:tab w:val="left" w:pos="5682"/>
              </w:tabs>
              <w:rPr>
                <w:i/>
                <w:iCs/>
                <w:sz w:val="28"/>
                <w:szCs w:val="28"/>
              </w:rPr>
            </w:pPr>
            <w:r>
              <w:t xml:space="preserve">                                             </w:t>
            </w:r>
          </w:p>
          <w:p w14:paraId="1A531803" w14:textId="77777777" w:rsidR="008070A0" w:rsidRDefault="007D3FDD" w:rsidP="007D3FDD">
            <w:pP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 xml:space="preserve">                                         </w:t>
            </w:r>
          </w:p>
          <w:p w14:paraId="4FB3E4A3" w14:textId="77777777" w:rsidR="008070A0" w:rsidRDefault="008070A0" w:rsidP="007D3FDD">
            <w:pP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</w:p>
          <w:p w14:paraId="7897C1FD" w14:textId="17F211CA" w:rsidR="0069555E" w:rsidRPr="007D3FDD" w:rsidRDefault="008070A0" w:rsidP="008070A0">
            <w:pP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 xml:space="preserve">                                           </w:t>
            </w:r>
            <w:r w:rsidR="007D3FDD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CORRELATION MATRIX</w:t>
            </w:r>
          </w:p>
          <w:tbl>
            <w:tblPr>
              <w:tblW w:w="9350" w:type="dxa"/>
              <w:tblLook w:val="04A0" w:firstRow="1" w:lastRow="0" w:firstColumn="1" w:lastColumn="0" w:noHBand="0" w:noVBand="1"/>
            </w:tblPr>
            <w:tblGrid>
              <w:gridCol w:w="1375"/>
              <w:gridCol w:w="1505"/>
              <w:gridCol w:w="632"/>
              <w:gridCol w:w="860"/>
              <w:gridCol w:w="669"/>
              <w:gridCol w:w="1212"/>
              <w:gridCol w:w="613"/>
              <w:gridCol w:w="1089"/>
              <w:gridCol w:w="1446"/>
              <w:gridCol w:w="815"/>
              <w:gridCol w:w="1347"/>
            </w:tblGrid>
            <w:tr w:rsidR="007D3FDD" w:rsidRPr="007D3FDD" w14:paraId="36FA041B" w14:textId="77777777" w:rsidTr="007D3FDD">
              <w:trPr>
                <w:trHeight w:val="850"/>
              </w:trPr>
              <w:tc>
                <w:tcPr>
                  <w:tcW w:w="1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03E26E" w14:textId="77777777" w:rsidR="007D3FDD" w:rsidRPr="007D3FDD" w:rsidRDefault="007D3FDD" w:rsidP="007D3FD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en-IN" w:eastAsia="en-IN"/>
                    </w:rPr>
                    <w:t> </w:t>
                  </w:r>
                </w:p>
              </w:tc>
              <w:tc>
                <w:tcPr>
                  <w:tcW w:w="12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127FD5" w14:textId="77777777" w:rsidR="007D3FDD" w:rsidRPr="007D3FDD" w:rsidRDefault="007D3FDD" w:rsidP="007D3FD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en-IN" w:eastAsia="en-IN"/>
                    </w:rPr>
                    <w:t>CRIME_RATE</w:t>
                  </w: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BF0178" w14:textId="77777777" w:rsidR="007D3FDD" w:rsidRPr="007D3FDD" w:rsidRDefault="007D3FDD" w:rsidP="007D3FD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en-IN" w:eastAsia="en-IN"/>
                    </w:rPr>
                    <w:t>AGE</w:t>
                  </w:r>
                </w:p>
              </w:tc>
              <w:tc>
                <w:tcPr>
                  <w:tcW w:w="6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A8326F" w14:textId="77777777" w:rsidR="007D3FDD" w:rsidRPr="007D3FDD" w:rsidRDefault="007D3FDD" w:rsidP="007D3FD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en-IN" w:eastAsia="en-IN"/>
                    </w:rPr>
                    <w:t>INDUS</w:t>
                  </w: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A39E00" w14:textId="77777777" w:rsidR="007D3FDD" w:rsidRPr="007D3FDD" w:rsidRDefault="007D3FDD" w:rsidP="007D3FD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en-IN" w:eastAsia="en-IN"/>
                    </w:rPr>
                    <w:t>NOX</w:t>
                  </w:r>
                </w:p>
              </w:tc>
              <w:tc>
                <w:tcPr>
                  <w:tcW w:w="95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F11908" w14:textId="77777777" w:rsidR="007D3FDD" w:rsidRPr="007D3FDD" w:rsidRDefault="007D3FDD" w:rsidP="007D3FD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en-IN" w:eastAsia="en-IN"/>
                    </w:rPr>
                    <w:t>DISTANCE</w:t>
                  </w:r>
                </w:p>
              </w:tc>
              <w:tc>
                <w:tcPr>
                  <w:tcW w:w="5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59EFC6" w14:textId="77777777" w:rsidR="007D3FDD" w:rsidRPr="007D3FDD" w:rsidRDefault="007D3FDD" w:rsidP="007D3FD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en-IN" w:eastAsia="en-IN"/>
                    </w:rPr>
                    <w:t>TAX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502452" w14:textId="77777777" w:rsidR="007D3FDD" w:rsidRPr="007D3FDD" w:rsidRDefault="007D3FDD" w:rsidP="007D3FD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en-IN" w:eastAsia="en-IN"/>
                    </w:rPr>
                    <w:t>PTRATIO</w:t>
                  </w:r>
                </w:p>
              </w:tc>
              <w:tc>
                <w:tcPr>
                  <w:tcW w:w="117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8E29C3" w14:textId="77777777" w:rsidR="007D3FDD" w:rsidRPr="007D3FDD" w:rsidRDefault="007D3FDD" w:rsidP="007D3FD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en-IN" w:eastAsia="en-IN"/>
                    </w:rPr>
                    <w:t>AVG_ROOM</w:t>
                  </w:r>
                </w:p>
              </w:tc>
              <w:tc>
                <w:tcPr>
                  <w:tcW w:w="6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E52516" w14:textId="77777777" w:rsidR="007D3FDD" w:rsidRPr="007D3FDD" w:rsidRDefault="007D3FDD" w:rsidP="007D3FD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en-IN" w:eastAsia="en-IN"/>
                    </w:rPr>
                    <w:t>LSTAT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C9197" w14:textId="77777777" w:rsidR="007D3FDD" w:rsidRPr="007D3FDD" w:rsidRDefault="007D3FDD" w:rsidP="007D3FD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en-IN" w:eastAsia="en-IN"/>
                    </w:rPr>
                    <w:t>AVG_PRICE</w:t>
                  </w:r>
                </w:p>
              </w:tc>
            </w:tr>
            <w:tr w:rsidR="007D3FDD" w:rsidRPr="007D3FDD" w14:paraId="05D1AE78" w14:textId="77777777" w:rsidTr="007D3FDD">
              <w:trPr>
                <w:trHeight w:val="290"/>
              </w:trPr>
              <w:tc>
                <w:tcPr>
                  <w:tcW w:w="12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7C46C4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CRIME_RATE</w:t>
                  </w:r>
                </w:p>
              </w:tc>
              <w:tc>
                <w:tcPr>
                  <w:tcW w:w="12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B3A791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1.00</w:t>
                  </w:r>
                </w:p>
              </w:tc>
              <w:tc>
                <w:tcPr>
                  <w:tcW w:w="5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3041C3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57B8BE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5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57483C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9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7AFF42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9F8289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8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5F8967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1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2700C6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5562ED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C10461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7D3FDD" w:rsidRPr="007D3FDD" w14:paraId="4CE058FD" w14:textId="77777777" w:rsidTr="007D3FDD">
              <w:trPr>
                <w:trHeight w:val="290"/>
              </w:trPr>
              <w:tc>
                <w:tcPr>
                  <w:tcW w:w="12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1EF208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AGE</w:t>
                  </w:r>
                </w:p>
              </w:tc>
              <w:tc>
                <w:tcPr>
                  <w:tcW w:w="12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37FED7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0.01</w:t>
                  </w:r>
                </w:p>
              </w:tc>
              <w:tc>
                <w:tcPr>
                  <w:tcW w:w="5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384118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1.00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25F809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5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A91B3A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9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86757B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55E1B9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8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C16194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1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C94FC5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060CB5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227B48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7D3FDD" w:rsidRPr="007D3FDD" w14:paraId="1F8B2A0C" w14:textId="77777777" w:rsidTr="007D3FDD">
              <w:trPr>
                <w:trHeight w:val="290"/>
              </w:trPr>
              <w:tc>
                <w:tcPr>
                  <w:tcW w:w="12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C2C7F6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INDUS</w:t>
                  </w:r>
                </w:p>
              </w:tc>
              <w:tc>
                <w:tcPr>
                  <w:tcW w:w="12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7E1158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-0.01</w:t>
                  </w:r>
                </w:p>
              </w:tc>
              <w:tc>
                <w:tcPr>
                  <w:tcW w:w="5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6C22CC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0.64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7FF766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1.00</w:t>
                  </w:r>
                </w:p>
              </w:tc>
              <w:tc>
                <w:tcPr>
                  <w:tcW w:w="5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42F7AC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9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243F73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A300F0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8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67A8B7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1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C050CB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E84D31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E63BA6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7D3FDD" w:rsidRPr="007D3FDD" w14:paraId="72DA372D" w14:textId="77777777" w:rsidTr="007D3FDD">
              <w:trPr>
                <w:trHeight w:val="290"/>
              </w:trPr>
              <w:tc>
                <w:tcPr>
                  <w:tcW w:w="12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D8C090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NOX</w:t>
                  </w:r>
                </w:p>
              </w:tc>
              <w:tc>
                <w:tcPr>
                  <w:tcW w:w="12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60229C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0.00</w:t>
                  </w:r>
                </w:p>
              </w:tc>
              <w:tc>
                <w:tcPr>
                  <w:tcW w:w="5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14:paraId="791CB3C1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0.73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14:paraId="5D28E155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0.76</w:t>
                  </w:r>
                </w:p>
              </w:tc>
              <w:tc>
                <w:tcPr>
                  <w:tcW w:w="5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595B37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1.00</w:t>
                  </w:r>
                </w:p>
              </w:tc>
              <w:tc>
                <w:tcPr>
                  <w:tcW w:w="9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0CFE95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8F7D68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8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CAF28C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1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7B0B0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D222E2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9114DC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7D3FDD" w:rsidRPr="007D3FDD" w14:paraId="0DE22442" w14:textId="77777777" w:rsidTr="007D3FDD">
              <w:trPr>
                <w:trHeight w:val="290"/>
              </w:trPr>
              <w:tc>
                <w:tcPr>
                  <w:tcW w:w="12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83B1D5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DISTANCE</w:t>
                  </w:r>
                </w:p>
              </w:tc>
              <w:tc>
                <w:tcPr>
                  <w:tcW w:w="12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4A1537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-0.01</w:t>
                  </w:r>
                </w:p>
              </w:tc>
              <w:tc>
                <w:tcPr>
                  <w:tcW w:w="5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1CBAD8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0.46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38BE79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0.60</w:t>
                  </w:r>
                </w:p>
              </w:tc>
              <w:tc>
                <w:tcPr>
                  <w:tcW w:w="5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EFDECE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0.61</w:t>
                  </w:r>
                </w:p>
              </w:tc>
              <w:tc>
                <w:tcPr>
                  <w:tcW w:w="9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435D2D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1.00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5A671A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8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3255E4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1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15F8FF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FE416E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20D6EE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7D3FDD" w:rsidRPr="007D3FDD" w14:paraId="5F658EB6" w14:textId="77777777" w:rsidTr="007D3FDD">
              <w:trPr>
                <w:trHeight w:val="290"/>
              </w:trPr>
              <w:tc>
                <w:tcPr>
                  <w:tcW w:w="12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95A981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TAX</w:t>
                  </w:r>
                </w:p>
              </w:tc>
              <w:tc>
                <w:tcPr>
                  <w:tcW w:w="12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94962E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-0.02</w:t>
                  </w:r>
                </w:p>
              </w:tc>
              <w:tc>
                <w:tcPr>
                  <w:tcW w:w="5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520DCB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0.51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E80F98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0.72</w:t>
                  </w:r>
                </w:p>
              </w:tc>
              <w:tc>
                <w:tcPr>
                  <w:tcW w:w="5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AB14F6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0.67</w:t>
                  </w:r>
                </w:p>
              </w:tc>
              <w:tc>
                <w:tcPr>
                  <w:tcW w:w="9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14:paraId="5F4FD391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0.91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745658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1.00</w:t>
                  </w:r>
                </w:p>
              </w:tc>
              <w:tc>
                <w:tcPr>
                  <w:tcW w:w="8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211A53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1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FBD05F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75ADC4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982F90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7D3FDD" w:rsidRPr="007D3FDD" w14:paraId="3B3F4865" w14:textId="77777777" w:rsidTr="007D3FDD">
              <w:trPr>
                <w:trHeight w:val="290"/>
              </w:trPr>
              <w:tc>
                <w:tcPr>
                  <w:tcW w:w="12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20CF6E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PTRATIO</w:t>
                  </w:r>
                </w:p>
              </w:tc>
              <w:tc>
                <w:tcPr>
                  <w:tcW w:w="12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C29DB4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0.01</w:t>
                  </w:r>
                </w:p>
              </w:tc>
              <w:tc>
                <w:tcPr>
                  <w:tcW w:w="5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28EE11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0.26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41B653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0.38</w:t>
                  </w:r>
                </w:p>
              </w:tc>
              <w:tc>
                <w:tcPr>
                  <w:tcW w:w="5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FC782E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0.19</w:t>
                  </w:r>
                </w:p>
              </w:tc>
              <w:tc>
                <w:tcPr>
                  <w:tcW w:w="9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9B3103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0.46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B411AF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0.46</w:t>
                  </w:r>
                </w:p>
              </w:tc>
              <w:tc>
                <w:tcPr>
                  <w:tcW w:w="8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175F5B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1.00</w:t>
                  </w:r>
                </w:p>
              </w:tc>
              <w:tc>
                <w:tcPr>
                  <w:tcW w:w="11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B21EC4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533706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72915B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7D3FDD" w:rsidRPr="007D3FDD" w14:paraId="0AE8F554" w14:textId="77777777" w:rsidTr="007D3FDD">
              <w:trPr>
                <w:trHeight w:val="290"/>
              </w:trPr>
              <w:tc>
                <w:tcPr>
                  <w:tcW w:w="12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C919BF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AVG_ROOM</w:t>
                  </w:r>
                </w:p>
              </w:tc>
              <w:tc>
                <w:tcPr>
                  <w:tcW w:w="12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ED59B4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0.03</w:t>
                  </w:r>
                </w:p>
              </w:tc>
              <w:tc>
                <w:tcPr>
                  <w:tcW w:w="5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971366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-0.24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D0150F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-0.39</w:t>
                  </w:r>
                </w:p>
              </w:tc>
              <w:tc>
                <w:tcPr>
                  <w:tcW w:w="5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C4B499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-0.30</w:t>
                  </w:r>
                </w:p>
              </w:tc>
              <w:tc>
                <w:tcPr>
                  <w:tcW w:w="9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510463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-0.21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220349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-0.29</w:t>
                  </w:r>
                </w:p>
              </w:tc>
              <w:tc>
                <w:tcPr>
                  <w:tcW w:w="8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E4DFA3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-0.36</w:t>
                  </w:r>
                </w:p>
              </w:tc>
              <w:tc>
                <w:tcPr>
                  <w:tcW w:w="11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643B12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1.00</w:t>
                  </w:r>
                </w:p>
              </w:tc>
              <w:tc>
                <w:tcPr>
                  <w:tcW w:w="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3AE6A1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AE4DBD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7D3FDD" w:rsidRPr="007D3FDD" w14:paraId="136051D8" w14:textId="77777777" w:rsidTr="007D3FDD">
              <w:trPr>
                <w:trHeight w:val="290"/>
              </w:trPr>
              <w:tc>
                <w:tcPr>
                  <w:tcW w:w="12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183B53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LSTAT</w:t>
                  </w:r>
                </w:p>
              </w:tc>
              <w:tc>
                <w:tcPr>
                  <w:tcW w:w="12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A8A2FE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-0.04</w:t>
                  </w:r>
                </w:p>
              </w:tc>
              <w:tc>
                <w:tcPr>
                  <w:tcW w:w="5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81B3EF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0.60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E07A24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0.60</w:t>
                  </w:r>
                </w:p>
              </w:tc>
              <w:tc>
                <w:tcPr>
                  <w:tcW w:w="5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BA9842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0.59</w:t>
                  </w:r>
                </w:p>
              </w:tc>
              <w:tc>
                <w:tcPr>
                  <w:tcW w:w="9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70235E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0.49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09D60C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0.54</w:t>
                  </w:r>
                </w:p>
              </w:tc>
              <w:tc>
                <w:tcPr>
                  <w:tcW w:w="8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653871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0.37</w:t>
                  </w:r>
                </w:p>
              </w:tc>
              <w:tc>
                <w:tcPr>
                  <w:tcW w:w="11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14:paraId="623315B9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-0.61</w:t>
                  </w:r>
                </w:p>
              </w:tc>
              <w:tc>
                <w:tcPr>
                  <w:tcW w:w="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D54FC5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1.00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62122D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7D3FDD" w:rsidRPr="007D3FDD" w14:paraId="7DF9B404" w14:textId="77777777" w:rsidTr="007D3FDD">
              <w:trPr>
                <w:trHeight w:val="290"/>
              </w:trPr>
              <w:tc>
                <w:tcPr>
                  <w:tcW w:w="12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308AEE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AVG_PRICE</w:t>
                  </w:r>
                </w:p>
              </w:tc>
              <w:tc>
                <w:tcPr>
                  <w:tcW w:w="12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4EC6E4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0.04</w:t>
                  </w:r>
                </w:p>
              </w:tc>
              <w:tc>
                <w:tcPr>
                  <w:tcW w:w="5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311189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-0.38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7AA695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-0.48</w:t>
                  </w:r>
                </w:p>
              </w:tc>
              <w:tc>
                <w:tcPr>
                  <w:tcW w:w="5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559EF6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-0.43</w:t>
                  </w:r>
                </w:p>
              </w:tc>
              <w:tc>
                <w:tcPr>
                  <w:tcW w:w="9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C00E85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-0.38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F9E545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-0.47</w:t>
                  </w:r>
                </w:p>
              </w:tc>
              <w:tc>
                <w:tcPr>
                  <w:tcW w:w="8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14:paraId="32DD89EB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-0.51</w:t>
                  </w:r>
                </w:p>
              </w:tc>
              <w:tc>
                <w:tcPr>
                  <w:tcW w:w="11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00CDE4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0.70</w:t>
                  </w:r>
                </w:p>
              </w:tc>
              <w:tc>
                <w:tcPr>
                  <w:tcW w:w="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14:paraId="51E795A5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-0.74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64B17C" w14:textId="77777777" w:rsidR="007D3FDD" w:rsidRPr="007D3FDD" w:rsidRDefault="007D3FDD" w:rsidP="007D3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1.00</w:t>
                  </w:r>
                </w:p>
              </w:tc>
            </w:tr>
          </w:tbl>
          <w:p w14:paraId="40C7CE1D" w14:textId="77777777" w:rsidR="0069555E" w:rsidRDefault="0069555E" w:rsidP="00DF027C">
            <w:pPr>
              <w:pStyle w:val="Content"/>
            </w:pPr>
          </w:p>
          <w:tbl>
            <w:tblPr>
              <w:tblW w:w="6350" w:type="dxa"/>
              <w:tblInd w:w="2867" w:type="dxa"/>
              <w:tblLook w:val="04A0" w:firstRow="1" w:lastRow="0" w:firstColumn="1" w:lastColumn="0" w:noHBand="0" w:noVBand="1"/>
            </w:tblPr>
            <w:tblGrid>
              <w:gridCol w:w="580"/>
              <w:gridCol w:w="2960"/>
              <w:gridCol w:w="266"/>
              <w:gridCol w:w="647"/>
              <w:gridCol w:w="1277"/>
              <w:gridCol w:w="620"/>
            </w:tblGrid>
            <w:tr w:rsidR="007D3FDD" w:rsidRPr="007D3FDD" w14:paraId="3B4C2344" w14:textId="77777777" w:rsidTr="007D3FDD">
              <w:trPr>
                <w:trHeight w:val="290"/>
              </w:trPr>
              <w:tc>
                <w:tcPr>
                  <w:tcW w:w="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14:paraId="5DB7A6F4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8CD699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Indicating Top 3 positively pairs</w:t>
                  </w:r>
                </w:p>
              </w:tc>
              <w:tc>
                <w:tcPr>
                  <w:tcW w:w="26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11A45D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6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DB7C7E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3DF83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29A74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7D3FDD" w:rsidRPr="007D3FDD" w14:paraId="09607EBC" w14:textId="77777777" w:rsidTr="007D3FDD">
              <w:trPr>
                <w:trHeight w:val="290"/>
              </w:trPr>
              <w:tc>
                <w:tcPr>
                  <w:tcW w:w="5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14:paraId="72F1BA59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86CF95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 xml:space="preserve"> Indicating Top 3 negatively pairs</w:t>
                  </w: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D66CA8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134797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7D3FD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E4E8A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7C014" w14:textId="77777777" w:rsidR="007D3FDD" w:rsidRPr="007D3FDD" w:rsidRDefault="007D3FDD" w:rsidP="007D3F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</w:tbl>
          <w:p w14:paraId="0E922A00" w14:textId="77777777" w:rsidR="0069555E" w:rsidRDefault="0069555E" w:rsidP="00DF027C">
            <w:pPr>
              <w:pStyle w:val="Content"/>
            </w:pPr>
          </w:p>
          <w:tbl>
            <w:tblPr>
              <w:tblW w:w="4662" w:type="dxa"/>
              <w:tblLook w:val="04A0" w:firstRow="1" w:lastRow="0" w:firstColumn="1" w:lastColumn="0" w:noHBand="0" w:noVBand="1"/>
            </w:tblPr>
            <w:tblGrid>
              <w:gridCol w:w="2897"/>
              <w:gridCol w:w="1441"/>
              <w:gridCol w:w="222"/>
              <w:gridCol w:w="222"/>
              <w:gridCol w:w="222"/>
              <w:gridCol w:w="222"/>
            </w:tblGrid>
            <w:tr w:rsidR="00B14B2D" w:rsidRPr="00B14B2D" w14:paraId="501067F9" w14:textId="77777777" w:rsidTr="00B14B2D">
              <w:trPr>
                <w:trHeight w:val="370"/>
              </w:trPr>
              <w:tc>
                <w:tcPr>
                  <w:tcW w:w="4662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E131F" w14:textId="77777777" w:rsidR="00B14B2D" w:rsidRPr="006E0B3B" w:rsidRDefault="00B14B2D" w:rsidP="00B14B2D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6E0B3B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sz w:val="24"/>
                      <w:szCs w:val="24"/>
                      <w:lang w:val="en-IN" w:eastAsia="en-IN"/>
                    </w:rPr>
                    <w:t>Top 3 positively correlated pairs:</w:t>
                  </w:r>
                </w:p>
              </w:tc>
            </w:tr>
            <w:tr w:rsidR="00B14B2D" w:rsidRPr="00B14B2D" w14:paraId="0655567E" w14:textId="77777777" w:rsidTr="00B14B2D">
              <w:trPr>
                <w:trHeight w:val="290"/>
              </w:trPr>
              <w:tc>
                <w:tcPr>
                  <w:tcW w:w="28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1A1E3" w14:textId="505C07C3" w:rsidR="00B14B2D" w:rsidRPr="00B14B2D" w:rsidRDefault="00B14B2D" w:rsidP="00B14B2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val="en-IN" w:eastAsia="en-IN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val="en-IN" w:eastAsia="en-IN"/>
                    </w:rPr>
                    <w:t xml:space="preserve"> </w:t>
                  </w:r>
                </w:p>
              </w:tc>
              <w:tc>
                <w:tcPr>
                  <w:tcW w:w="14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C408E" w14:textId="77777777" w:rsidR="00B14B2D" w:rsidRPr="00B14B2D" w:rsidRDefault="00B14B2D" w:rsidP="00B14B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55F2D" w14:textId="77777777" w:rsidR="00B14B2D" w:rsidRPr="00B14B2D" w:rsidRDefault="00B14B2D" w:rsidP="00B14B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12825" w14:textId="77777777" w:rsidR="00B14B2D" w:rsidRPr="00B14B2D" w:rsidRDefault="00B14B2D" w:rsidP="00B14B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E1BBD" w14:textId="77777777" w:rsidR="00B14B2D" w:rsidRPr="00B14B2D" w:rsidRDefault="00B14B2D" w:rsidP="00B14B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AE4B9" w14:textId="77777777" w:rsidR="00B14B2D" w:rsidRPr="00B14B2D" w:rsidRDefault="00B14B2D" w:rsidP="00B14B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B14B2D" w:rsidRPr="00B14B2D" w14:paraId="5F38ED41" w14:textId="77777777" w:rsidTr="00B14B2D">
              <w:trPr>
                <w:trHeight w:val="290"/>
              </w:trPr>
              <w:tc>
                <w:tcPr>
                  <w:tcW w:w="28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3C59E" w14:textId="77777777" w:rsidR="00B14B2D" w:rsidRPr="00B14B2D" w:rsidRDefault="00B14B2D" w:rsidP="00B14B2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B14B2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Tax *Distance</w:t>
                  </w:r>
                </w:p>
              </w:tc>
              <w:tc>
                <w:tcPr>
                  <w:tcW w:w="14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0E776" w14:textId="77777777" w:rsidR="00B14B2D" w:rsidRPr="00B14B2D" w:rsidRDefault="00B14B2D" w:rsidP="00B14B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B14B2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0.9102</w:t>
                  </w:r>
                </w:p>
              </w:tc>
              <w:tc>
                <w:tcPr>
                  <w:tcW w:w="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5C6206" w14:textId="77777777" w:rsidR="00B14B2D" w:rsidRPr="00B14B2D" w:rsidRDefault="00B14B2D" w:rsidP="00B14B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  <w:tc>
                <w:tcPr>
                  <w:tcW w:w="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956F2" w14:textId="77777777" w:rsidR="00B14B2D" w:rsidRPr="00B14B2D" w:rsidRDefault="00B14B2D" w:rsidP="00B14B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968CB" w14:textId="77777777" w:rsidR="00B14B2D" w:rsidRPr="00B14B2D" w:rsidRDefault="00B14B2D" w:rsidP="00B14B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5F65C" w14:textId="77777777" w:rsidR="00B14B2D" w:rsidRPr="00B14B2D" w:rsidRDefault="00B14B2D" w:rsidP="00B14B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B14B2D" w:rsidRPr="00B14B2D" w14:paraId="45BD3466" w14:textId="77777777" w:rsidTr="00B14B2D">
              <w:trPr>
                <w:trHeight w:val="290"/>
              </w:trPr>
              <w:tc>
                <w:tcPr>
                  <w:tcW w:w="28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2BB8B" w14:textId="77777777" w:rsidR="00B14B2D" w:rsidRPr="00B14B2D" w:rsidRDefault="00B14B2D" w:rsidP="00B14B2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proofErr w:type="spellStart"/>
                  <w:r w:rsidRPr="00B14B2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Nox</w:t>
                  </w:r>
                  <w:proofErr w:type="spellEnd"/>
                  <w:r w:rsidRPr="00B14B2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*Indus</w:t>
                  </w:r>
                </w:p>
              </w:tc>
              <w:tc>
                <w:tcPr>
                  <w:tcW w:w="14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190AB" w14:textId="77777777" w:rsidR="00B14B2D" w:rsidRPr="00B14B2D" w:rsidRDefault="00B14B2D" w:rsidP="00B14B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B14B2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0.7637</w:t>
                  </w:r>
                </w:p>
              </w:tc>
              <w:tc>
                <w:tcPr>
                  <w:tcW w:w="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7F3C4" w14:textId="77777777" w:rsidR="00B14B2D" w:rsidRPr="00B14B2D" w:rsidRDefault="00B14B2D" w:rsidP="00B14B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  <w:tc>
                <w:tcPr>
                  <w:tcW w:w="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FABF2" w14:textId="77777777" w:rsidR="00B14B2D" w:rsidRPr="00B14B2D" w:rsidRDefault="00B14B2D" w:rsidP="00B14B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46BF5" w14:textId="77777777" w:rsidR="00B14B2D" w:rsidRPr="00B14B2D" w:rsidRDefault="00B14B2D" w:rsidP="00B14B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E7862" w14:textId="77777777" w:rsidR="00B14B2D" w:rsidRPr="00B14B2D" w:rsidRDefault="00B14B2D" w:rsidP="00B14B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B14B2D" w:rsidRPr="00B14B2D" w14:paraId="6FC3B038" w14:textId="77777777" w:rsidTr="00B14B2D">
              <w:trPr>
                <w:trHeight w:val="290"/>
              </w:trPr>
              <w:tc>
                <w:tcPr>
                  <w:tcW w:w="28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FFD02" w14:textId="77777777" w:rsidR="00B14B2D" w:rsidRPr="00B14B2D" w:rsidRDefault="00B14B2D" w:rsidP="00B14B2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proofErr w:type="spellStart"/>
                  <w:r w:rsidRPr="00B14B2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Nox</w:t>
                  </w:r>
                  <w:proofErr w:type="spellEnd"/>
                  <w:r w:rsidRPr="00B14B2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*age</w:t>
                  </w:r>
                </w:p>
              </w:tc>
              <w:tc>
                <w:tcPr>
                  <w:tcW w:w="14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9E1EF" w14:textId="77777777" w:rsidR="00B14B2D" w:rsidRPr="00B14B2D" w:rsidRDefault="00B14B2D" w:rsidP="00B14B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B14B2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0.7315</w:t>
                  </w:r>
                </w:p>
              </w:tc>
              <w:tc>
                <w:tcPr>
                  <w:tcW w:w="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D6E1C" w14:textId="77777777" w:rsidR="00B14B2D" w:rsidRPr="00B14B2D" w:rsidRDefault="00B14B2D" w:rsidP="00B14B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  <w:tc>
                <w:tcPr>
                  <w:tcW w:w="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5EB4F" w14:textId="77777777" w:rsidR="00B14B2D" w:rsidRPr="00B14B2D" w:rsidRDefault="00B14B2D" w:rsidP="00B14B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105F2" w14:textId="77777777" w:rsidR="00B14B2D" w:rsidRPr="00B14B2D" w:rsidRDefault="00B14B2D" w:rsidP="00B14B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E035C" w14:textId="77777777" w:rsidR="00B14B2D" w:rsidRPr="00B14B2D" w:rsidRDefault="00B14B2D" w:rsidP="00B14B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</w:tbl>
          <w:p w14:paraId="7846385C" w14:textId="77777777" w:rsidR="00B14B2D" w:rsidRDefault="00B14B2D" w:rsidP="00DF027C">
            <w:pPr>
              <w:pStyle w:val="Content"/>
            </w:pPr>
          </w:p>
          <w:tbl>
            <w:tblPr>
              <w:tblW w:w="4860" w:type="dxa"/>
              <w:tblLook w:val="04A0" w:firstRow="1" w:lastRow="0" w:firstColumn="1" w:lastColumn="0" w:noHBand="0" w:noVBand="1"/>
            </w:tblPr>
            <w:tblGrid>
              <w:gridCol w:w="3617"/>
              <w:gridCol w:w="1018"/>
              <w:gridCol w:w="222"/>
              <w:gridCol w:w="222"/>
              <w:gridCol w:w="222"/>
            </w:tblGrid>
            <w:tr w:rsidR="00B14B2D" w:rsidRPr="00B14B2D" w14:paraId="544847B3" w14:textId="77777777" w:rsidTr="00B14B2D">
              <w:trPr>
                <w:trHeight w:val="370"/>
              </w:trPr>
              <w:tc>
                <w:tcPr>
                  <w:tcW w:w="486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EB311" w14:textId="77777777" w:rsidR="00B14B2D" w:rsidRPr="006E0B3B" w:rsidRDefault="00B14B2D" w:rsidP="00B14B2D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6E0B3B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sz w:val="24"/>
                      <w:szCs w:val="24"/>
                      <w:lang w:val="en-IN" w:eastAsia="en-IN"/>
                    </w:rPr>
                    <w:t>Top 3 Negatively correlated pairs:</w:t>
                  </w:r>
                </w:p>
              </w:tc>
            </w:tr>
            <w:tr w:rsidR="00B14B2D" w:rsidRPr="00B14B2D" w14:paraId="277B70EC" w14:textId="77777777" w:rsidTr="00B14B2D">
              <w:trPr>
                <w:trHeight w:val="290"/>
              </w:trPr>
              <w:tc>
                <w:tcPr>
                  <w:tcW w:w="3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38487" w14:textId="77777777" w:rsidR="00B14B2D" w:rsidRPr="00B14B2D" w:rsidRDefault="00B14B2D" w:rsidP="00B14B2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val="en-IN" w:eastAsia="en-IN"/>
                    </w:rPr>
                  </w:pPr>
                </w:p>
              </w:tc>
              <w:tc>
                <w:tcPr>
                  <w:tcW w:w="10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01B76" w14:textId="77777777" w:rsidR="00B14B2D" w:rsidRPr="00B14B2D" w:rsidRDefault="00B14B2D" w:rsidP="00B14B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A77C7" w14:textId="77777777" w:rsidR="00B14B2D" w:rsidRPr="00B14B2D" w:rsidRDefault="00B14B2D" w:rsidP="00B14B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1D513" w14:textId="77777777" w:rsidR="00B14B2D" w:rsidRPr="00B14B2D" w:rsidRDefault="00B14B2D" w:rsidP="00B14B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81431" w14:textId="77777777" w:rsidR="00B14B2D" w:rsidRPr="00B14B2D" w:rsidRDefault="00B14B2D" w:rsidP="00B14B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B14B2D" w:rsidRPr="00B14B2D" w14:paraId="5A8F7B87" w14:textId="77777777" w:rsidTr="00B14B2D">
              <w:trPr>
                <w:trHeight w:val="290"/>
              </w:trPr>
              <w:tc>
                <w:tcPr>
                  <w:tcW w:w="3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7CE66" w14:textId="77777777" w:rsidR="00B14B2D" w:rsidRPr="00B14B2D" w:rsidRDefault="00B14B2D" w:rsidP="00B14B2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proofErr w:type="spellStart"/>
                  <w:r w:rsidRPr="00B14B2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Avgprice</w:t>
                  </w:r>
                  <w:proofErr w:type="spellEnd"/>
                  <w:r w:rsidRPr="00B14B2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*PTRATIO</w:t>
                  </w:r>
                </w:p>
              </w:tc>
              <w:tc>
                <w:tcPr>
                  <w:tcW w:w="10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5EF87" w14:textId="77777777" w:rsidR="00B14B2D" w:rsidRPr="00B14B2D" w:rsidRDefault="00B14B2D" w:rsidP="00B14B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B14B2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-0.51</w:t>
                  </w:r>
                </w:p>
              </w:tc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2EB07" w14:textId="77777777" w:rsidR="00B14B2D" w:rsidRPr="00B14B2D" w:rsidRDefault="00B14B2D" w:rsidP="00B14B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F5557" w14:textId="77777777" w:rsidR="00B14B2D" w:rsidRPr="00B14B2D" w:rsidRDefault="00B14B2D" w:rsidP="00B14B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9D6BA" w14:textId="77777777" w:rsidR="00B14B2D" w:rsidRPr="00B14B2D" w:rsidRDefault="00B14B2D" w:rsidP="00B14B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B14B2D" w:rsidRPr="00B14B2D" w14:paraId="3BDD49FF" w14:textId="77777777" w:rsidTr="00B14B2D">
              <w:trPr>
                <w:trHeight w:val="290"/>
              </w:trPr>
              <w:tc>
                <w:tcPr>
                  <w:tcW w:w="3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2E1B4" w14:textId="77777777" w:rsidR="00B14B2D" w:rsidRPr="00B14B2D" w:rsidRDefault="00B14B2D" w:rsidP="00B14B2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B14B2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LSTAT*</w:t>
                  </w:r>
                  <w:proofErr w:type="spellStart"/>
                  <w:r w:rsidRPr="00B14B2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Avg</w:t>
                  </w:r>
                  <w:proofErr w:type="spellEnd"/>
                  <w:r w:rsidRPr="00B14B2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 xml:space="preserve"> Room</w:t>
                  </w:r>
                </w:p>
              </w:tc>
              <w:tc>
                <w:tcPr>
                  <w:tcW w:w="10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9934E" w14:textId="77777777" w:rsidR="00B14B2D" w:rsidRPr="00B14B2D" w:rsidRDefault="00B14B2D" w:rsidP="00B14B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B14B2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-0.61</w:t>
                  </w:r>
                </w:p>
              </w:tc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4D3CE" w14:textId="77777777" w:rsidR="00B14B2D" w:rsidRPr="00B14B2D" w:rsidRDefault="00B14B2D" w:rsidP="00B14B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E4FB7" w14:textId="77777777" w:rsidR="00B14B2D" w:rsidRPr="00B14B2D" w:rsidRDefault="00B14B2D" w:rsidP="00B14B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4FD10" w14:textId="77777777" w:rsidR="00B14B2D" w:rsidRPr="00B14B2D" w:rsidRDefault="00B14B2D" w:rsidP="00B14B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B14B2D" w:rsidRPr="00B14B2D" w14:paraId="5B48B549" w14:textId="77777777" w:rsidTr="00B14B2D">
              <w:trPr>
                <w:trHeight w:val="290"/>
              </w:trPr>
              <w:tc>
                <w:tcPr>
                  <w:tcW w:w="3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C86CA" w14:textId="77777777" w:rsidR="00B14B2D" w:rsidRPr="00B14B2D" w:rsidRDefault="00B14B2D" w:rsidP="00B14B2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proofErr w:type="spellStart"/>
                  <w:r w:rsidRPr="00B14B2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Avg</w:t>
                  </w:r>
                  <w:proofErr w:type="spellEnd"/>
                  <w:r w:rsidRPr="00B14B2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 xml:space="preserve"> Price*LSTAT</w:t>
                  </w:r>
                </w:p>
              </w:tc>
              <w:tc>
                <w:tcPr>
                  <w:tcW w:w="10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BD457" w14:textId="77777777" w:rsidR="00B14B2D" w:rsidRPr="00B14B2D" w:rsidRDefault="00B14B2D" w:rsidP="00B14B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B14B2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-0.74</w:t>
                  </w:r>
                </w:p>
              </w:tc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DE917" w14:textId="77777777" w:rsidR="00B14B2D" w:rsidRPr="00B14B2D" w:rsidRDefault="00B14B2D" w:rsidP="00B14B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40F3E" w14:textId="77777777" w:rsidR="00B14B2D" w:rsidRPr="00B14B2D" w:rsidRDefault="00B14B2D" w:rsidP="00B14B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988FB" w14:textId="77777777" w:rsidR="00B14B2D" w:rsidRPr="00B14B2D" w:rsidRDefault="00B14B2D" w:rsidP="00B14B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</w:tbl>
          <w:p w14:paraId="01FED064" w14:textId="77777777" w:rsidR="0069555E" w:rsidRDefault="0069555E" w:rsidP="00DF027C">
            <w:pPr>
              <w:pStyle w:val="Content"/>
            </w:pPr>
          </w:p>
          <w:p w14:paraId="71DE079C" w14:textId="463532F2" w:rsidR="0069555E" w:rsidRPr="006E0B3B" w:rsidRDefault="00DD7421" w:rsidP="00DF027C">
            <w:pPr>
              <w:pStyle w:val="Content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  <w:r w:rsidRPr="006E0B3B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5) Build an initial regression model with AVG_PRICE as ‘y’ (Dependent variable) and LSTAT variable as Independent Variable. Generate the residual plot.</w:t>
            </w:r>
          </w:p>
          <w:p w14:paraId="2129C35D" w14:textId="77777777" w:rsidR="00AF0227" w:rsidRPr="006E0B3B" w:rsidRDefault="00DD7421" w:rsidP="00DF027C">
            <w:pPr>
              <w:pStyle w:val="Content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  <w:r w:rsidRPr="006E0B3B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a) What do you infer from the Regression Summary output in terms of variance explained, coefficient</w:t>
            </w:r>
          </w:p>
          <w:p w14:paraId="0109A127" w14:textId="10DA48DB" w:rsidR="00DD7421" w:rsidRPr="006E0B3B" w:rsidRDefault="00DD7421" w:rsidP="00DF027C">
            <w:pPr>
              <w:pStyle w:val="Content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  <w:r w:rsidRPr="006E0B3B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 value, Intercept, and the Residual plot? </w:t>
            </w:r>
          </w:p>
          <w:p w14:paraId="7B9E5608" w14:textId="57876A66" w:rsidR="00DD7421" w:rsidRPr="006E0B3B" w:rsidRDefault="00DD7421" w:rsidP="00DF027C">
            <w:pPr>
              <w:pStyle w:val="Content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  <w:r w:rsidRPr="006E0B3B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b) Is LSTAT variable significant for the analysis based on your model?</w:t>
            </w:r>
          </w:p>
          <w:p w14:paraId="418703E2" w14:textId="77777777" w:rsidR="008070A0" w:rsidRDefault="008070A0" w:rsidP="00DF027C">
            <w:pPr>
              <w:pStyle w:val="Content"/>
              <w:rPr>
                <w:sz w:val="24"/>
                <w:szCs w:val="24"/>
              </w:rPr>
            </w:pPr>
          </w:p>
          <w:p w14:paraId="4957B088" w14:textId="77777777" w:rsidR="008070A0" w:rsidRDefault="008070A0" w:rsidP="00DF027C">
            <w:pPr>
              <w:pStyle w:val="Content"/>
              <w:rPr>
                <w:sz w:val="24"/>
                <w:szCs w:val="24"/>
              </w:rPr>
            </w:pPr>
          </w:p>
          <w:p w14:paraId="6771B593" w14:textId="73ACDAED" w:rsidR="0069555E" w:rsidRDefault="00DD7421" w:rsidP="00DF027C">
            <w:pPr>
              <w:pStyle w:val="Content"/>
              <w:rPr>
                <w:sz w:val="24"/>
                <w:szCs w:val="24"/>
              </w:rPr>
            </w:pPr>
            <w:r w:rsidRPr="006E0B3B">
              <w:rPr>
                <w:sz w:val="24"/>
                <w:szCs w:val="24"/>
              </w:rPr>
              <w:t>Observations:</w:t>
            </w:r>
          </w:p>
          <w:p w14:paraId="7978C3D0" w14:textId="77777777" w:rsidR="005745EC" w:rsidRPr="006E0B3B" w:rsidRDefault="005745EC" w:rsidP="00DF027C">
            <w:pPr>
              <w:pStyle w:val="Content"/>
              <w:rPr>
                <w:sz w:val="24"/>
                <w:szCs w:val="24"/>
              </w:rPr>
            </w:pPr>
          </w:p>
          <w:p w14:paraId="391A87AB" w14:textId="77777777" w:rsidR="00981121" w:rsidRDefault="00981121" w:rsidP="00981121">
            <w:pPr>
              <w:pStyle w:val="Content"/>
              <w:ind w:left="1200"/>
              <w:rPr>
                <w:b w:val="0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891325" wp14:editId="03B07139">
                  <wp:extent cx="3657600" cy="1841500"/>
                  <wp:effectExtent l="0" t="0" r="0" b="6350"/>
                  <wp:docPr id="4" name="Chart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0D0C70-7A74-425B-B404-F572205381E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14:paraId="1BFF23B9" w14:textId="77777777" w:rsidR="005745EC" w:rsidRDefault="005745EC" w:rsidP="005745EC">
            <w:pPr>
              <w:pStyle w:val="Content"/>
              <w:rPr>
                <w:b w:val="0"/>
                <w:bCs/>
                <w:sz w:val="24"/>
                <w:szCs w:val="24"/>
              </w:rPr>
            </w:pPr>
          </w:p>
          <w:p w14:paraId="15795D36" w14:textId="77777777" w:rsidR="005745EC" w:rsidRDefault="005745EC" w:rsidP="005745EC">
            <w:pPr>
              <w:pStyle w:val="Content"/>
              <w:rPr>
                <w:b w:val="0"/>
                <w:bCs/>
                <w:sz w:val="24"/>
                <w:szCs w:val="24"/>
              </w:rPr>
            </w:pPr>
          </w:p>
          <w:p w14:paraId="4081573C" w14:textId="71C7E092" w:rsidR="00981121" w:rsidRDefault="00DD7421" w:rsidP="00981121">
            <w:pPr>
              <w:pStyle w:val="Content"/>
              <w:numPr>
                <w:ilvl w:val="0"/>
                <w:numId w:val="6"/>
              </w:numPr>
              <w:rPr>
                <w:b w:val="0"/>
                <w:bCs/>
                <w:sz w:val="24"/>
                <w:szCs w:val="24"/>
              </w:rPr>
            </w:pPr>
            <w:r w:rsidRPr="00981121">
              <w:rPr>
                <w:b w:val="0"/>
                <w:bCs/>
                <w:sz w:val="24"/>
                <w:szCs w:val="24"/>
              </w:rPr>
              <w:t>From the output summary the Variance, Coefficient, Intercept shows that Intercept and</w:t>
            </w:r>
            <w:r w:rsidR="00981121">
              <w:rPr>
                <w:b w:val="0"/>
                <w:bCs/>
                <w:sz w:val="24"/>
                <w:szCs w:val="24"/>
              </w:rPr>
              <w:t xml:space="preserve"> </w:t>
            </w:r>
            <w:r w:rsidRPr="00981121">
              <w:rPr>
                <w:b w:val="0"/>
                <w:bCs/>
                <w:sz w:val="24"/>
                <w:szCs w:val="24"/>
              </w:rPr>
              <w:t>Averag</w:t>
            </w:r>
            <w:r w:rsidR="00981121" w:rsidRPr="00981121">
              <w:rPr>
                <w:b w:val="0"/>
                <w:bCs/>
                <w:sz w:val="24"/>
                <w:szCs w:val="24"/>
              </w:rPr>
              <w:t xml:space="preserve">e </w:t>
            </w:r>
            <w:r w:rsidRPr="00981121">
              <w:rPr>
                <w:b w:val="0"/>
                <w:bCs/>
                <w:sz w:val="24"/>
                <w:szCs w:val="24"/>
              </w:rPr>
              <w:t xml:space="preserve">price </w:t>
            </w:r>
          </w:p>
          <w:p w14:paraId="14FCA747" w14:textId="255ECA3D" w:rsidR="00DD7421" w:rsidRPr="00981121" w:rsidRDefault="00DD7421" w:rsidP="00981121">
            <w:pPr>
              <w:pStyle w:val="Content"/>
              <w:ind w:left="1560"/>
              <w:rPr>
                <w:b w:val="0"/>
                <w:bCs/>
                <w:sz w:val="24"/>
                <w:szCs w:val="24"/>
              </w:rPr>
            </w:pPr>
            <w:r w:rsidRPr="00981121">
              <w:rPr>
                <w:b w:val="0"/>
                <w:bCs/>
                <w:sz w:val="24"/>
                <w:szCs w:val="24"/>
              </w:rPr>
              <w:t>is positively related</w:t>
            </w:r>
            <w:r w:rsidR="00AF0227" w:rsidRPr="00981121">
              <w:rPr>
                <w:b w:val="0"/>
                <w:bCs/>
                <w:sz w:val="24"/>
                <w:szCs w:val="24"/>
              </w:rPr>
              <w:t xml:space="preserve"> and LSTAT and Average price is negatively related.</w:t>
            </w:r>
          </w:p>
          <w:p w14:paraId="1C833B56" w14:textId="77777777" w:rsidR="00981121" w:rsidRPr="00981121" w:rsidRDefault="00981121" w:rsidP="006E0B3B">
            <w:pPr>
              <w:pStyle w:val="Content"/>
              <w:ind w:left="1200"/>
              <w:rPr>
                <w:b w:val="0"/>
                <w:bCs/>
                <w:sz w:val="24"/>
                <w:szCs w:val="24"/>
              </w:rPr>
            </w:pPr>
            <w:r w:rsidRPr="00981121">
              <w:rPr>
                <w:b w:val="0"/>
                <w:bCs/>
                <w:sz w:val="24"/>
                <w:szCs w:val="24"/>
              </w:rPr>
              <w:t xml:space="preserve">      From the residual plot we are unable to see any pattern. Hence it is known as </w:t>
            </w:r>
          </w:p>
          <w:p w14:paraId="54C6DB8B" w14:textId="4EACA583" w:rsidR="00981121" w:rsidRPr="00981121" w:rsidRDefault="00981121" w:rsidP="006E0B3B">
            <w:pPr>
              <w:pStyle w:val="Content"/>
              <w:ind w:left="1200"/>
              <w:rPr>
                <w:sz w:val="24"/>
                <w:szCs w:val="24"/>
              </w:rPr>
            </w:pPr>
            <w:r w:rsidRPr="00981121">
              <w:rPr>
                <w:b w:val="0"/>
                <w:bCs/>
                <w:sz w:val="24"/>
                <w:szCs w:val="24"/>
              </w:rPr>
              <w:t xml:space="preserve">      </w:t>
            </w:r>
            <w:r w:rsidRPr="00981121">
              <w:rPr>
                <w:sz w:val="24"/>
                <w:szCs w:val="24"/>
              </w:rPr>
              <w:t>Homoskedasticity.</w:t>
            </w:r>
          </w:p>
          <w:p w14:paraId="37F2618F" w14:textId="77777777" w:rsidR="006E0B3B" w:rsidRPr="00981121" w:rsidRDefault="00AF0227" w:rsidP="006E0B3B">
            <w:pPr>
              <w:pStyle w:val="Content"/>
              <w:numPr>
                <w:ilvl w:val="0"/>
                <w:numId w:val="6"/>
              </w:numPr>
              <w:rPr>
                <w:b w:val="0"/>
                <w:bCs/>
                <w:sz w:val="24"/>
                <w:szCs w:val="24"/>
              </w:rPr>
            </w:pPr>
            <w:r w:rsidRPr="00981121">
              <w:rPr>
                <w:b w:val="0"/>
                <w:bCs/>
                <w:sz w:val="24"/>
                <w:szCs w:val="24"/>
              </w:rPr>
              <w:t xml:space="preserve">The LSTAT variable and Average price are positively correlated so, it is significant for </w:t>
            </w:r>
            <w:proofErr w:type="gramStart"/>
            <w:r w:rsidRPr="00981121">
              <w:rPr>
                <w:b w:val="0"/>
                <w:bCs/>
                <w:sz w:val="24"/>
                <w:szCs w:val="24"/>
              </w:rPr>
              <w:t>our</w:t>
            </w:r>
            <w:proofErr w:type="gramEnd"/>
          </w:p>
          <w:p w14:paraId="6A377FC1" w14:textId="6FD0CA6B" w:rsidR="00AF0227" w:rsidRPr="00981121" w:rsidRDefault="00AF0227" w:rsidP="006E0B3B">
            <w:pPr>
              <w:pStyle w:val="Content"/>
              <w:ind w:left="1560"/>
              <w:rPr>
                <w:b w:val="0"/>
                <w:bCs/>
                <w:sz w:val="24"/>
                <w:szCs w:val="24"/>
              </w:rPr>
            </w:pPr>
            <w:r w:rsidRPr="00981121">
              <w:rPr>
                <w:b w:val="0"/>
                <w:bCs/>
                <w:sz w:val="24"/>
                <w:szCs w:val="24"/>
              </w:rPr>
              <w:t xml:space="preserve"> analysis.</w:t>
            </w:r>
          </w:p>
          <w:p w14:paraId="14A5A0C3" w14:textId="77777777" w:rsidR="00AF0227" w:rsidRDefault="00AF0227" w:rsidP="00AF0227">
            <w:pPr>
              <w:pStyle w:val="Content"/>
              <w:ind w:left="360"/>
              <w:rPr>
                <w:b w:val="0"/>
                <w:bCs/>
                <w:sz w:val="28"/>
                <w:szCs w:val="28"/>
              </w:rPr>
            </w:pPr>
          </w:p>
          <w:p w14:paraId="51CA1778" w14:textId="77777777" w:rsidR="005745EC" w:rsidRDefault="005745EC" w:rsidP="00AF0227">
            <w:pPr>
              <w:pStyle w:val="Content"/>
              <w:ind w:left="360"/>
              <w:rPr>
                <w:b w:val="0"/>
                <w:bCs/>
                <w:sz w:val="28"/>
                <w:szCs w:val="28"/>
              </w:rPr>
            </w:pPr>
          </w:p>
          <w:p w14:paraId="20057C6D" w14:textId="77777777" w:rsidR="005745EC" w:rsidRPr="00AF0227" w:rsidRDefault="005745EC" w:rsidP="00AF0227">
            <w:pPr>
              <w:pStyle w:val="Content"/>
              <w:ind w:left="360"/>
              <w:rPr>
                <w:b w:val="0"/>
                <w:bCs/>
                <w:sz w:val="28"/>
                <w:szCs w:val="28"/>
              </w:rPr>
            </w:pPr>
          </w:p>
          <w:p w14:paraId="69EE5798" w14:textId="77777777" w:rsidR="00BF4BE4" w:rsidRDefault="00BF4BE4" w:rsidP="002C2362">
            <w:pPr>
              <w:pStyle w:val="Content"/>
              <w:rPr>
                <w:i/>
                <w:iCs/>
                <w:sz w:val="24"/>
                <w:szCs w:val="24"/>
              </w:rPr>
            </w:pPr>
            <w:r w:rsidRPr="00BF4BE4">
              <w:rPr>
                <w:i/>
                <w:iCs/>
                <w:sz w:val="24"/>
                <w:szCs w:val="24"/>
              </w:rPr>
              <w:t xml:space="preserve">6) Build a new Regression model including LSTAT and AVG_ROOM together as </w:t>
            </w:r>
            <w:proofErr w:type="gramStart"/>
            <w:r w:rsidRPr="00BF4BE4">
              <w:rPr>
                <w:i/>
                <w:iCs/>
                <w:sz w:val="24"/>
                <w:szCs w:val="24"/>
              </w:rPr>
              <w:t>Independent</w:t>
            </w:r>
            <w:proofErr w:type="gramEnd"/>
            <w:r w:rsidRPr="00BF4BE4">
              <w:rPr>
                <w:i/>
                <w:iCs/>
                <w:sz w:val="24"/>
                <w:szCs w:val="24"/>
              </w:rPr>
              <w:t xml:space="preserve"> variables and AVG_PRICE </w:t>
            </w:r>
          </w:p>
          <w:p w14:paraId="74295E85" w14:textId="37A6755D" w:rsidR="00BF4BE4" w:rsidRPr="00BF4BE4" w:rsidRDefault="00BF4BE4" w:rsidP="002C2362">
            <w:pPr>
              <w:pStyle w:val="Content"/>
              <w:rPr>
                <w:i/>
                <w:iCs/>
                <w:sz w:val="24"/>
                <w:szCs w:val="24"/>
              </w:rPr>
            </w:pPr>
            <w:r w:rsidRPr="00BF4BE4">
              <w:rPr>
                <w:i/>
                <w:iCs/>
                <w:sz w:val="24"/>
                <w:szCs w:val="24"/>
              </w:rPr>
              <w:t xml:space="preserve">as dependent variable. </w:t>
            </w:r>
          </w:p>
          <w:p w14:paraId="39C50F52" w14:textId="77777777" w:rsidR="00BF4BE4" w:rsidRDefault="00BF4BE4" w:rsidP="00BF4BE4">
            <w:pPr>
              <w:pStyle w:val="Content"/>
              <w:numPr>
                <w:ilvl w:val="0"/>
                <w:numId w:val="4"/>
              </w:numPr>
              <w:rPr>
                <w:i/>
                <w:iCs/>
                <w:sz w:val="24"/>
                <w:szCs w:val="24"/>
              </w:rPr>
            </w:pPr>
            <w:r w:rsidRPr="00BF4BE4">
              <w:rPr>
                <w:i/>
                <w:iCs/>
                <w:sz w:val="24"/>
                <w:szCs w:val="24"/>
              </w:rPr>
              <w:t>Write the Regression equation. If a new house in this locality has 7 rooms (on an average) and has a value of</w:t>
            </w:r>
          </w:p>
          <w:p w14:paraId="4A091377" w14:textId="69646C01" w:rsidR="006C52B5" w:rsidRDefault="006C52B5" w:rsidP="006C52B5">
            <w:pPr>
              <w:pStyle w:val="Content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</w:t>
            </w:r>
            <w:r w:rsidR="00BF4BE4" w:rsidRPr="00BF4BE4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BF4BE4" w:rsidRPr="00BF4BE4">
              <w:rPr>
                <w:i/>
                <w:iCs/>
                <w:sz w:val="24"/>
                <w:szCs w:val="24"/>
              </w:rPr>
              <w:t>20 for L-STAT, then what will be the value of AVG_PRICE? How does it compare to the company quoting a value of</w:t>
            </w:r>
          </w:p>
          <w:p w14:paraId="39888CDC" w14:textId="581CBDA0" w:rsidR="00BF4BE4" w:rsidRPr="00BF4BE4" w:rsidRDefault="00BF4BE4" w:rsidP="006C52B5">
            <w:pPr>
              <w:pStyle w:val="Content"/>
              <w:ind w:left="360"/>
              <w:rPr>
                <w:i/>
                <w:iCs/>
                <w:sz w:val="24"/>
                <w:szCs w:val="24"/>
              </w:rPr>
            </w:pPr>
            <w:r w:rsidRPr="00BF4BE4">
              <w:rPr>
                <w:i/>
                <w:iCs/>
                <w:sz w:val="24"/>
                <w:szCs w:val="24"/>
              </w:rPr>
              <w:t xml:space="preserve"> </w:t>
            </w:r>
            <w:r w:rsidR="006C52B5">
              <w:rPr>
                <w:i/>
                <w:iCs/>
                <w:sz w:val="24"/>
                <w:szCs w:val="24"/>
              </w:rPr>
              <w:t xml:space="preserve">    </w:t>
            </w:r>
            <w:r w:rsidRPr="00BF4BE4">
              <w:rPr>
                <w:i/>
                <w:iCs/>
                <w:sz w:val="24"/>
                <w:szCs w:val="24"/>
              </w:rPr>
              <w:t>30000 USD for this locality? Is the company Overcharging/ Undercharging?</w:t>
            </w:r>
          </w:p>
          <w:p w14:paraId="3641BBCD" w14:textId="77777777" w:rsidR="00BF4BE4" w:rsidRDefault="00BF4BE4" w:rsidP="00BF4BE4">
            <w:pPr>
              <w:pStyle w:val="Content"/>
              <w:numPr>
                <w:ilvl w:val="0"/>
                <w:numId w:val="4"/>
              </w:numPr>
              <w:rPr>
                <w:i/>
                <w:iCs/>
                <w:sz w:val="24"/>
                <w:szCs w:val="24"/>
              </w:rPr>
            </w:pPr>
            <w:r w:rsidRPr="00BF4BE4">
              <w:rPr>
                <w:i/>
                <w:iCs/>
                <w:sz w:val="24"/>
                <w:szCs w:val="24"/>
              </w:rPr>
              <w:t xml:space="preserve">Is the performance of this model better than the previous model you built in Question 5? Compare in terms of </w:t>
            </w:r>
          </w:p>
          <w:p w14:paraId="5345EBD1" w14:textId="2DBAF810" w:rsidR="007A00F1" w:rsidRPr="005745EC" w:rsidRDefault="006C52B5" w:rsidP="005745EC">
            <w:pPr>
              <w:pStyle w:val="Content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 </w:t>
            </w:r>
            <w:r w:rsidR="00BF4BE4" w:rsidRPr="00BF4BE4">
              <w:rPr>
                <w:i/>
                <w:iCs/>
                <w:sz w:val="24"/>
                <w:szCs w:val="24"/>
              </w:rPr>
              <w:t>adjusted R-square and explain</w:t>
            </w:r>
            <w:r w:rsidR="005745EC">
              <w:rPr>
                <w:i/>
                <w:iCs/>
                <w:sz w:val="24"/>
                <w:szCs w:val="24"/>
              </w:rPr>
              <w:t>.</w:t>
            </w:r>
          </w:p>
          <w:p w14:paraId="06068FCF" w14:textId="37BB8BCD" w:rsidR="007A00F1" w:rsidRDefault="007A00F1" w:rsidP="007A00F1">
            <w:pPr>
              <w:pStyle w:val="Content"/>
              <w:rPr>
                <w:sz w:val="24"/>
                <w:szCs w:val="24"/>
              </w:rPr>
            </w:pPr>
          </w:p>
          <w:p w14:paraId="687E82D0" w14:textId="77777777" w:rsidR="00CA44A2" w:rsidRDefault="00CA44A2" w:rsidP="00CA44A2">
            <w:pPr>
              <w:pStyle w:val="Content"/>
              <w:ind w:left="720"/>
              <w:rPr>
                <w:sz w:val="24"/>
                <w:szCs w:val="24"/>
              </w:rPr>
            </w:pPr>
          </w:p>
          <w:p w14:paraId="51A49254" w14:textId="77777777" w:rsidR="00CA44A2" w:rsidRDefault="00CA44A2" w:rsidP="00CA44A2">
            <w:pPr>
              <w:pStyle w:val="Content"/>
              <w:ind w:left="720"/>
              <w:rPr>
                <w:sz w:val="24"/>
                <w:szCs w:val="24"/>
              </w:rPr>
            </w:pPr>
          </w:p>
          <w:p w14:paraId="405AD95B" w14:textId="77777777" w:rsidR="00CA44A2" w:rsidRDefault="00CA44A2" w:rsidP="00CA44A2">
            <w:pPr>
              <w:pStyle w:val="Content"/>
              <w:ind w:left="720"/>
              <w:rPr>
                <w:sz w:val="24"/>
                <w:szCs w:val="24"/>
              </w:rPr>
            </w:pPr>
          </w:p>
          <w:p w14:paraId="47A67115" w14:textId="3985E88E" w:rsidR="00BF4BE4" w:rsidRDefault="00BF4BE4" w:rsidP="00CA44A2">
            <w:pPr>
              <w:pStyle w:val="Conten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BF4BE4">
              <w:rPr>
                <w:sz w:val="24"/>
                <w:szCs w:val="24"/>
              </w:rPr>
              <w:t>Regression Equation</w:t>
            </w:r>
            <w:r>
              <w:rPr>
                <w:sz w:val="24"/>
                <w:szCs w:val="24"/>
              </w:rPr>
              <w:t>:</w:t>
            </w:r>
          </w:p>
          <w:tbl>
            <w:tblPr>
              <w:tblW w:w="15208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834"/>
              <w:gridCol w:w="126"/>
              <w:gridCol w:w="612"/>
              <w:gridCol w:w="222"/>
              <w:gridCol w:w="126"/>
              <w:gridCol w:w="590"/>
              <w:gridCol w:w="22"/>
              <w:gridCol w:w="222"/>
              <w:gridCol w:w="126"/>
              <w:gridCol w:w="90"/>
              <w:gridCol w:w="522"/>
              <w:gridCol w:w="222"/>
              <w:gridCol w:w="712"/>
              <w:gridCol w:w="26"/>
              <w:gridCol w:w="196"/>
              <w:gridCol w:w="26"/>
              <w:gridCol w:w="738"/>
              <w:gridCol w:w="196"/>
              <w:gridCol w:w="26"/>
              <w:gridCol w:w="738"/>
              <w:gridCol w:w="196"/>
              <w:gridCol w:w="26"/>
              <w:gridCol w:w="738"/>
              <w:gridCol w:w="196"/>
              <w:gridCol w:w="26"/>
              <w:gridCol w:w="934"/>
              <w:gridCol w:w="26"/>
              <w:gridCol w:w="934"/>
              <w:gridCol w:w="960"/>
              <w:gridCol w:w="960"/>
              <w:gridCol w:w="960"/>
            </w:tblGrid>
            <w:tr w:rsidR="00BF4BE4" w:rsidRPr="00BF4BE4" w14:paraId="1F3E42B8" w14:textId="77777777" w:rsidTr="00502E4E">
              <w:trPr>
                <w:trHeight w:val="370"/>
              </w:trPr>
              <w:tc>
                <w:tcPr>
                  <w:tcW w:w="7528" w:type="dxa"/>
                  <w:gridSpan w:val="1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70AD47"/>
                  <w:noWrap/>
                  <w:vAlign w:val="bottom"/>
                  <w:hideMark/>
                </w:tcPr>
                <w:p w14:paraId="3A3A2C9D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BF4BE4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n-IN" w:eastAsia="en-IN"/>
                    </w:rPr>
                    <w:t>y=</w:t>
                  </w:r>
                  <w:r w:rsidRPr="00BF4BE4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5.0947*(x1)-0.6423*(x2)-1.3582</w:t>
                  </w:r>
                </w:p>
              </w:tc>
              <w:tc>
                <w:tcPr>
                  <w:tcW w:w="9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E4319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0FB89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E8E5C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8463A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ADAA4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28890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DE4FE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68E4F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BF4BE4" w:rsidRPr="00BF4BE4" w14:paraId="13D38C1C" w14:textId="77777777" w:rsidTr="00502E4E">
              <w:trPr>
                <w:trHeight w:val="290"/>
              </w:trPr>
              <w:tc>
                <w:tcPr>
                  <w:tcW w:w="5390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25467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4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CB8CD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145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A71F5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22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2838B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D4689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7C3D8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119A7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1C99A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FD9AE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EE604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B0BEF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599A1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7A00F1" w:rsidRPr="00BF4BE4" w14:paraId="71CB5067" w14:textId="77777777" w:rsidTr="00502E4E">
              <w:trPr>
                <w:gridAfter w:val="4"/>
                <w:wAfter w:w="3814" w:type="dxa"/>
                <w:trHeight w:val="290"/>
              </w:trPr>
              <w:tc>
                <w:tcPr>
                  <w:tcW w:w="3714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3324" w:type="dxa"/>
                    <w:tblLook w:val="04A0" w:firstRow="1" w:lastRow="0" w:firstColumn="1" w:lastColumn="0" w:noHBand="0" w:noVBand="1"/>
                  </w:tblPr>
                  <w:tblGrid>
                    <w:gridCol w:w="1316"/>
                    <w:gridCol w:w="842"/>
                    <w:gridCol w:w="1340"/>
                  </w:tblGrid>
                  <w:tr w:rsidR="007A00F1" w:rsidRPr="007A00F1" w14:paraId="3631E481" w14:textId="77777777" w:rsidTr="007A00F1">
                    <w:trPr>
                      <w:trHeight w:val="290"/>
                    </w:trPr>
                    <w:tc>
                      <w:tcPr>
                        <w:tcW w:w="11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21B7BD7" w14:textId="77777777" w:rsidR="007A00F1" w:rsidRPr="007A00F1" w:rsidRDefault="007A00F1" w:rsidP="007A00F1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7A00F1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Intercept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36ADB40" w14:textId="77777777" w:rsidR="007A00F1" w:rsidRPr="007A00F1" w:rsidRDefault="007A00F1" w:rsidP="007A00F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7A00F1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1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569C832" w14:textId="77777777" w:rsidR="007A00F1" w:rsidRPr="007A00F1" w:rsidRDefault="007A00F1" w:rsidP="007A00F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7A00F1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-1.35827</w:t>
                        </w:r>
                      </w:p>
                    </w:tc>
                  </w:tr>
                  <w:tr w:rsidR="007A00F1" w:rsidRPr="007A00F1" w14:paraId="1531F619" w14:textId="77777777" w:rsidTr="007A00F1">
                    <w:trPr>
                      <w:trHeight w:val="290"/>
                    </w:trPr>
                    <w:tc>
                      <w:tcPr>
                        <w:tcW w:w="11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3180780" w14:textId="77777777" w:rsidR="007A00F1" w:rsidRPr="007A00F1" w:rsidRDefault="007A00F1" w:rsidP="007A00F1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7A00F1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AVG_ROOM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BE47CC9" w14:textId="77777777" w:rsidR="007A00F1" w:rsidRPr="007A00F1" w:rsidRDefault="007A00F1" w:rsidP="007A00F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7A00F1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7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7940934" w14:textId="77777777" w:rsidR="007A00F1" w:rsidRPr="007A00F1" w:rsidRDefault="007A00F1" w:rsidP="007A00F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7A00F1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5.094788</w:t>
                        </w:r>
                      </w:p>
                    </w:tc>
                  </w:tr>
                  <w:tr w:rsidR="007A00F1" w:rsidRPr="007A00F1" w14:paraId="65A92D53" w14:textId="77777777" w:rsidTr="007A00F1">
                    <w:trPr>
                      <w:trHeight w:val="290"/>
                    </w:trPr>
                    <w:tc>
                      <w:tcPr>
                        <w:tcW w:w="11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8BAC744" w14:textId="77777777" w:rsidR="007A00F1" w:rsidRPr="007A00F1" w:rsidRDefault="007A00F1" w:rsidP="007A00F1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7A00F1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LSTAT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07B5FA8" w14:textId="77777777" w:rsidR="007A00F1" w:rsidRPr="007A00F1" w:rsidRDefault="007A00F1" w:rsidP="007A00F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7A00F1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20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81195B5" w14:textId="77777777" w:rsidR="007A00F1" w:rsidRPr="007A00F1" w:rsidRDefault="007A00F1" w:rsidP="007A00F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7A00F1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-0.64236</w:t>
                        </w:r>
                      </w:p>
                    </w:tc>
                  </w:tr>
                  <w:tr w:rsidR="007A00F1" w:rsidRPr="007A00F1" w14:paraId="01287F0C" w14:textId="77777777" w:rsidTr="007A00F1">
                    <w:trPr>
                      <w:trHeight w:val="290"/>
                    </w:trPr>
                    <w:tc>
                      <w:tcPr>
                        <w:tcW w:w="11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63CAA90" w14:textId="77777777" w:rsidR="007A00F1" w:rsidRPr="007A00F1" w:rsidRDefault="007A00F1" w:rsidP="007A00F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</w:p>
                    </w:tc>
                    <w:tc>
                      <w:tcPr>
                        <w:tcW w:w="8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0680EE3" w14:textId="77777777" w:rsidR="007A00F1" w:rsidRPr="007A00F1" w:rsidRDefault="007A00F1" w:rsidP="007A00F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IN" w:eastAsia="en-IN"/>
                          </w:rPr>
                        </w:pPr>
                      </w:p>
                    </w:tc>
                    <w:tc>
                      <w:tcPr>
                        <w:tcW w:w="13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30FD343" w14:textId="77777777" w:rsidR="007A00F1" w:rsidRPr="007A00F1" w:rsidRDefault="007A00F1" w:rsidP="007A00F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IN" w:eastAsia="en-IN"/>
                          </w:rPr>
                        </w:pPr>
                      </w:p>
                    </w:tc>
                  </w:tr>
                  <w:tr w:rsidR="007A00F1" w:rsidRPr="007A00F1" w14:paraId="785A8A8D" w14:textId="77777777" w:rsidTr="007A00F1">
                    <w:trPr>
                      <w:trHeight w:val="290"/>
                    </w:trPr>
                    <w:tc>
                      <w:tcPr>
                        <w:tcW w:w="11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99E98B9" w14:textId="77777777" w:rsidR="007A00F1" w:rsidRPr="007A00F1" w:rsidRDefault="007A00F1" w:rsidP="007A00F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IN" w:eastAsia="en-IN"/>
                          </w:rPr>
                        </w:pPr>
                      </w:p>
                    </w:tc>
                    <w:tc>
                      <w:tcPr>
                        <w:tcW w:w="8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455AEE0" w14:textId="77777777" w:rsidR="007A00F1" w:rsidRPr="007A00F1" w:rsidRDefault="007A00F1" w:rsidP="007A00F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IN" w:eastAsia="en-IN"/>
                          </w:rPr>
                        </w:pPr>
                      </w:p>
                    </w:tc>
                    <w:tc>
                      <w:tcPr>
                        <w:tcW w:w="13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622992A" w14:textId="77777777" w:rsidR="007A00F1" w:rsidRPr="007A00F1" w:rsidRDefault="007A00F1" w:rsidP="007A00F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IN" w:eastAsia="en-IN"/>
                          </w:rPr>
                        </w:pPr>
                      </w:p>
                    </w:tc>
                  </w:tr>
                  <w:tr w:rsidR="007A00F1" w:rsidRPr="007A00F1" w14:paraId="334E0D5F" w14:textId="77777777" w:rsidTr="007A00F1">
                    <w:trPr>
                      <w:trHeight w:val="290"/>
                    </w:trPr>
                    <w:tc>
                      <w:tcPr>
                        <w:tcW w:w="198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48244D0" w14:textId="77777777" w:rsidR="007A00F1" w:rsidRPr="007A00F1" w:rsidRDefault="007A00F1" w:rsidP="007A00F1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7A00F1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Average Price is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C000"/>
                        <w:noWrap/>
                        <w:vAlign w:val="bottom"/>
                        <w:hideMark/>
                      </w:tcPr>
                      <w:p w14:paraId="5496ABEA" w14:textId="77777777" w:rsidR="007A00F1" w:rsidRPr="007A00F1" w:rsidRDefault="007A00F1" w:rsidP="007A00F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7A00F1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21.45808</w:t>
                        </w:r>
                      </w:p>
                    </w:tc>
                  </w:tr>
                </w:tbl>
                <w:p w14:paraId="4632F169" w14:textId="77777777" w:rsidR="007A00F1" w:rsidRPr="00BF4BE4" w:rsidRDefault="007A00F1" w:rsidP="00BF4BE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418CB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800CF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3CF9A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02EF2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5D840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5DD06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D1DD9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EF289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7A00F1" w:rsidRPr="00BF4BE4" w14:paraId="549505F7" w14:textId="77777777" w:rsidTr="00502E4E">
              <w:trPr>
                <w:gridAfter w:val="4"/>
                <w:wAfter w:w="3814" w:type="dxa"/>
                <w:trHeight w:val="290"/>
              </w:trPr>
              <w:tc>
                <w:tcPr>
                  <w:tcW w:w="3714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B7874" w14:textId="77777777" w:rsidR="007A00F1" w:rsidRPr="00BF4BE4" w:rsidRDefault="007A00F1" w:rsidP="00BF4BE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8DED9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9E31A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A4619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FE4E7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D581F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A6DCF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38228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4F7D8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7A00F1" w:rsidRPr="00BF4BE4" w14:paraId="590BE071" w14:textId="77777777" w:rsidTr="00502E4E">
              <w:trPr>
                <w:gridAfter w:val="4"/>
                <w:wAfter w:w="3814" w:type="dxa"/>
                <w:trHeight w:val="290"/>
              </w:trPr>
              <w:tc>
                <w:tcPr>
                  <w:tcW w:w="3714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AF5D2" w14:textId="77777777" w:rsidR="007A00F1" w:rsidRPr="00BF4BE4" w:rsidRDefault="007A00F1" w:rsidP="00BF4BE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520A0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181D4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E647B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17A95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86CF0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7FF9E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60E5E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1E7F1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7A00F1" w:rsidRPr="00BF4BE4" w14:paraId="0732FF1A" w14:textId="77777777" w:rsidTr="00502E4E">
              <w:trPr>
                <w:gridAfter w:val="4"/>
                <w:wAfter w:w="3814" w:type="dxa"/>
                <w:trHeight w:val="290"/>
              </w:trPr>
              <w:tc>
                <w:tcPr>
                  <w:tcW w:w="3714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87EBE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33003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5DFFF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F0BAE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00E71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6E509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D57E6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1CCEC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F66AF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7A00F1" w:rsidRPr="00BF4BE4" w14:paraId="5E30F82E" w14:textId="77777777" w:rsidTr="00502E4E">
              <w:trPr>
                <w:gridAfter w:val="8"/>
                <w:wAfter w:w="4996" w:type="dxa"/>
                <w:trHeight w:val="290"/>
              </w:trPr>
              <w:tc>
                <w:tcPr>
                  <w:tcW w:w="4452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678A3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EE2BA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CC76D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B4983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FE0CF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04436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58B61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7A00F1" w:rsidRPr="00BF4BE4" w14:paraId="4060FA6C" w14:textId="77777777" w:rsidTr="00502E4E">
              <w:trPr>
                <w:gridAfter w:val="8"/>
                <w:wAfter w:w="4996" w:type="dxa"/>
                <w:trHeight w:val="290"/>
              </w:trPr>
              <w:tc>
                <w:tcPr>
                  <w:tcW w:w="4452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30B13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C8981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408A5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C7DF5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8D593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663BD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CFC8A" w14:textId="77777777" w:rsidR="007A00F1" w:rsidRPr="00BF4BE4" w:rsidRDefault="007A00F1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BF4BE4" w:rsidRPr="00BF4BE4" w14:paraId="3F4B8CA6" w14:textId="77777777" w:rsidTr="00502E4E">
              <w:trPr>
                <w:trHeight w:val="290"/>
              </w:trPr>
              <w:tc>
                <w:tcPr>
                  <w:tcW w:w="5390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3D53A" w14:textId="578F400A" w:rsidR="00BF4BE4" w:rsidRPr="00502E4E" w:rsidRDefault="00502E4E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502E4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Observation:</w:t>
                  </w:r>
                </w:p>
              </w:tc>
              <w:tc>
                <w:tcPr>
                  <w:tcW w:w="4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803A9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145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15252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22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FEB3B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00F4D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7C0C9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BA141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62A54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2D221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3E7FA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706D7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E0F3D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BF4BE4" w:rsidRPr="00BF4BE4" w14:paraId="215A9CD9" w14:textId="77777777" w:rsidTr="00502E4E">
              <w:trPr>
                <w:trHeight w:val="290"/>
              </w:trPr>
              <w:tc>
                <w:tcPr>
                  <w:tcW w:w="5390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F8EF3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4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BE786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145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E0B6B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22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8FEEE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8E25B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07422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4033D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CE831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48001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FAF43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34B6C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13CEA" w14:textId="77777777" w:rsidR="00BF4BE4" w:rsidRPr="00BF4BE4" w:rsidRDefault="00BF4BE4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BF4BE4" w:rsidRPr="00BF4BE4" w14:paraId="2E81CA32" w14:textId="77777777" w:rsidTr="00502E4E">
              <w:trPr>
                <w:trHeight w:val="290"/>
              </w:trPr>
              <w:tc>
                <w:tcPr>
                  <w:tcW w:w="15208" w:type="dxa"/>
                  <w:gridSpan w:val="3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8C16E" w14:textId="77777777" w:rsidR="00502E4E" w:rsidRDefault="00BF4BE4" w:rsidP="00502E4E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502E4E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IN" w:eastAsia="en-IN"/>
                    </w:rPr>
                    <w:t xml:space="preserve">The company quoting a value of 30000 USD but the calculated value of </w:t>
                  </w:r>
                  <w:proofErr w:type="spellStart"/>
                  <w:r w:rsidRPr="00502E4E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IN" w:eastAsia="en-IN"/>
                    </w:rPr>
                    <w:t>Avg</w:t>
                  </w:r>
                  <w:proofErr w:type="spellEnd"/>
                  <w:r w:rsidRPr="00502E4E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IN" w:eastAsia="en-IN"/>
                    </w:rPr>
                    <w:t xml:space="preserve"> Price is lesser than the company </w:t>
                  </w:r>
                </w:p>
                <w:p w14:paraId="2C400162" w14:textId="13BF70E2" w:rsidR="00BF4BE4" w:rsidRPr="00502E4E" w:rsidRDefault="00BF4BE4" w:rsidP="00502E4E">
                  <w:pPr>
                    <w:pStyle w:val="ListParagraph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502E4E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IN" w:eastAsia="en-IN"/>
                    </w:rPr>
                    <w:t>quotation.</w:t>
                  </w:r>
                  <w:r w:rsidR="00502E4E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IN" w:eastAsia="en-IN"/>
                    </w:rPr>
                    <w:t xml:space="preserve"> </w:t>
                  </w:r>
                  <w:proofErr w:type="gramStart"/>
                  <w:r w:rsidR="00502E4E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IN" w:eastAsia="en-IN"/>
                    </w:rPr>
                    <w:t>Hence</w:t>
                  </w:r>
                  <w:proofErr w:type="gramEnd"/>
                  <w:r w:rsidR="00502E4E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IN" w:eastAsia="en-IN"/>
                    </w:rPr>
                    <w:t xml:space="preserve"> we conclude that the company is </w:t>
                  </w:r>
                  <w:r w:rsidR="00502E4E" w:rsidRPr="00502E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en-IN" w:eastAsia="en-IN"/>
                    </w:rPr>
                    <w:t>Overcharging.</w:t>
                  </w:r>
                </w:p>
              </w:tc>
            </w:tr>
            <w:tr w:rsidR="00502E4E" w:rsidRPr="00BF4BE4" w14:paraId="3A477714" w14:textId="77777777" w:rsidTr="00502E4E">
              <w:trPr>
                <w:gridAfter w:val="22"/>
                <w:wAfter w:w="9448" w:type="dxa"/>
                <w:trHeight w:val="3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0F7D0" w14:textId="77777777" w:rsidR="00502E4E" w:rsidRPr="00BF4BE4" w:rsidRDefault="00502E4E" w:rsidP="00BF4BE4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FE75E" w14:textId="77777777" w:rsidR="00502E4E" w:rsidRPr="00BF4BE4" w:rsidRDefault="00502E4E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BBDEB" w14:textId="77777777" w:rsidR="00502E4E" w:rsidRPr="00BF4BE4" w:rsidRDefault="00502E4E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19FC4" w14:textId="77777777" w:rsidR="00502E4E" w:rsidRPr="00BF4BE4" w:rsidRDefault="00502E4E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AC8F1" w14:textId="77777777" w:rsidR="00502E4E" w:rsidRPr="00BF4BE4" w:rsidRDefault="00502E4E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B9BDF" w14:textId="77777777" w:rsidR="00502E4E" w:rsidRPr="00BF4BE4" w:rsidRDefault="00502E4E" w:rsidP="00BF4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</w:tbl>
          <w:p w14:paraId="63C7ACB5" w14:textId="77777777" w:rsidR="0069555E" w:rsidRDefault="0069555E" w:rsidP="00DF027C">
            <w:pPr>
              <w:pStyle w:val="Content"/>
            </w:pPr>
          </w:p>
          <w:p w14:paraId="0182EA4E" w14:textId="77777777" w:rsidR="0069555E" w:rsidRDefault="0069555E" w:rsidP="00DF027C">
            <w:pPr>
              <w:pStyle w:val="Content"/>
            </w:pPr>
          </w:p>
          <w:p w14:paraId="24A459D8" w14:textId="493A1F35" w:rsidR="00257886" w:rsidRPr="006C52B5" w:rsidRDefault="00257886" w:rsidP="007A00F1">
            <w:pPr>
              <w:pStyle w:val="Conten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C52B5">
              <w:rPr>
                <w:sz w:val="24"/>
                <w:szCs w:val="24"/>
              </w:rPr>
              <w:t xml:space="preserve">  Comparing Adjusted R Square Value</w:t>
            </w:r>
          </w:p>
          <w:tbl>
            <w:tblPr>
              <w:tblW w:w="8334" w:type="dxa"/>
              <w:tblLook w:val="04A0" w:firstRow="1" w:lastRow="0" w:firstColumn="1" w:lastColumn="0" w:noHBand="0" w:noVBand="1"/>
            </w:tblPr>
            <w:tblGrid>
              <w:gridCol w:w="1847"/>
              <w:gridCol w:w="1053"/>
              <w:gridCol w:w="960"/>
              <w:gridCol w:w="960"/>
              <w:gridCol w:w="960"/>
              <w:gridCol w:w="1865"/>
              <w:gridCol w:w="1053"/>
            </w:tblGrid>
            <w:tr w:rsidR="00257886" w:rsidRPr="00257886" w14:paraId="6DA5F3F2" w14:textId="77777777" w:rsidTr="00257886">
              <w:trPr>
                <w:trHeight w:val="290"/>
              </w:trPr>
              <w:tc>
                <w:tcPr>
                  <w:tcW w:w="271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78B0F" w14:textId="77777777" w:rsidR="00257886" w:rsidRPr="006C52B5" w:rsidRDefault="00257886" w:rsidP="0025788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6C52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en-IN" w:eastAsia="en-IN"/>
                    </w:rPr>
                    <w:t>Qtn</w:t>
                  </w:r>
                  <w:proofErr w:type="spellEnd"/>
                  <w:r w:rsidRPr="006C52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en-IN" w:eastAsia="en-IN"/>
                    </w:rPr>
                    <w:t xml:space="preserve"> 5 R Square Value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EA541" w14:textId="77777777" w:rsidR="00257886" w:rsidRPr="006C52B5" w:rsidRDefault="00257886" w:rsidP="0025788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66A2F" w14:textId="77777777" w:rsidR="00257886" w:rsidRPr="006C52B5" w:rsidRDefault="00257886" w:rsidP="002578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45010" w14:textId="77777777" w:rsidR="00257886" w:rsidRPr="006C52B5" w:rsidRDefault="00257886" w:rsidP="002578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27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0381F" w14:textId="77777777" w:rsidR="00257886" w:rsidRPr="006C52B5" w:rsidRDefault="00257886" w:rsidP="0025788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6C52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en-IN" w:eastAsia="en-IN"/>
                    </w:rPr>
                    <w:t>Qtn</w:t>
                  </w:r>
                  <w:proofErr w:type="spellEnd"/>
                  <w:r w:rsidRPr="006C52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en-IN" w:eastAsia="en-IN"/>
                    </w:rPr>
                    <w:t xml:space="preserve"> 6 R square value</w:t>
                  </w:r>
                </w:p>
              </w:tc>
            </w:tr>
            <w:tr w:rsidR="00257886" w:rsidRPr="00257886" w14:paraId="1C1A5088" w14:textId="77777777" w:rsidTr="00257886">
              <w:trPr>
                <w:trHeight w:val="290"/>
              </w:trPr>
              <w:tc>
                <w:tcPr>
                  <w:tcW w:w="18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C8054" w14:textId="77777777" w:rsidR="00257886" w:rsidRPr="00257886" w:rsidRDefault="00257886" w:rsidP="0025788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3E245" w14:textId="77777777" w:rsidR="00257886" w:rsidRPr="00257886" w:rsidRDefault="00257886" w:rsidP="002578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C3D0C" w14:textId="77777777" w:rsidR="00257886" w:rsidRPr="00257886" w:rsidRDefault="00257886" w:rsidP="002578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EAFE1" w14:textId="77777777" w:rsidR="00257886" w:rsidRPr="00257886" w:rsidRDefault="00257886" w:rsidP="002578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E1F42" w14:textId="77777777" w:rsidR="00257886" w:rsidRPr="00257886" w:rsidRDefault="00257886" w:rsidP="002578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1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213A0" w14:textId="77777777" w:rsidR="00257886" w:rsidRPr="00257886" w:rsidRDefault="00257886" w:rsidP="002578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8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7A322" w14:textId="77777777" w:rsidR="00257886" w:rsidRPr="00257886" w:rsidRDefault="00257886" w:rsidP="002578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257886" w:rsidRPr="00257886" w14:paraId="64CC5F18" w14:textId="77777777" w:rsidTr="00257886">
              <w:trPr>
                <w:trHeight w:val="290"/>
              </w:trPr>
              <w:tc>
                <w:tcPr>
                  <w:tcW w:w="18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902A94" w14:textId="77777777" w:rsidR="00257886" w:rsidRPr="00257886" w:rsidRDefault="00257886" w:rsidP="002578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257886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Regression Statistics</w:t>
                  </w:r>
                </w:p>
              </w:tc>
              <w:tc>
                <w:tcPr>
                  <w:tcW w:w="8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BE39F3" w14:textId="77777777" w:rsidR="00257886" w:rsidRPr="00257886" w:rsidRDefault="00257886" w:rsidP="002578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257886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1CC02" w14:textId="77777777" w:rsidR="00257886" w:rsidRPr="00257886" w:rsidRDefault="00257886" w:rsidP="002578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C536E" w14:textId="77777777" w:rsidR="00257886" w:rsidRPr="00257886" w:rsidRDefault="00257886" w:rsidP="002578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94941" w14:textId="77777777" w:rsidR="00257886" w:rsidRPr="00257886" w:rsidRDefault="00257886" w:rsidP="002578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1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DBEF20" w14:textId="77777777" w:rsidR="00257886" w:rsidRPr="00257886" w:rsidRDefault="00257886" w:rsidP="002578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257886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Regression Statistics</w:t>
                  </w:r>
                </w:p>
              </w:tc>
              <w:tc>
                <w:tcPr>
                  <w:tcW w:w="8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714E0F" w14:textId="77777777" w:rsidR="00257886" w:rsidRPr="00257886" w:rsidRDefault="00257886" w:rsidP="002578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257886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257886" w:rsidRPr="00257886" w14:paraId="7CBC06AC" w14:textId="77777777" w:rsidTr="00257886">
              <w:trPr>
                <w:trHeight w:val="290"/>
              </w:trPr>
              <w:tc>
                <w:tcPr>
                  <w:tcW w:w="18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68FB85" w14:textId="77777777" w:rsidR="00257886" w:rsidRPr="00257886" w:rsidRDefault="00257886" w:rsidP="002578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257886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Multiple R</w:t>
                  </w: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85C660" w14:textId="77777777" w:rsidR="00257886" w:rsidRPr="00257886" w:rsidRDefault="00257886" w:rsidP="0025788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257886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0.737663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83F65" w14:textId="77777777" w:rsidR="00257886" w:rsidRPr="00257886" w:rsidRDefault="00257886" w:rsidP="0025788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4DC76" w14:textId="77777777" w:rsidR="00257886" w:rsidRPr="00257886" w:rsidRDefault="00257886" w:rsidP="002578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A5B62" w14:textId="77777777" w:rsidR="00257886" w:rsidRPr="00257886" w:rsidRDefault="00257886" w:rsidP="002578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186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208123" w14:textId="77777777" w:rsidR="00257886" w:rsidRPr="00257886" w:rsidRDefault="00257886" w:rsidP="002578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257886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Multiple R</w:t>
                  </w:r>
                </w:p>
              </w:tc>
              <w:tc>
                <w:tcPr>
                  <w:tcW w:w="8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0700F1" w14:textId="77777777" w:rsidR="00257886" w:rsidRPr="00257886" w:rsidRDefault="00257886" w:rsidP="0025788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257886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0.7991</w:t>
                  </w:r>
                </w:p>
              </w:tc>
            </w:tr>
            <w:tr w:rsidR="00257886" w:rsidRPr="00257886" w14:paraId="0434081F" w14:textId="77777777" w:rsidTr="00257886">
              <w:trPr>
                <w:trHeight w:val="290"/>
              </w:trPr>
              <w:tc>
                <w:tcPr>
                  <w:tcW w:w="18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458EE9E" w14:textId="77777777" w:rsidR="00257886" w:rsidRPr="00257886" w:rsidRDefault="00257886" w:rsidP="002578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257886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R Square</w:t>
                  </w: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2C7003B" w14:textId="77777777" w:rsidR="00257886" w:rsidRPr="00257886" w:rsidRDefault="00257886" w:rsidP="0025788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257886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0.544146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0D9A8" w14:textId="77777777" w:rsidR="00257886" w:rsidRPr="00257886" w:rsidRDefault="00257886" w:rsidP="0025788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AF68C" w14:textId="77777777" w:rsidR="00257886" w:rsidRPr="00257886" w:rsidRDefault="00257886" w:rsidP="002578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11DA5" w14:textId="77777777" w:rsidR="00257886" w:rsidRPr="00257886" w:rsidRDefault="00257886" w:rsidP="002578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186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87B130A" w14:textId="77777777" w:rsidR="00257886" w:rsidRPr="00257886" w:rsidRDefault="00257886" w:rsidP="002578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257886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R Square</w:t>
                  </w:r>
                </w:p>
              </w:tc>
              <w:tc>
                <w:tcPr>
                  <w:tcW w:w="8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4964724" w14:textId="77777777" w:rsidR="00257886" w:rsidRPr="00257886" w:rsidRDefault="00257886" w:rsidP="0025788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257886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0.638562</w:t>
                  </w:r>
                </w:p>
              </w:tc>
            </w:tr>
            <w:tr w:rsidR="00257886" w:rsidRPr="00257886" w14:paraId="1D6D0E46" w14:textId="77777777" w:rsidTr="00257886">
              <w:trPr>
                <w:trHeight w:val="290"/>
              </w:trPr>
              <w:tc>
                <w:tcPr>
                  <w:tcW w:w="18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5B285125" w14:textId="77777777" w:rsidR="00257886" w:rsidRPr="00257886" w:rsidRDefault="00257886" w:rsidP="002578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257886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Adjusted R Square</w:t>
                  </w: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34BDE803" w14:textId="77777777" w:rsidR="00257886" w:rsidRPr="00257886" w:rsidRDefault="00257886" w:rsidP="0025788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257886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0.543242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A8052" w14:textId="77777777" w:rsidR="00257886" w:rsidRPr="00257886" w:rsidRDefault="00257886" w:rsidP="0025788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9C3B3" w14:textId="77777777" w:rsidR="00257886" w:rsidRPr="00257886" w:rsidRDefault="00257886" w:rsidP="002578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571E3" w14:textId="77777777" w:rsidR="00257886" w:rsidRPr="00257886" w:rsidRDefault="00257886" w:rsidP="002578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186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3E1ECC5C" w14:textId="77777777" w:rsidR="00257886" w:rsidRPr="00257886" w:rsidRDefault="00257886" w:rsidP="002578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257886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Adjusted R Square</w:t>
                  </w:r>
                </w:p>
              </w:tc>
              <w:tc>
                <w:tcPr>
                  <w:tcW w:w="8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3E92B66B" w14:textId="77777777" w:rsidR="00257886" w:rsidRPr="00257886" w:rsidRDefault="00257886" w:rsidP="0025788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257886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0.637124</w:t>
                  </w:r>
                </w:p>
              </w:tc>
            </w:tr>
            <w:tr w:rsidR="00257886" w:rsidRPr="00257886" w14:paraId="02939D7A" w14:textId="77777777" w:rsidTr="00257886">
              <w:trPr>
                <w:trHeight w:val="290"/>
              </w:trPr>
              <w:tc>
                <w:tcPr>
                  <w:tcW w:w="18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C96061" w14:textId="77777777" w:rsidR="00257886" w:rsidRPr="00257886" w:rsidRDefault="00257886" w:rsidP="002578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257886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Standard Error</w:t>
                  </w: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8357FB" w14:textId="77777777" w:rsidR="00257886" w:rsidRPr="00257886" w:rsidRDefault="00257886" w:rsidP="0025788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257886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6.21576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32402" w14:textId="77777777" w:rsidR="00257886" w:rsidRPr="00257886" w:rsidRDefault="00257886" w:rsidP="0025788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922E4" w14:textId="77777777" w:rsidR="00257886" w:rsidRPr="00257886" w:rsidRDefault="00257886" w:rsidP="002578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C4736" w14:textId="77777777" w:rsidR="00257886" w:rsidRPr="00257886" w:rsidRDefault="00257886" w:rsidP="002578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186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24E045" w14:textId="77777777" w:rsidR="00257886" w:rsidRPr="00257886" w:rsidRDefault="00257886" w:rsidP="002578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257886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Standard Error</w:t>
                  </w:r>
                </w:p>
              </w:tc>
              <w:tc>
                <w:tcPr>
                  <w:tcW w:w="8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BCA85D" w14:textId="77777777" w:rsidR="00257886" w:rsidRPr="00257886" w:rsidRDefault="00257886" w:rsidP="0025788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257886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5.540257</w:t>
                  </w:r>
                </w:p>
              </w:tc>
            </w:tr>
            <w:tr w:rsidR="00257886" w:rsidRPr="00257886" w14:paraId="1C92130A" w14:textId="77777777" w:rsidTr="00257886">
              <w:trPr>
                <w:trHeight w:val="290"/>
              </w:trPr>
              <w:tc>
                <w:tcPr>
                  <w:tcW w:w="18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0D12CE" w14:textId="77777777" w:rsidR="00257886" w:rsidRPr="00257886" w:rsidRDefault="00257886" w:rsidP="002578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257886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Observations</w:t>
                  </w: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975F9A" w14:textId="77777777" w:rsidR="00257886" w:rsidRPr="00257886" w:rsidRDefault="00257886" w:rsidP="0025788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257886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506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B5D9B" w14:textId="77777777" w:rsidR="00257886" w:rsidRPr="00257886" w:rsidRDefault="00257886" w:rsidP="0025788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2C1CD" w14:textId="77777777" w:rsidR="00257886" w:rsidRPr="00257886" w:rsidRDefault="00257886" w:rsidP="002578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19BAE" w14:textId="77777777" w:rsidR="00257886" w:rsidRPr="00257886" w:rsidRDefault="00257886" w:rsidP="002578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186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CE439E" w14:textId="77777777" w:rsidR="00257886" w:rsidRPr="00257886" w:rsidRDefault="00257886" w:rsidP="002578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257886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Observations</w:t>
                  </w:r>
                </w:p>
              </w:tc>
              <w:tc>
                <w:tcPr>
                  <w:tcW w:w="8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04E354" w14:textId="77777777" w:rsidR="00257886" w:rsidRPr="00257886" w:rsidRDefault="00257886" w:rsidP="0025788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257886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506</w:t>
                  </w:r>
                </w:p>
              </w:tc>
            </w:tr>
          </w:tbl>
          <w:p w14:paraId="7B2C51ED" w14:textId="2550B7B5" w:rsidR="0069555E" w:rsidRDefault="0069555E" w:rsidP="00DF027C">
            <w:pPr>
              <w:pStyle w:val="Content"/>
            </w:pPr>
          </w:p>
          <w:p w14:paraId="60A0AEBE" w14:textId="618A34CB" w:rsidR="00502E4E" w:rsidRPr="00502E4E" w:rsidRDefault="00502E4E" w:rsidP="00DF027C">
            <w:pPr>
              <w:pStyle w:val="Content"/>
              <w:rPr>
                <w:sz w:val="24"/>
                <w:szCs w:val="24"/>
              </w:rPr>
            </w:pPr>
            <w:r w:rsidRPr="00502E4E">
              <w:rPr>
                <w:sz w:val="24"/>
                <w:szCs w:val="24"/>
              </w:rPr>
              <w:t>Observation</w:t>
            </w:r>
            <w:r>
              <w:rPr>
                <w:sz w:val="24"/>
                <w:szCs w:val="24"/>
              </w:rPr>
              <w:t>:</w:t>
            </w:r>
          </w:p>
          <w:p w14:paraId="5A5FC44C" w14:textId="7004A446" w:rsidR="00257886" w:rsidRPr="00502E4E" w:rsidRDefault="00257886" w:rsidP="00502E4E">
            <w:pPr>
              <w:pStyle w:val="Content"/>
              <w:numPr>
                <w:ilvl w:val="0"/>
                <w:numId w:val="14"/>
              </w:numPr>
              <w:rPr>
                <w:b w:val="0"/>
                <w:bCs/>
                <w:sz w:val="24"/>
                <w:szCs w:val="24"/>
              </w:rPr>
            </w:pPr>
            <w:r w:rsidRPr="00502E4E">
              <w:rPr>
                <w:b w:val="0"/>
                <w:bCs/>
                <w:sz w:val="24"/>
                <w:szCs w:val="24"/>
              </w:rPr>
              <w:t xml:space="preserve">Therefore, </w:t>
            </w:r>
            <w:proofErr w:type="gramStart"/>
            <w:r w:rsidRPr="00502E4E">
              <w:rPr>
                <w:b w:val="0"/>
                <w:bCs/>
                <w:sz w:val="24"/>
                <w:szCs w:val="24"/>
              </w:rPr>
              <w:t>When</w:t>
            </w:r>
            <w:proofErr w:type="gramEnd"/>
            <w:r w:rsidRPr="00502E4E">
              <w:rPr>
                <w:b w:val="0"/>
                <w:bCs/>
                <w:sz w:val="24"/>
                <w:szCs w:val="24"/>
              </w:rPr>
              <w:t xml:space="preserve"> comparing R square value for both the questions, Qn.6 R square value is better than Qn.5.</w:t>
            </w:r>
          </w:p>
          <w:p w14:paraId="0F7C4972" w14:textId="77777777" w:rsidR="00257886" w:rsidRDefault="00257886" w:rsidP="00DF027C">
            <w:pPr>
              <w:pStyle w:val="Content"/>
            </w:pPr>
          </w:p>
          <w:p w14:paraId="2B9CDC95" w14:textId="77777777" w:rsidR="000D2717" w:rsidRDefault="000D2717" w:rsidP="00DF027C">
            <w:pPr>
              <w:pStyle w:val="Content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</w:p>
          <w:p w14:paraId="50757573" w14:textId="72B52D6E" w:rsidR="00257886" w:rsidRPr="006C52B5" w:rsidRDefault="00257886" w:rsidP="00DF027C">
            <w:pPr>
              <w:pStyle w:val="Content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  <w:r w:rsidRPr="006C52B5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7) Build another Regression model with all variables where AVG_PRICE alone be the Dependent </w:t>
            </w:r>
          </w:p>
          <w:p w14:paraId="1D1D024D" w14:textId="77777777" w:rsidR="00257886" w:rsidRPr="006C52B5" w:rsidRDefault="00257886" w:rsidP="00DF027C">
            <w:pPr>
              <w:pStyle w:val="Content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  <w:r w:rsidRPr="006C52B5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Variable and all the other variables are independent. Interpret the output in terms of adjusted </w:t>
            </w:r>
          </w:p>
          <w:p w14:paraId="7DB566C7" w14:textId="77777777" w:rsidR="00257886" w:rsidRPr="006C52B5" w:rsidRDefault="00257886" w:rsidP="00DF027C">
            <w:pPr>
              <w:pStyle w:val="Content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  <w:r w:rsidRPr="006C52B5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R square, coefficient and Intercept values. Explain the significance of each independent variable with</w:t>
            </w:r>
          </w:p>
          <w:p w14:paraId="451653E0" w14:textId="0BB5552F" w:rsidR="00257886" w:rsidRDefault="00257886" w:rsidP="00DF027C">
            <w:pPr>
              <w:pStyle w:val="Content"/>
              <w:rPr>
                <w:i/>
                <w:iCs/>
                <w:sz w:val="28"/>
                <w:szCs w:val="28"/>
              </w:rPr>
            </w:pPr>
            <w:r w:rsidRPr="006C52B5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respect to AVG_PRICE.</w:t>
            </w:r>
          </w:p>
          <w:tbl>
            <w:tblPr>
              <w:tblW w:w="10488" w:type="dxa"/>
              <w:tblLook w:val="04A0" w:firstRow="1" w:lastRow="0" w:firstColumn="1" w:lastColumn="0" w:noHBand="0" w:noVBand="1"/>
            </w:tblPr>
            <w:tblGrid>
              <w:gridCol w:w="1375"/>
              <w:gridCol w:w="1254"/>
              <w:gridCol w:w="1031"/>
              <w:gridCol w:w="941"/>
              <w:gridCol w:w="1276"/>
              <w:gridCol w:w="1387"/>
              <w:gridCol w:w="941"/>
              <w:gridCol w:w="1053"/>
              <w:gridCol w:w="1053"/>
              <w:gridCol w:w="960"/>
            </w:tblGrid>
            <w:tr w:rsidR="009621AE" w:rsidRPr="009621AE" w14:paraId="1AC50167" w14:textId="77777777" w:rsidTr="009621AE">
              <w:trPr>
                <w:trHeight w:val="290"/>
              </w:trPr>
              <w:tc>
                <w:tcPr>
                  <w:tcW w:w="128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4E607" w14:textId="77777777" w:rsidR="009621AE" w:rsidRPr="009621AE" w:rsidRDefault="009621AE" w:rsidP="009621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06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7B995DAD" w14:textId="77777777" w:rsidR="009621AE" w:rsidRPr="009621AE" w:rsidRDefault="009621AE" w:rsidP="009621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IN" w:eastAsia="en-IN"/>
                    </w:rPr>
                    <w:t>Coefficients</w:t>
                  </w:r>
                </w:p>
              </w:tc>
              <w:tc>
                <w:tcPr>
                  <w:tcW w:w="9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BAC76" w14:textId="77777777" w:rsidR="009621AE" w:rsidRPr="009621AE" w:rsidRDefault="009621AE" w:rsidP="009621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IN" w:eastAsia="en-IN"/>
                    </w:rPr>
                    <w:t>Standard Error</w:t>
                  </w:r>
                </w:p>
              </w:tc>
              <w:tc>
                <w:tcPr>
                  <w:tcW w:w="88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3F305" w14:textId="77777777" w:rsidR="009621AE" w:rsidRPr="009621AE" w:rsidRDefault="009621AE" w:rsidP="009621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IN" w:eastAsia="en-IN"/>
                    </w:rPr>
                    <w:t>t Stat</w:t>
                  </w:r>
                </w:p>
              </w:tc>
              <w:tc>
                <w:tcPr>
                  <w:tcW w:w="12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408F03F2" w14:textId="77777777" w:rsidR="009621AE" w:rsidRPr="009621AE" w:rsidRDefault="009621AE" w:rsidP="009621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IN" w:eastAsia="en-IN"/>
                    </w:rPr>
                    <w:t>P-value</w:t>
                  </w:r>
                </w:p>
              </w:tc>
              <w:tc>
                <w:tcPr>
                  <w:tcW w:w="128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741CA" w14:textId="77777777" w:rsidR="009621AE" w:rsidRPr="009621AE" w:rsidRDefault="009621AE" w:rsidP="009621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IN" w:eastAsia="en-IN"/>
                    </w:rPr>
                    <w:t>Lower 95%</w:t>
                  </w:r>
                </w:p>
              </w:tc>
              <w:tc>
                <w:tcPr>
                  <w:tcW w:w="92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3CB48" w14:textId="77777777" w:rsidR="009621AE" w:rsidRPr="009621AE" w:rsidRDefault="009621AE" w:rsidP="009621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IN" w:eastAsia="en-IN"/>
                    </w:rPr>
                    <w:t>Upper 95%</w:t>
                  </w:r>
                </w:p>
              </w:tc>
              <w:tc>
                <w:tcPr>
                  <w:tcW w:w="102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5A6E62" w14:textId="77777777" w:rsidR="009621AE" w:rsidRPr="009621AE" w:rsidRDefault="009621AE" w:rsidP="009621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IN" w:eastAsia="en-IN"/>
                    </w:rPr>
                    <w:t>Lower 95.0%</w:t>
                  </w:r>
                </w:p>
              </w:tc>
              <w:tc>
                <w:tcPr>
                  <w:tcW w:w="98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98EA7" w14:textId="77777777" w:rsidR="009621AE" w:rsidRPr="009621AE" w:rsidRDefault="009621AE" w:rsidP="009621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IN" w:eastAsia="en-IN"/>
                    </w:rPr>
                    <w:t>Upper 95.0%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26979" w14:textId="77777777" w:rsidR="009621AE" w:rsidRPr="009621AE" w:rsidRDefault="009621AE" w:rsidP="009621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IN" w:eastAsia="en-IN"/>
                    </w:rPr>
                  </w:pPr>
                </w:p>
              </w:tc>
            </w:tr>
            <w:tr w:rsidR="009621AE" w:rsidRPr="009621AE" w14:paraId="7ED1A3F5" w14:textId="77777777" w:rsidTr="009621AE">
              <w:trPr>
                <w:trHeight w:val="290"/>
              </w:trPr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399F9" w14:textId="77777777" w:rsidR="009621AE" w:rsidRPr="009621AE" w:rsidRDefault="009621AE" w:rsidP="009621A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Intercept</w:t>
                  </w:r>
                </w:p>
              </w:tc>
              <w:tc>
                <w:tcPr>
                  <w:tcW w:w="10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5AC698DB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29.24132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2FAA1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4.81713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5A9A3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6.07028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0139A012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2.5398E-09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E7B74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19.77682784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2CB5D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38.7058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072EE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19.77683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6093E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38.7058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D3331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</w:tr>
            <w:tr w:rsidR="009621AE" w:rsidRPr="009621AE" w14:paraId="2A346CCD" w14:textId="77777777" w:rsidTr="009621AE">
              <w:trPr>
                <w:trHeight w:val="290"/>
              </w:trPr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BE0F2" w14:textId="77777777" w:rsidR="009621AE" w:rsidRPr="009621AE" w:rsidRDefault="009621AE" w:rsidP="009621A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CRIME_RATE</w:t>
                  </w:r>
                </w:p>
              </w:tc>
              <w:tc>
                <w:tcPr>
                  <w:tcW w:w="10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50416FF7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0.048725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13E94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0.07842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AAA88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0.62135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64ECD322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0.5346572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CB43D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-0.10534854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B6FCA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0.2028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C53F3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-0.10535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D7AA1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0.202799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634CC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</w:tr>
            <w:tr w:rsidR="009621AE" w:rsidRPr="009621AE" w14:paraId="71EEDB82" w14:textId="77777777" w:rsidTr="009621AE">
              <w:trPr>
                <w:trHeight w:val="290"/>
              </w:trPr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EB43D" w14:textId="77777777" w:rsidR="009621AE" w:rsidRPr="009621AE" w:rsidRDefault="009621AE" w:rsidP="009621A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AGE</w:t>
                  </w:r>
                </w:p>
              </w:tc>
              <w:tc>
                <w:tcPr>
                  <w:tcW w:w="10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589551BD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0.032771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DA7BC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0.0131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8BC99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2.502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3FF8299A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0.01267044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0C1A1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0.00703665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0F84E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0.0585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2B8BA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0.007037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5A318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0.058505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E9C4C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</w:tr>
            <w:tr w:rsidR="009621AE" w:rsidRPr="009621AE" w14:paraId="58C6BF0C" w14:textId="77777777" w:rsidTr="009621AE">
              <w:trPr>
                <w:trHeight w:val="290"/>
              </w:trPr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80A80" w14:textId="77777777" w:rsidR="009621AE" w:rsidRPr="009621AE" w:rsidRDefault="009621AE" w:rsidP="009621A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INDUS</w:t>
                  </w:r>
                </w:p>
              </w:tc>
              <w:tc>
                <w:tcPr>
                  <w:tcW w:w="10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7967CF80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0.130551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05D35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0.06312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48FE6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2.06839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7E2135A1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0.03912086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361D7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0.006541094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D54CB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0.25456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AA17F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0.006541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2765B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0.254562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34624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</w:tr>
            <w:tr w:rsidR="009621AE" w:rsidRPr="009621AE" w14:paraId="2CF1F70D" w14:textId="77777777" w:rsidTr="009621AE">
              <w:trPr>
                <w:trHeight w:val="290"/>
              </w:trPr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C25D2" w14:textId="77777777" w:rsidR="009621AE" w:rsidRPr="009621AE" w:rsidRDefault="009621AE" w:rsidP="009621A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NOX</w:t>
                  </w:r>
                </w:p>
              </w:tc>
              <w:tc>
                <w:tcPr>
                  <w:tcW w:w="10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1063C9CD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-10.32118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16F26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3.89404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1EF0D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-2.6505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1E4CB54B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0.00829386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3C38D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-17.9720228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1F919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-2.67034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E1E1B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-17.972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5CC8B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-2.67034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4EF6D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</w:tr>
            <w:tr w:rsidR="009621AE" w:rsidRPr="009621AE" w14:paraId="02CE3551" w14:textId="77777777" w:rsidTr="009621AE">
              <w:trPr>
                <w:trHeight w:val="290"/>
              </w:trPr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F6804" w14:textId="77777777" w:rsidR="009621AE" w:rsidRPr="009621AE" w:rsidRDefault="009621AE" w:rsidP="009621A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DISTANCE</w:t>
                  </w:r>
                </w:p>
              </w:tc>
              <w:tc>
                <w:tcPr>
                  <w:tcW w:w="10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5366476E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0.261094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F28F8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0.06795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37C0C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3.8426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4E9ABCEA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0.00013755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E2DB5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0.127594012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C4448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0.39459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45B97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0.127594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A9D19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0.394593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9C1D7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</w:tr>
            <w:tr w:rsidR="009621AE" w:rsidRPr="009621AE" w14:paraId="6F11463A" w14:textId="77777777" w:rsidTr="009621AE">
              <w:trPr>
                <w:trHeight w:val="290"/>
              </w:trPr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02098" w14:textId="77777777" w:rsidR="009621AE" w:rsidRPr="009621AE" w:rsidRDefault="009621AE" w:rsidP="009621A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TAX</w:t>
                  </w:r>
                </w:p>
              </w:tc>
              <w:tc>
                <w:tcPr>
                  <w:tcW w:w="10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204F3B98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-0.014401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DEE91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0.00391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5FAEF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-3.6877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03985687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0.00025125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C3943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-0.02207388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D6601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-0.00673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F03B7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-0.02207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E44AC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-0.00673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D2F03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</w:tr>
            <w:tr w:rsidR="009621AE" w:rsidRPr="009621AE" w14:paraId="7F979366" w14:textId="77777777" w:rsidTr="009621AE">
              <w:trPr>
                <w:trHeight w:val="290"/>
              </w:trPr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00B7F" w14:textId="77777777" w:rsidR="009621AE" w:rsidRPr="009621AE" w:rsidRDefault="009621AE" w:rsidP="009621A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PTRATIO</w:t>
                  </w:r>
                </w:p>
              </w:tc>
              <w:tc>
                <w:tcPr>
                  <w:tcW w:w="10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5685B451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-1.074305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37592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0.1336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23C55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-8.0411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16F137A3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6.5864E-15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028E1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-1.33680044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D1037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-0.81181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3C49A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-1.3368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A31BF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-0.81181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33226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</w:tr>
            <w:tr w:rsidR="009621AE" w:rsidRPr="009621AE" w14:paraId="05FA7CC1" w14:textId="77777777" w:rsidTr="009621AE">
              <w:trPr>
                <w:trHeight w:val="290"/>
              </w:trPr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EA7B6" w14:textId="77777777" w:rsidR="009621AE" w:rsidRPr="009621AE" w:rsidRDefault="009621AE" w:rsidP="009621A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AVG_ROOM</w:t>
                  </w:r>
                </w:p>
              </w:tc>
              <w:tc>
                <w:tcPr>
                  <w:tcW w:w="10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6874F477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4.125409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3631A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0.44276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DCF88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9.3175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745F949B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3.8929E-19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4F66C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3.255494742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E474E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4.99532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24C6A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3.255495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A2027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4.995324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040FF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</w:tr>
            <w:tr w:rsidR="009621AE" w:rsidRPr="009621AE" w14:paraId="7D282A75" w14:textId="77777777" w:rsidTr="009621AE">
              <w:trPr>
                <w:trHeight w:val="300"/>
              </w:trPr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0A1B2" w14:textId="77777777" w:rsidR="009621AE" w:rsidRPr="009621AE" w:rsidRDefault="009621AE" w:rsidP="009621A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LSTAT</w:t>
                  </w:r>
                </w:p>
              </w:tc>
              <w:tc>
                <w:tcPr>
                  <w:tcW w:w="106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48982299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-0.603487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42805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0.05308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FF286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-11.369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2877ED0D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8.9107E-27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DD4A1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-0.70777824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2F436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-0.49919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F9FA5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-0.70778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C6996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621AE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-0.49919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B87DE" w14:textId="77777777" w:rsidR="009621AE" w:rsidRPr="009621AE" w:rsidRDefault="009621AE" w:rsidP="009621A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</w:tr>
          </w:tbl>
          <w:p w14:paraId="64E249DD" w14:textId="77777777" w:rsidR="009621AE" w:rsidRDefault="009621AE" w:rsidP="00DF027C">
            <w:pPr>
              <w:pStyle w:val="Content"/>
            </w:pPr>
          </w:p>
          <w:tbl>
            <w:tblPr>
              <w:tblW w:w="4000" w:type="dxa"/>
              <w:tblLook w:val="04A0" w:firstRow="1" w:lastRow="0" w:firstColumn="1" w:lastColumn="0" w:noHBand="0" w:noVBand="1"/>
            </w:tblPr>
            <w:tblGrid>
              <w:gridCol w:w="2326"/>
              <w:gridCol w:w="1674"/>
            </w:tblGrid>
            <w:tr w:rsidR="00494CD6" w:rsidRPr="00494CD6" w14:paraId="1E7E4E44" w14:textId="77777777" w:rsidTr="00494CD6">
              <w:trPr>
                <w:trHeight w:val="290"/>
              </w:trPr>
              <w:tc>
                <w:tcPr>
                  <w:tcW w:w="400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E0E7B" w14:textId="77777777" w:rsidR="00494CD6" w:rsidRPr="00494CD6" w:rsidRDefault="00494CD6" w:rsidP="00494CD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IN" w:eastAsia="en-IN"/>
                    </w:rPr>
                  </w:pPr>
                  <w:r w:rsidRPr="00494CD6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IN" w:eastAsia="en-IN"/>
                    </w:rPr>
                    <w:t>Regression Statistics</w:t>
                  </w:r>
                </w:p>
              </w:tc>
            </w:tr>
            <w:tr w:rsidR="00494CD6" w:rsidRPr="00494CD6" w14:paraId="0D3FC838" w14:textId="77777777" w:rsidTr="00494CD6">
              <w:trPr>
                <w:trHeight w:val="310"/>
              </w:trPr>
              <w:tc>
                <w:tcPr>
                  <w:tcW w:w="2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D486A" w14:textId="77777777" w:rsidR="00494CD6" w:rsidRPr="00494CD6" w:rsidRDefault="00494CD6" w:rsidP="00494C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494CD6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Multiple R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FEFD0" w14:textId="77777777" w:rsidR="00494CD6" w:rsidRPr="00494CD6" w:rsidRDefault="00494CD6" w:rsidP="00494CD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494CD6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0.832978824</w:t>
                  </w:r>
                </w:p>
              </w:tc>
            </w:tr>
            <w:tr w:rsidR="00494CD6" w:rsidRPr="00494CD6" w14:paraId="61FE41D0" w14:textId="77777777" w:rsidTr="00494CD6">
              <w:trPr>
                <w:trHeight w:val="310"/>
              </w:trPr>
              <w:tc>
                <w:tcPr>
                  <w:tcW w:w="2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0D506" w14:textId="77777777" w:rsidR="00494CD6" w:rsidRPr="00494CD6" w:rsidRDefault="00494CD6" w:rsidP="00494C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494CD6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R Square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9285C" w14:textId="77777777" w:rsidR="00494CD6" w:rsidRPr="00494CD6" w:rsidRDefault="00494CD6" w:rsidP="00494CD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494CD6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0.69385372</w:t>
                  </w:r>
                </w:p>
              </w:tc>
            </w:tr>
            <w:tr w:rsidR="00494CD6" w:rsidRPr="00494CD6" w14:paraId="7EE3B916" w14:textId="77777777" w:rsidTr="00502E4E">
              <w:trPr>
                <w:trHeight w:val="310"/>
              </w:trPr>
              <w:tc>
                <w:tcPr>
                  <w:tcW w:w="2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722FB415" w14:textId="77777777" w:rsidR="00494CD6" w:rsidRPr="00494CD6" w:rsidRDefault="00494CD6" w:rsidP="00494C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494CD6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Adjusted R Square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2B1C7C92" w14:textId="77777777" w:rsidR="00494CD6" w:rsidRPr="00494CD6" w:rsidRDefault="00494CD6" w:rsidP="00494CD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494CD6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0.688298647</w:t>
                  </w:r>
                </w:p>
              </w:tc>
            </w:tr>
            <w:tr w:rsidR="00494CD6" w:rsidRPr="00494CD6" w14:paraId="5C9F006D" w14:textId="77777777" w:rsidTr="00494CD6">
              <w:trPr>
                <w:trHeight w:val="290"/>
              </w:trPr>
              <w:tc>
                <w:tcPr>
                  <w:tcW w:w="2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08F36" w14:textId="77777777" w:rsidR="00494CD6" w:rsidRPr="00494CD6" w:rsidRDefault="00494CD6" w:rsidP="00494C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494CD6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Standard Error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2B4CE" w14:textId="77777777" w:rsidR="00494CD6" w:rsidRPr="00494CD6" w:rsidRDefault="00494CD6" w:rsidP="00494CD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494CD6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5.1347635</w:t>
                  </w:r>
                </w:p>
              </w:tc>
            </w:tr>
            <w:tr w:rsidR="00494CD6" w:rsidRPr="00494CD6" w14:paraId="761EC4AF" w14:textId="77777777" w:rsidTr="00494CD6">
              <w:trPr>
                <w:trHeight w:val="300"/>
              </w:trPr>
              <w:tc>
                <w:tcPr>
                  <w:tcW w:w="2326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046C7" w14:textId="77777777" w:rsidR="00494CD6" w:rsidRPr="00494CD6" w:rsidRDefault="00494CD6" w:rsidP="00494C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494CD6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Observations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8151C" w14:textId="77777777" w:rsidR="00494CD6" w:rsidRPr="00494CD6" w:rsidRDefault="00494CD6" w:rsidP="00494CD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494CD6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506</w:t>
                  </w:r>
                </w:p>
              </w:tc>
            </w:tr>
          </w:tbl>
          <w:p w14:paraId="0B8B7CF7" w14:textId="77777777" w:rsidR="0069555E" w:rsidRDefault="0069555E" w:rsidP="00DF027C">
            <w:pPr>
              <w:pStyle w:val="Content"/>
            </w:pPr>
          </w:p>
          <w:p w14:paraId="6AF46A38" w14:textId="77777777" w:rsidR="0069555E" w:rsidRDefault="0069555E" w:rsidP="00DF027C">
            <w:pPr>
              <w:pStyle w:val="Content"/>
            </w:pPr>
          </w:p>
          <w:p w14:paraId="1E2B05B4" w14:textId="3DEC324F" w:rsidR="0069555E" w:rsidRPr="006C52B5" w:rsidRDefault="009621AE" w:rsidP="00DF027C">
            <w:pPr>
              <w:pStyle w:val="Content"/>
              <w:rPr>
                <w:rFonts w:asciiTheme="majorHAnsi" w:hAnsiTheme="majorHAnsi" w:cstheme="majorHAnsi"/>
                <w:sz w:val="24"/>
                <w:szCs w:val="24"/>
              </w:rPr>
            </w:pPr>
            <w:r w:rsidRPr="006C52B5">
              <w:rPr>
                <w:rFonts w:asciiTheme="majorHAnsi" w:hAnsiTheme="majorHAnsi" w:cstheme="majorHAnsi"/>
                <w:sz w:val="24"/>
                <w:szCs w:val="24"/>
              </w:rPr>
              <w:t>Observation:</w:t>
            </w:r>
          </w:p>
          <w:p w14:paraId="73224EBC" w14:textId="603D0B41" w:rsidR="009621AE" w:rsidRPr="006C52B5" w:rsidRDefault="009621AE" w:rsidP="00502E4E">
            <w:pPr>
              <w:pStyle w:val="Content"/>
              <w:numPr>
                <w:ilvl w:val="0"/>
                <w:numId w:val="14"/>
              </w:numPr>
              <w:rPr>
                <w:b w:val="0"/>
                <w:bCs/>
                <w:sz w:val="24"/>
                <w:szCs w:val="24"/>
              </w:rPr>
            </w:pPr>
            <w:r w:rsidRPr="006C52B5">
              <w:rPr>
                <w:b w:val="0"/>
                <w:bCs/>
                <w:sz w:val="24"/>
                <w:szCs w:val="24"/>
              </w:rPr>
              <w:t>Comparing the R square value this model is better than the others.</w:t>
            </w:r>
          </w:p>
          <w:p w14:paraId="63E87B85" w14:textId="77777777" w:rsidR="00502E4E" w:rsidRDefault="009621AE" w:rsidP="00502E4E">
            <w:pPr>
              <w:pStyle w:val="Content"/>
              <w:numPr>
                <w:ilvl w:val="0"/>
                <w:numId w:val="14"/>
              </w:numPr>
              <w:rPr>
                <w:b w:val="0"/>
                <w:bCs/>
                <w:sz w:val="24"/>
                <w:szCs w:val="24"/>
              </w:rPr>
            </w:pPr>
            <w:r w:rsidRPr="006C52B5">
              <w:rPr>
                <w:b w:val="0"/>
                <w:bCs/>
                <w:sz w:val="24"/>
                <w:szCs w:val="24"/>
              </w:rPr>
              <w:t xml:space="preserve">While Comparing the Coefficients of Intercept, Crime rate, age, </w:t>
            </w:r>
            <w:proofErr w:type="spellStart"/>
            <w:r w:rsidRPr="006C52B5">
              <w:rPr>
                <w:b w:val="0"/>
                <w:bCs/>
                <w:sz w:val="24"/>
                <w:szCs w:val="24"/>
              </w:rPr>
              <w:t>indus</w:t>
            </w:r>
            <w:proofErr w:type="spellEnd"/>
            <w:r w:rsidRPr="006C52B5">
              <w:rPr>
                <w:b w:val="0"/>
                <w:bCs/>
                <w:sz w:val="24"/>
                <w:szCs w:val="24"/>
              </w:rPr>
              <w:t>, distance,</w:t>
            </w:r>
            <w:r w:rsidR="006C52B5">
              <w:rPr>
                <w:b w:val="0"/>
                <w:bCs/>
                <w:sz w:val="24"/>
                <w:szCs w:val="24"/>
              </w:rPr>
              <w:t xml:space="preserve"> </w:t>
            </w:r>
            <w:r w:rsidRPr="006C52B5">
              <w:rPr>
                <w:b w:val="0"/>
                <w:bCs/>
                <w:sz w:val="24"/>
                <w:szCs w:val="24"/>
              </w:rPr>
              <w:t>avg room are</w:t>
            </w:r>
            <w:r w:rsidR="006C52B5" w:rsidRPr="00502E4E">
              <w:rPr>
                <w:b w:val="0"/>
                <w:bCs/>
                <w:sz w:val="24"/>
                <w:szCs w:val="24"/>
              </w:rPr>
              <w:t xml:space="preserve"> h</w:t>
            </w:r>
            <w:r w:rsidRPr="00502E4E">
              <w:rPr>
                <w:b w:val="0"/>
                <w:bCs/>
                <w:sz w:val="24"/>
                <w:szCs w:val="24"/>
              </w:rPr>
              <w:t>aving</w:t>
            </w:r>
            <w:r w:rsidR="006C52B5" w:rsidRPr="00502E4E">
              <w:rPr>
                <w:b w:val="0"/>
                <w:bCs/>
                <w:sz w:val="24"/>
                <w:szCs w:val="24"/>
              </w:rPr>
              <w:t xml:space="preserve"> </w:t>
            </w:r>
            <w:r w:rsidRPr="00502E4E">
              <w:rPr>
                <w:b w:val="0"/>
                <w:bCs/>
                <w:sz w:val="24"/>
                <w:szCs w:val="24"/>
              </w:rPr>
              <w:t>the</w:t>
            </w:r>
          </w:p>
          <w:p w14:paraId="129A2843" w14:textId="2FBF95F4" w:rsidR="009621AE" w:rsidRPr="00502E4E" w:rsidRDefault="009621AE" w:rsidP="00502E4E">
            <w:pPr>
              <w:pStyle w:val="Content"/>
              <w:ind w:left="720"/>
              <w:rPr>
                <w:b w:val="0"/>
                <w:bCs/>
                <w:sz w:val="24"/>
                <w:szCs w:val="24"/>
              </w:rPr>
            </w:pPr>
            <w:r w:rsidRPr="00502E4E">
              <w:rPr>
                <w:b w:val="0"/>
                <w:bCs/>
                <w:sz w:val="24"/>
                <w:szCs w:val="24"/>
              </w:rPr>
              <w:t xml:space="preserve"> direct relation and others having the inverse relation.</w:t>
            </w:r>
          </w:p>
          <w:p w14:paraId="186EC576" w14:textId="53A1334D" w:rsidR="009621AE" w:rsidRPr="006C52B5" w:rsidRDefault="009621AE" w:rsidP="00502E4E">
            <w:pPr>
              <w:pStyle w:val="Content"/>
              <w:numPr>
                <w:ilvl w:val="0"/>
                <w:numId w:val="16"/>
              </w:numPr>
              <w:rPr>
                <w:b w:val="0"/>
                <w:bCs/>
                <w:sz w:val="24"/>
                <w:szCs w:val="24"/>
              </w:rPr>
            </w:pPr>
            <w:r w:rsidRPr="006C52B5">
              <w:rPr>
                <w:b w:val="0"/>
                <w:bCs/>
                <w:sz w:val="24"/>
                <w:szCs w:val="24"/>
              </w:rPr>
              <w:t>P value for Crime rate is greater than 0.005.</w:t>
            </w:r>
          </w:p>
          <w:p w14:paraId="2D92C4BD" w14:textId="77777777" w:rsidR="00502E4E" w:rsidRDefault="00502E4E" w:rsidP="00DF027C">
            <w:pPr>
              <w:pStyle w:val="Content"/>
              <w:rPr>
                <w:sz w:val="24"/>
                <w:szCs w:val="24"/>
              </w:rPr>
            </w:pPr>
          </w:p>
          <w:p w14:paraId="02CCDE43" w14:textId="68D77AE6" w:rsidR="009621AE" w:rsidRPr="006C52B5" w:rsidRDefault="009621AE" w:rsidP="00DF027C">
            <w:pPr>
              <w:pStyle w:val="Content"/>
              <w:rPr>
                <w:i/>
                <w:iCs/>
                <w:sz w:val="24"/>
                <w:szCs w:val="24"/>
              </w:rPr>
            </w:pPr>
            <w:r w:rsidRPr="006C52B5">
              <w:rPr>
                <w:sz w:val="24"/>
                <w:szCs w:val="24"/>
              </w:rPr>
              <w:t>8</w:t>
            </w:r>
            <w:r w:rsidRPr="006C52B5">
              <w:rPr>
                <w:i/>
                <w:iCs/>
                <w:sz w:val="24"/>
                <w:szCs w:val="24"/>
              </w:rPr>
              <w:t>) Pick out only the significant variables from the previous question. Make another instance of the Regression model</w:t>
            </w:r>
          </w:p>
          <w:p w14:paraId="154401AD" w14:textId="77777777" w:rsidR="009621AE" w:rsidRPr="006C52B5" w:rsidRDefault="009621AE" w:rsidP="00DF027C">
            <w:pPr>
              <w:pStyle w:val="Content"/>
              <w:rPr>
                <w:i/>
                <w:iCs/>
                <w:sz w:val="24"/>
                <w:szCs w:val="24"/>
              </w:rPr>
            </w:pPr>
            <w:r w:rsidRPr="006C52B5">
              <w:rPr>
                <w:i/>
                <w:iCs/>
                <w:sz w:val="24"/>
                <w:szCs w:val="24"/>
              </w:rPr>
              <w:t xml:space="preserve"> using only the significant variables you just picked and answer the questions below: </w:t>
            </w:r>
          </w:p>
          <w:p w14:paraId="2DD8B09B" w14:textId="77777777" w:rsidR="009621AE" w:rsidRPr="006C52B5" w:rsidRDefault="009621AE" w:rsidP="00DF027C">
            <w:pPr>
              <w:pStyle w:val="Content"/>
              <w:rPr>
                <w:i/>
                <w:iCs/>
                <w:sz w:val="24"/>
                <w:szCs w:val="24"/>
              </w:rPr>
            </w:pPr>
            <w:r w:rsidRPr="006C52B5">
              <w:rPr>
                <w:i/>
                <w:iCs/>
                <w:sz w:val="24"/>
                <w:szCs w:val="24"/>
              </w:rPr>
              <w:t xml:space="preserve">a) Interpret the output of this model. </w:t>
            </w:r>
          </w:p>
          <w:p w14:paraId="2D063021" w14:textId="726528BC" w:rsidR="009621AE" w:rsidRPr="006C52B5" w:rsidRDefault="009621AE" w:rsidP="00DF027C">
            <w:pPr>
              <w:pStyle w:val="Content"/>
              <w:rPr>
                <w:i/>
                <w:iCs/>
                <w:sz w:val="24"/>
                <w:szCs w:val="24"/>
              </w:rPr>
            </w:pPr>
            <w:r w:rsidRPr="006C52B5">
              <w:rPr>
                <w:i/>
                <w:iCs/>
                <w:sz w:val="24"/>
                <w:szCs w:val="24"/>
              </w:rPr>
              <w:t>b) Compare the adjusted R-square value of this model with the model in the previous question, which</w:t>
            </w:r>
          </w:p>
          <w:p w14:paraId="1982E757" w14:textId="49E650F7" w:rsidR="00DF440F" w:rsidRPr="006C52B5" w:rsidRDefault="006C52B5" w:rsidP="00DF027C">
            <w:pPr>
              <w:pStyle w:val="Conten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</w:t>
            </w:r>
            <w:r w:rsidR="009621AE" w:rsidRPr="006C52B5">
              <w:rPr>
                <w:i/>
                <w:iCs/>
                <w:sz w:val="24"/>
                <w:szCs w:val="24"/>
              </w:rPr>
              <w:t xml:space="preserve"> model performs better according to the value of adjusted R-square? </w:t>
            </w:r>
          </w:p>
          <w:p w14:paraId="22C58DE8" w14:textId="2AFDED9A" w:rsidR="00DF440F" w:rsidRPr="006C52B5" w:rsidRDefault="00DF440F" w:rsidP="00DF440F">
            <w:pPr>
              <w:pStyle w:val="Content"/>
              <w:rPr>
                <w:i/>
                <w:iCs/>
                <w:sz w:val="24"/>
                <w:szCs w:val="24"/>
              </w:rPr>
            </w:pPr>
            <w:r w:rsidRPr="006C52B5">
              <w:rPr>
                <w:bCs/>
                <w:i/>
                <w:iCs/>
                <w:sz w:val="24"/>
                <w:szCs w:val="24"/>
              </w:rPr>
              <w:t>c)</w:t>
            </w:r>
            <w:r w:rsidRPr="006C52B5">
              <w:rPr>
                <w:i/>
                <w:iCs/>
                <w:sz w:val="24"/>
                <w:szCs w:val="24"/>
              </w:rPr>
              <w:t xml:space="preserve"> </w:t>
            </w:r>
            <w:r w:rsidR="009621AE" w:rsidRPr="006C52B5">
              <w:rPr>
                <w:i/>
                <w:iCs/>
                <w:sz w:val="24"/>
                <w:szCs w:val="24"/>
              </w:rPr>
              <w:t xml:space="preserve">Sort the values of the Coefficients in ascending order. What will happen to the average price if the value of NOX is </w:t>
            </w:r>
          </w:p>
          <w:p w14:paraId="474130E7" w14:textId="633B4813" w:rsidR="00DF440F" w:rsidRPr="006C52B5" w:rsidRDefault="006C52B5" w:rsidP="00DF440F">
            <w:pPr>
              <w:pStyle w:val="Conten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</w:t>
            </w:r>
            <w:r w:rsidR="009621AE" w:rsidRPr="006C52B5">
              <w:rPr>
                <w:i/>
                <w:iCs/>
                <w:sz w:val="24"/>
                <w:szCs w:val="24"/>
              </w:rPr>
              <w:t>more in a locality in this town?</w:t>
            </w:r>
          </w:p>
          <w:p w14:paraId="587C01AA" w14:textId="57C55E02" w:rsidR="00DF440F" w:rsidRPr="006C52B5" w:rsidRDefault="00DF440F" w:rsidP="00DF440F">
            <w:pPr>
              <w:pStyle w:val="Content"/>
              <w:rPr>
                <w:i/>
                <w:iCs/>
                <w:sz w:val="24"/>
                <w:szCs w:val="24"/>
              </w:rPr>
            </w:pPr>
            <w:r w:rsidRPr="006C52B5">
              <w:rPr>
                <w:b w:val="0"/>
                <w:i/>
                <w:iCs/>
                <w:sz w:val="24"/>
                <w:szCs w:val="24"/>
              </w:rPr>
              <w:t xml:space="preserve"> </w:t>
            </w:r>
            <w:r w:rsidRPr="006C52B5">
              <w:rPr>
                <w:bCs/>
                <w:i/>
                <w:iCs/>
                <w:sz w:val="24"/>
                <w:szCs w:val="24"/>
              </w:rPr>
              <w:t>d)</w:t>
            </w:r>
            <w:r w:rsidRPr="006C52B5">
              <w:rPr>
                <w:i/>
                <w:iCs/>
                <w:sz w:val="24"/>
                <w:szCs w:val="24"/>
              </w:rPr>
              <w:t xml:space="preserve"> </w:t>
            </w:r>
            <w:r w:rsidR="009621AE" w:rsidRPr="006C52B5">
              <w:rPr>
                <w:i/>
                <w:iCs/>
                <w:sz w:val="24"/>
                <w:szCs w:val="24"/>
              </w:rPr>
              <w:t>Write the regression equation from this model.</w:t>
            </w:r>
          </w:p>
          <w:p w14:paraId="2939F6B0" w14:textId="54797661" w:rsidR="00DF440F" w:rsidRDefault="00DF440F" w:rsidP="00DF440F">
            <w:pPr>
              <w:pStyle w:val="Conten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          </w:t>
            </w:r>
          </w:p>
          <w:tbl>
            <w:tblPr>
              <w:tblW w:w="8918" w:type="dxa"/>
              <w:tblLook w:val="04A0" w:firstRow="1" w:lastRow="0" w:firstColumn="1" w:lastColumn="0" w:noHBand="0" w:noVBand="1"/>
            </w:tblPr>
            <w:tblGrid>
              <w:gridCol w:w="1316"/>
              <w:gridCol w:w="1254"/>
              <w:gridCol w:w="1053"/>
              <w:gridCol w:w="1053"/>
              <w:gridCol w:w="1053"/>
              <w:gridCol w:w="1053"/>
              <w:gridCol w:w="1053"/>
              <w:gridCol w:w="1053"/>
              <w:gridCol w:w="1053"/>
            </w:tblGrid>
            <w:tr w:rsidR="00DF440F" w:rsidRPr="00DF440F" w14:paraId="6B007C3E" w14:textId="77777777" w:rsidTr="00DF440F">
              <w:trPr>
                <w:trHeight w:val="290"/>
              </w:trPr>
              <w:tc>
                <w:tcPr>
                  <w:tcW w:w="11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75D5EA" w14:textId="77777777" w:rsidR="00DF440F" w:rsidRPr="00DF440F" w:rsidRDefault="00DF440F" w:rsidP="00DF440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0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189C6507" w14:textId="77777777" w:rsidR="00DF440F" w:rsidRPr="00DF440F" w:rsidRDefault="00DF440F" w:rsidP="00DF440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IN" w:eastAsia="en-IN"/>
                    </w:rPr>
                    <w:t>Coefficients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DC6A0D" w14:textId="77777777" w:rsidR="00DF440F" w:rsidRPr="00DF440F" w:rsidRDefault="00DF440F" w:rsidP="00DF440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IN" w:eastAsia="en-IN"/>
                    </w:rPr>
                    <w:t>Standard Error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DD4A85" w14:textId="77777777" w:rsidR="00DF440F" w:rsidRPr="00DF440F" w:rsidRDefault="00DF440F" w:rsidP="00DF440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IN" w:eastAsia="en-IN"/>
                    </w:rPr>
                    <w:t>t Stat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8082F7" w14:textId="77777777" w:rsidR="00DF440F" w:rsidRPr="00DF440F" w:rsidRDefault="00DF440F" w:rsidP="00DF440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IN" w:eastAsia="en-IN"/>
                    </w:rPr>
                    <w:t>P-value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2D35D8" w14:textId="77777777" w:rsidR="00DF440F" w:rsidRPr="00DF440F" w:rsidRDefault="00DF440F" w:rsidP="00DF440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IN" w:eastAsia="en-IN"/>
                    </w:rPr>
                    <w:t>Lower 95%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77598A" w14:textId="77777777" w:rsidR="00DF440F" w:rsidRPr="00DF440F" w:rsidRDefault="00DF440F" w:rsidP="00DF440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IN" w:eastAsia="en-IN"/>
                    </w:rPr>
                    <w:t>Upper 95%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B2D434" w14:textId="77777777" w:rsidR="00DF440F" w:rsidRPr="00DF440F" w:rsidRDefault="00DF440F" w:rsidP="00DF440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IN" w:eastAsia="en-IN"/>
                    </w:rPr>
                    <w:t>Lower 95.0%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83BD43" w14:textId="77777777" w:rsidR="00DF440F" w:rsidRPr="00DF440F" w:rsidRDefault="00DF440F" w:rsidP="00DF440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IN" w:eastAsia="en-IN"/>
                    </w:rPr>
                    <w:t>Upper 95.0%</w:t>
                  </w:r>
                </w:p>
              </w:tc>
            </w:tr>
            <w:tr w:rsidR="00DF440F" w:rsidRPr="00DF440F" w14:paraId="28474BF7" w14:textId="77777777" w:rsidTr="00DF440F">
              <w:trPr>
                <w:trHeight w:val="290"/>
              </w:trPr>
              <w:tc>
                <w:tcPr>
                  <w:tcW w:w="11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AB4C9D" w14:textId="77777777" w:rsidR="00DF440F" w:rsidRPr="00DF440F" w:rsidRDefault="00DF440F" w:rsidP="00DF44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Intercept</w:t>
                  </w:r>
                </w:p>
              </w:tc>
              <w:tc>
                <w:tcPr>
                  <w:tcW w:w="10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22A6E0B4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29.42847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071FAC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4.804729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56F1DB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6.124898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895FD0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1.85E-09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2D6EB3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19.98839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FCB572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38.86856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C9D03F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19.98839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46E836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38.86856</w:t>
                  </w:r>
                </w:p>
              </w:tc>
            </w:tr>
            <w:tr w:rsidR="00DF440F" w:rsidRPr="00DF440F" w14:paraId="1707A2DD" w14:textId="77777777" w:rsidTr="00DF440F">
              <w:trPr>
                <w:trHeight w:val="290"/>
              </w:trPr>
              <w:tc>
                <w:tcPr>
                  <w:tcW w:w="11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3A0F3B" w14:textId="77777777" w:rsidR="00DF440F" w:rsidRPr="00DF440F" w:rsidRDefault="00DF440F" w:rsidP="00DF44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AGE</w:t>
                  </w:r>
                </w:p>
              </w:tc>
              <w:tc>
                <w:tcPr>
                  <w:tcW w:w="10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186735BC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0.032935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8524F8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0.013087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E8165B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2.516606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AEA037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0.012163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451AE6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0.007222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25B6E2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0.058648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E5C0F5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0.007222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28746F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0.058648</w:t>
                  </w:r>
                </w:p>
              </w:tc>
            </w:tr>
            <w:tr w:rsidR="00DF440F" w:rsidRPr="00DF440F" w14:paraId="3E881CF7" w14:textId="77777777" w:rsidTr="00DF440F">
              <w:trPr>
                <w:trHeight w:val="290"/>
              </w:trPr>
              <w:tc>
                <w:tcPr>
                  <w:tcW w:w="11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FFB847" w14:textId="77777777" w:rsidR="00DF440F" w:rsidRPr="00DF440F" w:rsidRDefault="00DF440F" w:rsidP="00DF44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INDUS</w:t>
                  </w:r>
                </w:p>
              </w:tc>
              <w:tc>
                <w:tcPr>
                  <w:tcW w:w="10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5F4D33EA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0.13071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CD73B9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0.063078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DD4045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2.072202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F77C84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0.038762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70D20F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0.006778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3757E5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0.254642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33F336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0.006778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0644BE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0.254642</w:t>
                  </w:r>
                </w:p>
              </w:tc>
            </w:tr>
            <w:tr w:rsidR="00DF440F" w:rsidRPr="00DF440F" w14:paraId="5B55734B" w14:textId="77777777" w:rsidTr="00DF440F">
              <w:trPr>
                <w:trHeight w:val="290"/>
              </w:trPr>
              <w:tc>
                <w:tcPr>
                  <w:tcW w:w="11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CC17CF" w14:textId="77777777" w:rsidR="00DF440F" w:rsidRPr="00DF440F" w:rsidRDefault="00DF440F" w:rsidP="00DF44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NOX</w:t>
                  </w:r>
                </w:p>
              </w:tc>
              <w:tc>
                <w:tcPr>
                  <w:tcW w:w="10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5EBA1F23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-10.2727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4971BC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3.890849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9D01FB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-2.64022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61B500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0.008546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69B164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-17.9172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734DA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-2.62816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435BC6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-17.9172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2486D4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-2.62816</w:t>
                  </w:r>
                </w:p>
              </w:tc>
            </w:tr>
            <w:tr w:rsidR="00DF440F" w:rsidRPr="00DF440F" w14:paraId="31E245B7" w14:textId="77777777" w:rsidTr="00DF440F">
              <w:trPr>
                <w:trHeight w:val="290"/>
              </w:trPr>
              <w:tc>
                <w:tcPr>
                  <w:tcW w:w="11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34DCE2" w14:textId="77777777" w:rsidR="00DF440F" w:rsidRPr="00DF440F" w:rsidRDefault="00DF440F" w:rsidP="00DF44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DISTANCE</w:t>
                  </w:r>
                </w:p>
              </w:tc>
              <w:tc>
                <w:tcPr>
                  <w:tcW w:w="10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1F0AC5BC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0.261506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508C0B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0.067902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197E87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3.851242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17D6AF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0.000133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93E905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0.128096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5F1870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0.394916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3986A8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0.128096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EFE99E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0.394916</w:t>
                  </w:r>
                </w:p>
              </w:tc>
            </w:tr>
            <w:tr w:rsidR="00DF440F" w:rsidRPr="00DF440F" w14:paraId="15AB596C" w14:textId="77777777" w:rsidTr="00DF440F">
              <w:trPr>
                <w:trHeight w:val="290"/>
              </w:trPr>
              <w:tc>
                <w:tcPr>
                  <w:tcW w:w="11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9945EF" w14:textId="77777777" w:rsidR="00DF440F" w:rsidRPr="00DF440F" w:rsidRDefault="00DF440F" w:rsidP="00DF44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TAX</w:t>
                  </w:r>
                </w:p>
              </w:tc>
              <w:tc>
                <w:tcPr>
                  <w:tcW w:w="10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231CD477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-0.01445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0FAFA0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0.003902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D1512A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-3.70395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236909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0.000236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8161A0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-0.02212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8B0B6B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-0.00679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41EEFA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-0.02212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799DE6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-0.00679</w:t>
                  </w:r>
                </w:p>
              </w:tc>
            </w:tr>
            <w:tr w:rsidR="00DF440F" w:rsidRPr="00DF440F" w14:paraId="4815B82F" w14:textId="77777777" w:rsidTr="00DF440F">
              <w:trPr>
                <w:trHeight w:val="290"/>
              </w:trPr>
              <w:tc>
                <w:tcPr>
                  <w:tcW w:w="11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92480B" w14:textId="77777777" w:rsidR="00DF440F" w:rsidRPr="00DF440F" w:rsidRDefault="00DF440F" w:rsidP="00DF44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PTRATIO</w:t>
                  </w:r>
                </w:p>
              </w:tc>
              <w:tc>
                <w:tcPr>
                  <w:tcW w:w="10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2BE2B699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-1.0717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83D4F0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0.133454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8CCE5B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-8.03053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D56ABA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7.08E-15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6C2A1A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-1.33391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97FAB2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-0.8095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792A93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-1.33391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630DD0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-0.8095</w:t>
                  </w:r>
                </w:p>
              </w:tc>
            </w:tr>
            <w:tr w:rsidR="00DF440F" w:rsidRPr="00DF440F" w14:paraId="7812B676" w14:textId="77777777" w:rsidTr="00DF440F">
              <w:trPr>
                <w:trHeight w:val="290"/>
              </w:trPr>
              <w:tc>
                <w:tcPr>
                  <w:tcW w:w="11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47B1D4" w14:textId="77777777" w:rsidR="00DF440F" w:rsidRPr="00DF440F" w:rsidRDefault="00DF440F" w:rsidP="00DF44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AVG_ROOM</w:t>
                  </w:r>
                </w:p>
              </w:tc>
              <w:tc>
                <w:tcPr>
                  <w:tcW w:w="10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4D7DC1D2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4.125469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816AC8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0.442485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EA5E29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9.3234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2B2D21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3.69E-19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6F037B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3.256096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E5843D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4.994842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0EEA0E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3.256096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360962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4.994842</w:t>
                  </w:r>
                </w:p>
              </w:tc>
            </w:tr>
            <w:tr w:rsidR="00DF440F" w:rsidRPr="00DF440F" w14:paraId="16F972D1" w14:textId="77777777" w:rsidTr="00DF440F">
              <w:trPr>
                <w:trHeight w:val="290"/>
              </w:trPr>
              <w:tc>
                <w:tcPr>
                  <w:tcW w:w="11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EEC01C" w14:textId="77777777" w:rsidR="00DF440F" w:rsidRPr="00DF440F" w:rsidRDefault="00DF440F" w:rsidP="00DF44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LSTAT</w:t>
                  </w:r>
                </w:p>
              </w:tc>
              <w:tc>
                <w:tcPr>
                  <w:tcW w:w="10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624CB3BB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-0.60516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980AAA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0.05298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DDF91E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-11.4224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AADA2D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5.42E-27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80C7F1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-0.70925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8328FE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-0.50107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C853D8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-0.70925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454874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-0.50107</w:t>
                  </w:r>
                </w:p>
              </w:tc>
            </w:tr>
          </w:tbl>
          <w:p w14:paraId="2D338B44" w14:textId="77777777" w:rsidR="00502E4E" w:rsidRDefault="00502E4E" w:rsidP="00DF027C">
            <w:pPr>
              <w:pStyle w:val="Content"/>
            </w:pPr>
          </w:p>
          <w:p w14:paraId="61199676" w14:textId="77777777" w:rsidR="004E5EF0" w:rsidRDefault="004E5EF0" w:rsidP="00DF027C">
            <w:pPr>
              <w:pStyle w:val="Content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E491AD9" w14:textId="06721198" w:rsidR="00DF440F" w:rsidRPr="004E5EF0" w:rsidRDefault="00DF440F" w:rsidP="00DF027C">
            <w:pPr>
              <w:pStyle w:val="Content"/>
              <w:rPr>
                <w:rFonts w:asciiTheme="majorHAnsi" w:hAnsiTheme="majorHAnsi" w:cstheme="majorHAnsi"/>
                <w:sz w:val="24"/>
                <w:szCs w:val="24"/>
              </w:rPr>
            </w:pPr>
            <w:r w:rsidRPr="004E5EF0">
              <w:rPr>
                <w:rFonts w:asciiTheme="majorHAnsi" w:hAnsiTheme="majorHAnsi" w:cstheme="majorHAnsi"/>
                <w:sz w:val="24"/>
                <w:szCs w:val="24"/>
              </w:rPr>
              <w:t>a) Interpretation of the Significant variable regression output</w:t>
            </w:r>
          </w:p>
          <w:p w14:paraId="0F12C6CB" w14:textId="77777777" w:rsidR="00DF440F" w:rsidRDefault="00DF440F" w:rsidP="00DF027C">
            <w:pPr>
              <w:pStyle w:val="Content"/>
            </w:pPr>
          </w:p>
          <w:tbl>
            <w:tblPr>
              <w:tblW w:w="10518" w:type="dxa"/>
              <w:tblLook w:val="04A0" w:firstRow="1" w:lastRow="0" w:firstColumn="1" w:lastColumn="0" w:noHBand="0" w:noVBand="1"/>
            </w:tblPr>
            <w:tblGrid>
              <w:gridCol w:w="1740"/>
              <w:gridCol w:w="1053"/>
              <w:gridCol w:w="960"/>
              <w:gridCol w:w="1189"/>
              <w:gridCol w:w="960"/>
              <w:gridCol w:w="1053"/>
              <w:gridCol w:w="1053"/>
              <w:gridCol w:w="960"/>
              <w:gridCol w:w="1550"/>
            </w:tblGrid>
            <w:tr w:rsidR="00DF440F" w:rsidRPr="00DF440F" w14:paraId="336BD798" w14:textId="77777777" w:rsidTr="00DF440F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4D267E" w14:textId="77777777" w:rsidR="00DF440F" w:rsidRPr="00DF440F" w:rsidRDefault="00DF440F" w:rsidP="00DF44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Regression Statistics</w:t>
                  </w:r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CA91A0" w14:textId="77777777" w:rsidR="00DF440F" w:rsidRPr="00DF440F" w:rsidRDefault="00DF440F" w:rsidP="00DF44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1AFDE" w14:textId="77777777" w:rsidR="00DF440F" w:rsidRPr="00DF440F" w:rsidRDefault="00DF440F" w:rsidP="00DF44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  <w:tc>
                <w:tcPr>
                  <w:tcW w:w="1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04C485" w14:textId="77777777" w:rsidR="00DF440F" w:rsidRPr="00DF440F" w:rsidRDefault="00DF440F" w:rsidP="00DF44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ANOVA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F3F950" w14:textId="77777777" w:rsidR="00DF440F" w:rsidRPr="00DF440F" w:rsidRDefault="00DF440F" w:rsidP="00DF44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B0211E" w14:textId="77777777" w:rsidR="00DF440F" w:rsidRPr="00DF440F" w:rsidRDefault="00DF440F" w:rsidP="00DF44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F3586F" w14:textId="77777777" w:rsidR="00DF440F" w:rsidRPr="00DF440F" w:rsidRDefault="00DF440F" w:rsidP="00DF44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9480AD" w14:textId="77777777" w:rsidR="00DF440F" w:rsidRPr="00DF440F" w:rsidRDefault="00DF440F" w:rsidP="00DF44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194B56" w14:textId="77777777" w:rsidR="00DF440F" w:rsidRPr="00DF440F" w:rsidRDefault="00DF440F" w:rsidP="00DF44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DF440F" w:rsidRPr="00DF440F" w14:paraId="742D031C" w14:textId="77777777" w:rsidTr="00DF440F">
              <w:trPr>
                <w:trHeight w:val="290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3AA248" w14:textId="77777777" w:rsidR="00DF440F" w:rsidRPr="00DF440F" w:rsidRDefault="00DF440F" w:rsidP="00DF44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Multiple R</w:t>
                  </w: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70899C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0.832836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BFD44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  <w:tc>
                <w:tcPr>
                  <w:tcW w:w="11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0FDA23" w14:textId="77777777" w:rsidR="00DF440F" w:rsidRPr="00DF440F" w:rsidRDefault="00DF440F" w:rsidP="00DF44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307903" w14:textId="77777777" w:rsidR="00DF440F" w:rsidRPr="00DF440F" w:rsidRDefault="00DF440F" w:rsidP="00DF44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proofErr w:type="spellStart"/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df</w:t>
                  </w:r>
                  <w:proofErr w:type="spellEnd"/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9F2B26" w14:textId="77777777" w:rsidR="00DF440F" w:rsidRPr="00DF440F" w:rsidRDefault="00DF440F" w:rsidP="00DF44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SS</w:t>
                  </w: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474074" w14:textId="77777777" w:rsidR="00DF440F" w:rsidRPr="00DF440F" w:rsidRDefault="00DF440F" w:rsidP="00DF44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MS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804822" w14:textId="77777777" w:rsidR="00DF440F" w:rsidRPr="00DF440F" w:rsidRDefault="00DF440F" w:rsidP="00DF44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F</w:t>
                  </w:r>
                </w:p>
              </w:tc>
              <w:tc>
                <w:tcPr>
                  <w:tcW w:w="15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5BF75A" w14:textId="77777777" w:rsidR="00DF440F" w:rsidRPr="00DF440F" w:rsidRDefault="00DF440F" w:rsidP="00DF44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Significance F</w:t>
                  </w:r>
                </w:p>
              </w:tc>
            </w:tr>
            <w:tr w:rsidR="00DF440F" w:rsidRPr="00DF440F" w14:paraId="45FDAC82" w14:textId="77777777" w:rsidTr="00DF440F">
              <w:trPr>
                <w:trHeight w:val="290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DD2F5F" w14:textId="77777777" w:rsidR="00DF440F" w:rsidRPr="00DF440F" w:rsidRDefault="00DF440F" w:rsidP="00DF44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R Square</w:t>
                  </w: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6F466D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0.693615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D8144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  <w:tc>
                <w:tcPr>
                  <w:tcW w:w="11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84D3FD" w14:textId="77777777" w:rsidR="00DF440F" w:rsidRPr="00DF440F" w:rsidRDefault="00DF440F" w:rsidP="00DF44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Regression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C552EC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8</w:t>
                  </w: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0B028D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29628.68</w:t>
                  </w: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6D9465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3703.585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E2B0E0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140.643</w:t>
                  </w:r>
                </w:p>
              </w:tc>
              <w:tc>
                <w:tcPr>
                  <w:tcW w:w="15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A82E1B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1.911E-122</w:t>
                  </w:r>
                </w:p>
              </w:tc>
            </w:tr>
            <w:tr w:rsidR="00DF440F" w:rsidRPr="00DF440F" w14:paraId="5F0515F3" w14:textId="77777777" w:rsidTr="00DF440F">
              <w:trPr>
                <w:trHeight w:val="290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CFC3E1" w14:textId="77777777" w:rsidR="00DF440F" w:rsidRPr="00DF440F" w:rsidRDefault="00DF440F" w:rsidP="00DF44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Adjusted R Square</w:t>
                  </w: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9A619C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0.688684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F7377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  <w:tc>
                <w:tcPr>
                  <w:tcW w:w="11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1D753E" w14:textId="77777777" w:rsidR="00DF440F" w:rsidRPr="00DF440F" w:rsidRDefault="00DF440F" w:rsidP="00DF44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Residual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27C3A1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497</w:t>
                  </w: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88FE48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13087.61</w:t>
                  </w: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9007AB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26.33323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82FA18" w14:textId="77777777" w:rsidR="00DF440F" w:rsidRPr="00DF440F" w:rsidRDefault="00DF440F" w:rsidP="00DF44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5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155CB" w14:textId="77777777" w:rsidR="00DF440F" w:rsidRPr="00DF440F" w:rsidRDefault="00DF440F" w:rsidP="00DF44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DF440F" w:rsidRPr="00DF440F" w14:paraId="3A7904B9" w14:textId="77777777" w:rsidTr="00DF440F">
              <w:trPr>
                <w:trHeight w:val="290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27F6DF" w14:textId="77777777" w:rsidR="00DF440F" w:rsidRPr="00DF440F" w:rsidRDefault="00DF440F" w:rsidP="00DF44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Standard Error</w:t>
                  </w: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36C2EB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5.131591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09F84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  <w:tc>
                <w:tcPr>
                  <w:tcW w:w="11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54653E" w14:textId="77777777" w:rsidR="00DF440F" w:rsidRPr="00DF440F" w:rsidRDefault="00DF440F" w:rsidP="00DF44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Total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BCD0A5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505</w:t>
                  </w: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9D0A9A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42716.3</w:t>
                  </w: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ACACC7" w14:textId="77777777" w:rsidR="00DF440F" w:rsidRPr="00DF440F" w:rsidRDefault="00DF440F" w:rsidP="00DF44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6D51CA" w14:textId="77777777" w:rsidR="00DF440F" w:rsidRPr="00DF440F" w:rsidRDefault="00DF440F" w:rsidP="00DF44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5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E7AA32" w14:textId="77777777" w:rsidR="00DF440F" w:rsidRPr="00DF440F" w:rsidRDefault="00DF440F" w:rsidP="00DF44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DF440F" w:rsidRPr="00DF440F" w14:paraId="769F2A80" w14:textId="77777777" w:rsidTr="00DF440F">
              <w:trPr>
                <w:trHeight w:val="290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B70EC3" w14:textId="77777777" w:rsidR="00DF440F" w:rsidRPr="00DF440F" w:rsidRDefault="00DF440F" w:rsidP="00DF44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Observations</w:t>
                  </w: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BE3BB6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DF440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506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58C08" w14:textId="77777777" w:rsidR="00DF440F" w:rsidRPr="00DF440F" w:rsidRDefault="00DF440F" w:rsidP="00DF440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  <w:tc>
                <w:tcPr>
                  <w:tcW w:w="11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A03B9" w14:textId="77777777" w:rsidR="00DF440F" w:rsidRPr="00DF440F" w:rsidRDefault="00DF440F" w:rsidP="00DF44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D8A81" w14:textId="77777777" w:rsidR="00DF440F" w:rsidRPr="00DF440F" w:rsidRDefault="00DF440F" w:rsidP="00DF44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7367B" w14:textId="77777777" w:rsidR="00DF440F" w:rsidRPr="00DF440F" w:rsidRDefault="00DF440F" w:rsidP="00DF44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1C853" w14:textId="77777777" w:rsidR="00DF440F" w:rsidRPr="00DF440F" w:rsidRDefault="00DF440F" w:rsidP="00DF44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F0879" w14:textId="77777777" w:rsidR="00DF440F" w:rsidRPr="00DF440F" w:rsidRDefault="00DF440F" w:rsidP="00DF44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1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4C826" w14:textId="77777777" w:rsidR="00DF440F" w:rsidRPr="00DF440F" w:rsidRDefault="00DF440F" w:rsidP="00DF44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</w:tbl>
          <w:p w14:paraId="4DD78346" w14:textId="77777777" w:rsidR="00DF440F" w:rsidRDefault="00DF440F" w:rsidP="00DF027C">
            <w:pPr>
              <w:pStyle w:val="Content"/>
            </w:pPr>
          </w:p>
          <w:p w14:paraId="40B3751C" w14:textId="5F5055B7" w:rsidR="0069555E" w:rsidRPr="00E25A0D" w:rsidRDefault="00DF440F" w:rsidP="00DF027C">
            <w:pPr>
              <w:pStyle w:val="Content"/>
              <w:rPr>
                <w:rFonts w:asciiTheme="majorHAnsi" w:hAnsiTheme="majorHAnsi" w:cstheme="majorHAnsi"/>
                <w:sz w:val="24"/>
                <w:szCs w:val="24"/>
              </w:rPr>
            </w:pPr>
            <w:r w:rsidRPr="00E25A0D">
              <w:rPr>
                <w:rFonts w:asciiTheme="majorHAnsi" w:hAnsiTheme="majorHAnsi" w:cstheme="majorHAnsi"/>
                <w:sz w:val="24"/>
                <w:szCs w:val="24"/>
              </w:rPr>
              <w:t>Interpretation:</w:t>
            </w:r>
          </w:p>
          <w:p w14:paraId="201587EC" w14:textId="2EA48FFC" w:rsidR="00E25A0D" w:rsidRDefault="00DF440F" w:rsidP="008746CE">
            <w:pPr>
              <w:pStyle w:val="Content"/>
              <w:numPr>
                <w:ilvl w:val="0"/>
                <w:numId w:val="16"/>
              </w:numPr>
              <w:rPr>
                <w:b w:val="0"/>
                <w:bCs/>
                <w:sz w:val="24"/>
                <w:szCs w:val="24"/>
              </w:rPr>
            </w:pPr>
            <w:r w:rsidRPr="00E25A0D">
              <w:rPr>
                <w:b w:val="0"/>
                <w:bCs/>
                <w:sz w:val="24"/>
                <w:szCs w:val="24"/>
              </w:rPr>
              <w:t>This regression value is having greater accuracy.</w:t>
            </w:r>
          </w:p>
          <w:p w14:paraId="5EEE9FC4" w14:textId="77777777" w:rsidR="000D2717" w:rsidRDefault="000D2717" w:rsidP="00E25A0D">
            <w:pPr>
              <w:pStyle w:val="Content"/>
              <w:rPr>
                <w:sz w:val="28"/>
                <w:szCs w:val="28"/>
              </w:rPr>
            </w:pPr>
          </w:p>
          <w:p w14:paraId="162E25ED" w14:textId="77777777" w:rsidR="000D2717" w:rsidRDefault="000D2717" w:rsidP="00E25A0D">
            <w:pPr>
              <w:pStyle w:val="Content"/>
              <w:rPr>
                <w:sz w:val="28"/>
                <w:szCs w:val="28"/>
              </w:rPr>
            </w:pPr>
          </w:p>
          <w:p w14:paraId="3BFACE74" w14:textId="77777777" w:rsidR="000D2717" w:rsidRDefault="000D2717" w:rsidP="00E25A0D">
            <w:pPr>
              <w:pStyle w:val="Content"/>
              <w:rPr>
                <w:sz w:val="28"/>
                <w:szCs w:val="28"/>
              </w:rPr>
            </w:pPr>
          </w:p>
          <w:p w14:paraId="632E7BAB" w14:textId="77777777" w:rsidR="000D2717" w:rsidRDefault="000D2717" w:rsidP="00E25A0D">
            <w:pPr>
              <w:pStyle w:val="Content"/>
              <w:rPr>
                <w:sz w:val="28"/>
                <w:szCs w:val="28"/>
              </w:rPr>
            </w:pPr>
          </w:p>
          <w:p w14:paraId="53DA36BC" w14:textId="1FCEFF8D" w:rsidR="00DF440F" w:rsidRPr="00E25A0D" w:rsidRDefault="00E25A0D" w:rsidP="00E25A0D">
            <w:pPr>
              <w:pStyle w:val="Content"/>
              <w:rPr>
                <w:b w:val="0"/>
                <w:bCs/>
                <w:sz w:val="24"/>
                <w:szCs w:val="24"/>
              </w:rPr>
            </w:pPr>
            <w:r>
              <w:rPr>
                <w:sz w:val="28"/>
                <w:szCs w:val="28"/>
              </w:rPr>
              <w:t>b</w:t>
            </w:r>
            <w:r w:rsidRPr="00E25A0D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  <w:r w:rsidR="00DF440F" w:rsidRPr="00DF440F">
              <w:rPr>
                <w:sz w:val="28"/>
                <w:szCs w:val="28"/>
              </w:rPr>
              <w:t>Comparing Adjusted R</w:t>
            </w:r>
            <w:r>
              <w:rPr>
                <w:sz w:val="28"/>
                <w:szCs w:val="28"/>
              </w:rPr>
              <w:t xml:space="preserve"> </w:t>
            </w:r>
            <w:r w:rsidR="00DF440F" w:rsidRPr="00DF440F">
              <w:rPr>
                <w:sz w:val="28"/>
                <w:szCs w:val="28"/>
              </w:rPr>
              <w:t>square</w:t>
            </w:r>
          </w:p>
          <w:tbl>
            <w:tblPr>
              <w:tblW w:w="7981" w:type="dxa"/>
              <w:tblLook w:val="04A0" w:firstRow="1" w:lastRow="0" w:firstColumn="1" w:lastColumn="0" w:noHBand="0" w:noVBand="1"/>
            </w:tblPr>
            <w:tblGrid>
              <w:gridCol w:w="1847"/>
              <w:gridCol w:w="93"/>
              <w:gridCol w:w="1294"/>
              <w:gridCol w:w="93"/>
              <w:gridCol w:w="867"/>
              <w:gridCol w:w="93"/>
              <w:gridCol w:w="1754"/>
              <w:gridCol w:w="186"/>
              <w:gridCol w:w="1387"/>
              <w:gridCol w:w="367"/>
            </w:tblGrid>
            <w:tr w:rsidR="008A0D1F" w:rsidRPr="008A0D1F" w14:paraId="665F5770" w14:textId="77777777" w:rsidTr="008A0D1F">
              <w:trPr>
                <w:gridAfter w:val="1"/>
                <w:wAfter w:w="367" w:type="dxa"/>
                <w:trHeight w:val="370"/>
              </w:trPr>
              <w:tc>
                <w:tcPr>
                  <w:tcW w:w="19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5A08B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proofErr w:type="spellStart"/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Qtn</w:t>
                  </w:r>
                  <w:proofErr w:type="spellEnd"/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 xml:space="preserve"> 5</w:t>
                  </w:r>
                </w:p>
              </w:tc>
              <w:tc>
                <w:tcPr>
                  <w:tcW w:w="13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CB370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C9957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19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38DA7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proofErr w:type="spellStart"/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Qtn</w:t>
                  </w:r>
                  <w:proofErr w:type="spellEnd"/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 xml:space="preserve"> 6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DFA7D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</w:tr>
            <w:tr w:rsidR="008A0D1F" w:rsidRPr="008A0D1F" w14:paraId="67C65D4F" w14:textId="77777777" w:rsidTr="008A0D1F">
              <w:trPr>
                <w:gridAfter w:val="1"/>
                <w:wAfter w:w="367" w:type="dxa"/>
                <w:trHeight w:val="290"/>
              </w:trPr>
              <w:tc>
                <w:tcPr>
                  <w:tcW w:w="19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A4F35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13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D9733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E2537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19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696D5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539C7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8A0D1F" w:rsidRPr="008A0D1F" w14:paraId="74EC4694" w14:textId="77777777" w:rsidTr="008A0D1F">
              <w:trPr>
                <w:gridAfter w:val="1"/>
                <w:wAfter w:w="367" w:type="dxa"/>
                <w:trHeight w:val="290"/>
              </w:trPr>
              <w:tc>
                <w:tcPr>
                  <w:tcW w:w="194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F68D9F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Regression Statistics</w:t>
                  </w:r>
                </w:p>
              </w:tc>
              <w:tc>
                <w:tcPr>
                  <w:tcW w:w="1387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A3D225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1B6EC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  <w:tc>
                <w:tcPr>
                  <w:tcW w:w="194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9361B6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Regression Statistics</w:t>
                  </w: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18651F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8A0D1F" w:rsidRPr="008A0D1F" w14:paraId="7D0DB7DB" w14:textId="77777777" w:rsidTr="008A0D1F">
              <w:trPr>
                <w:gridAfter w:val="1"/>
                <w:wAfter w:w="367" w:type="dxa"/>
                <w:trHeight w:val="290"/>
              </w:trPr>
              <w:tc>
                <w:tcPr>
                  <w:tcW w:w="1940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5C8052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Multiple R</w:t>
                  </w:r>
                </w:p>
              </w:tc>
              <w:tc>
                <w:tcPr>
                  <w:tcW w:w="138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B39AA4" w14:textId="77777777" w:rsidR="008A0D1F" w:rsidRPr="008A0D1F" w:rsidRDefault="008A0D1F" w:rsidP="008A0D1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0.737662726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038AD" w14:textId="77777777" w:rsidR="008A0D1F" w:rsidRPr="008A0D1F" w:rsidRDefault="008A0D1F" w:rsidP="008A0D1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  <w:tc>
                <w:tcPr>
                  <w:tcW w:w="1940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CB4068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Multiple R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729D6A" w14:textId="77777777" w:rsidR="008A0D1F" w:rsidRPr="008A0D1F" w:rsidRDefault="008A0D1F" w:rsidP="008A0D1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0.799100498</w:t>
                  </w:r>
                </w:p>
              </w:tc>
            </w:tr>
            <w:tr w:rsidR="008A0D1F" w:rsidRPr="008A0D1F" w14:paraId="086B30E0" w14:textId="77777777" w:rsidTr="008A0D1F">
              <w:trPr>
                <w:gridAfter w:val="1"/>
                <w:wAfter w:w="367" w:type="dxa"/>
                <w:trHeight w:val="290"/>
              </w:trPr>
              <w:tc>
                <w:tcPr>
                  <w:tcW w:w="1940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535049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R Square</w:t>
                  </w:r>
                </w:p>
              </w:tc>
              <w:tc>
                <w:tcPr>
                  <w:tcW w:w="138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3BC096" w14:textId="77777777" w:rsidR="008A0D1F" w:rsidRPr="008A0D1F" w:rsidRDefault="008A0D1F" w:rsidP="008A0D1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0.544146298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7F996" w14:textId="77777777" w:rsidR="008A0D1F" w:rsidRPr="008A0D1F" w:rsidRDefault="008A0D1F" w:rsidP="008A0D1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  <w:tc>
                <w:tcPr>
                  <w:tcW w:w="1940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0EA0B9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R Square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3899A6" w14:textId="77777777" w:rsidR="008A0D1F" w:rsidRPr="008A0D1F" w:rsidRDefault="008A0D1F" w:rsidP="008A0D1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0.638561606</w:t>
                  </w:r>
                </w:p>
              </w:tc>
            </w:tr>
            <w:tr w:rsidR="008A0D1F" w:rsidRPr="008A0D1F" w14:paraId="0C159476" w14:textId="77777777" w:rsidTr="008A0D1F">
              <w:trPr>
                <w:gridAfter w:val="1"/>
                <w:wAfter w:w="367" w:type="dxa"/>
                <w:trHeight w:val="290"/>
              </w:trPr>
              <w:tc>
                <w:tcPr>
                  <w:tcW w:w="1940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133EC45D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Adjusted R Square</w:t>
                  </w:r>
                </w:p>
              </w:tc>
              <w:tc>
                <w:tcPr>
                  <w:tcW w:w="138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69FFE618" w14:textId="77777777" w:rsidR="008A0D1F" w:rsidRPr="008A0D1F" w:rsidRDefault="008A0D1F" w:rsidP="008A0D1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0.543241826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B1D68" w14:textId="77777777" w:rsidR="008A0D1F" w:rsidRPr="008A0D1F" w:rsidRDefault="008A0D1F" w:rsidP="008A0D1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  <w:tc>
                <w:tcPr>
                  <w:tcW w:w="1940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2613EDD5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Adjusted R Square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6597D00E" w14:textId="77777777" w:rsidR="008A0D1F" w:rsidRPr="008A0D1F" w:rsidRDefault="008A0D1F" w:rsidP="008A0D1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0.637124475</w:t>
                  </w:r>
                </w:p>
              </w:tc>
            </w:tr>
            <w:tr w:rsidR="008A0D1F" w:rsidRPr="008A0D1F" w14:paraId="36660589" w14:textId="77777777" w:rsidTr="008A0D1F">
              <w:trPr>
                <w:gridAfter w:val="1"/>
                <w:wAfter w:w="367" w:type="dxa"/>
                <w:trHeight w:val="290"/>
              </w:trPr>
              <w:tc>
                <w:tcPr>
                  <w:tcW w:w="1940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ED3182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Standard Error</w:t>
                  </w:r>
                </w:p>
              </w:tc>
              <w:tc>
                <w:tcPr>
                  <w:tcW w:w="138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911C5F" w14:textId="77777777" w:rsidR="008A0D1F" w:rsidRPr="008A0D1F" w:rsidRDefault="008A0D1F" w:rsidP="008A0D1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6.215760405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A41AD" w14:textId="77777777" w:rsidR="008A0D1F" w:rsidRPr="008A0D1F" w:rsidRDefault="008A0D1F" w:rsidP="008A0D1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  <w:tc>
                <w:tcPr>
                  <w:tcW w:w="1940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B66988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Standard Error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FB5E86" w14:textId="77777777" w:rsidR="008A0D1F" w:rsidRPr="008A0D1F" w:rsidRDefault="008A0D1F" w:rsidP="008A0D1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5.540257367</w:t>
                  </w:r>
                </w:p>
              </w:tc>
            </w:tr>
            <w:tr w:rsidR="008A0D1F" w:rsidRPr="008A0D1F" w14:paraId="27CAF6C7" w14:textId="77777777" w:rsidTr="008A0D1F">
              <w:trPr>
                <w:gridAfter w:val="1"/>
                <w:wAfter w:w="367" w:type="dxa"/>
                <w:trHeight w:val="290"/>
              </w:trPr>
              <w:tc>
                <w:tcPr>
                  <w:tcW w:w="1940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EF1DDC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Observations</w:t>
                  </w:r>
                </w:p>
              </w:tc>
              <w:tc>
                <w:tcPr>
                  <w:tcW w:w="138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59202B" w14:textId="77777777" w:rsidR="008A0D1F" w:rsidRPr="008A0D1F" w:rsidRDefault="008A0D1F" w:rsidP="008A0D1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506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3E1A6" w14:textId="77777777" w:rsidR="008A0D1F" w:rsidRPr="008A0D1F" w:rsidRDefault="008A0D1F" w:rsidP="008A0D1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  <w:tc>
                <w:tcPr>
                  <w:tcW w:w="1940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64677C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Observations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E2D324" w14:textId="77777777" w:rsidR="008A0D1F" w:rsidRPr="008A0D1F" w:rsidRDefault="008A0D1F" w:rsidP="008A0D1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506</w:t>
                  </w:r>
                </w:p>
              </w:tc>
            </w:tr>
            <w:tr w:rsidR="008A0D1F" w:rsidRPr="008A0D1F" w14:paraId="5FB1925A" w14:textId="77777777" w:rsidTr="008A0D1F">
              <w:trPr>
                <w:trHeight w:val="370"/>
              </w:trPr>
              <w:tc>
                <w:tcPr>
                  <w:tcW w:w="18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AFAF6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proofErr w:type="spellStart"/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Qtn</w:t>
                  </w:r>
                  <w:proofErr w:type="spellEnd"/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 xml:space="preserve"> 7 </w:t>
                  </w:r>
                </w:p>
              </w:tc>
              <w:tc>
                <w:tcPr>
                  <w:tcW w:w="13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AB3B0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C5EBF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18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BB04F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proofErr w:type="spellStart"/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Qtn</w:t>
                  </w:r>
                  <w:proofErr w:type="spellEnd"/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 xml:space="preserve"> 8</w:t>
                  </w:r>
                </w:p>
              </w:tc>
              <w:tc>
                <w:tcPr>
                  <w:tcW w:w="19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7A854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</w:tr>
            <w:tr w:rsidR="008A0D1F" w:rsidRPr="008A0D1F" w14:paraId="2725B49E" w14:textId="77777777" w:rsidTr="008A0D1F">
              <w:trPr>
                <w:trHeight w:val="290"/>
              </w:trPr>
              <w:tc>
                <w:tcPr>
                  <w:tcW w:w="18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88001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13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38321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A3785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18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0BB6F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19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39486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8A0D1F" w:rsidRPr="008A0D1F" w14:paraId="5437DBC3" w14:textId="77777777" w:rsidTr="008A0D1F">
              <w:trPr>
                <w:trHeight w:val="290"/>
              </w:trPr>
              <w:tc>
                <w:tcPr>
                  <w:tcW w:w="18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8EE65D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Regression Statistics</w:t>
                  </w:r>
                </w:p>
              </w:tc>
              <w:tc>
                <w:tcPr>
                  <w:tcW w:w="1387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287D3D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965F3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  <w:tc>
                <w:tcPr>
                  <w:tcW w:w="184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A8FE7C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Regression Statistics</w:t>
                  </w:r>
                </w:p>
              </w:tc>
              <w:tc>
                <w:tcPr>
                  <w:tcW w:w="1940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37A168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8A0D1F" w:rsidRPr="008A0D1F" w14:paraId="392EDAE9" w14:textId="77777777" w:rsidTr="008A0D1F">
              <w:trPr>
                <w:trHeight w:val="290"/>
              </w:trPr>
              <w:tc>
                <w:tcPr>
                  <w:tcW w:w="18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F69E87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Multiple R</w:t>
                  </w:r>
                </w:p>
              </w:tc>
              <w:tc>
                <w:tcPr>
                  <w:tcW w:w="138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2CA750" w14:textId="77777777" w:rsidR="008A0D1F" w:rsidRPr="008A0D1F" w:rsidRDefault="008A0D1F" w:rsidP="008A0D1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0.832978824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B9515" w14:textId="77777777" w:rsidR="008A0D1F" w:rsidRPr="008A0D1F" w:rsidRDefault="008A0D1F" w:rsidP="008A0D1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  <w:tc>
                <w:tcPr>
                  <w:tcW w:w="1847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332B8E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Multiple R</w:t>
                  </w:r>
                </w:p>
              </w:tc>
              <w:tc>
                <w:tcPr>
                  <w:tcW w:w="194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1ADA1F" w14:textId="77777777" w:rsidR="008A0D1F" w:rsidRPr="008A0D1F" w:rsidRDefault="008A0D1F" w:rsidP="008A0D1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0.832835773</w:t>
                  </w:r>
                </w:p>
              </w:tc>
            </w:tr>
            <w:tr w:rsidR="008A0D1F" w:rsidRPr="008A0D1F" w14:paraId="7B6A8CE0" w14:textId="77777777" w:rsidTr="008A0D1F">
              <w:trPr>
                <w:trHeight w:val="290"/>
              </w:trPr>
              <w:tc>
                <w:tcPr>
                  <w:tcW w:w="18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90FC07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R Square</w:t>
                  </w:r>
                </w:p>
              </w:tc>
              <w:tc>
                <w:tcPr>
                  <w:tcW w:w="138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217B26" w14:textId="77777777" w:rsidR="008A0D1F" w:rsidRPr="008A0D1F" w:rsidRDefault="008A0D1F" w:rsidP="008A0D1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0.69385372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E3C25" w14:textId="77777777" w:rsidR="008A0D1F" w:rsidRPr="008A0D1F" w:rsidRDefault="008A0D1F" w:rsidP="008A0D1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  <w:tc>
                <w:tcPr>
                  <w:tcW w:w="1847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D61B07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R Square</w:t>
                  </w:r>
                </w:p>
              </w:tc>
              <w:tc>
                <w:tcPr>
                  <w:tcW w:w="194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D7AF3C" w14:textId="77777777" w:rsidR="008A0D1F" w:rsidRPr="008A0D1F" w:rsidRDefault="008A0D1F" w:rsidP="008A0D1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0.693615426</w:t>
                  </w:r>
                </w:p>
              </w:tc>
            </w:tr>
            <w:tr w:rsidR="008A0D1F" w:rsidRPr="008A0D1F" w14:paraId="3936C01F" w14:textId="77777777" w:rsidTr="008A0D1F">
              <w:trPr>
                <w:trHeight w:val="290"/>
              </w:trPr>
              <w:tc>
                <w:tcPr>
                  <w:tcW w:w="18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41AB65C9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Adjusted R Square</w:t>
                  </w:r>
                </w:p>
              </w:tc>
              <w:tc>
                <w:tcPr>
                  <w:tcW w:w="138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676CA5F6" w14:textId="77777777" w:rsidR="008A0D1F" w:rsidRPr="008A0D1F" w:rsidRDefault="008A0D1F" w:rsidP="008A0D1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0.688298647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7B551" w14:textId="77777777" w:rsidR="008A0D1F" w:rsidRPr="008A0D1F" w:rsidRDefault="008A0D1F" w:rsidP="008A0D1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  <w:tc>
                <w:tcPr>
                  <w:tcW w:w="1847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6463D44B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Adjusted R Square</w:t>
                  </w:r>
                </w:p>
              </w:tc>
              <w:tc>
                <w:tcPr>
                  <w:tcW w:w="194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64D4225A" w14:textId="77777777" w:rsidR="008A0D1F" w:rsidRPr="008A0D1F" w:rsidRDefault="008A0D1F" w:rsidP="008A0D1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0.688683682</w:t>
                  </w:r>
                </w:p>
              </w:tc>
            </w:tr>
            <w:tr w:rsidR="008A0D1F" w:rsidRPr="008A0D1F" w14:paraId="15A2B5C1" w14:textId="77777777" w:rsidTr="008A0D1F">
              <w:trPr>
                <w:trHeight w:val="290"/>
              </w:trPr>
              <w:tc>
                <w:tcPr>
                  <w:tcW w:w="18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752E8C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Standard Error</w:t>
                  </w:r>
                </w:p>
              </w:tc>
              <w:tc>
                <w:tcPr>
                  <w:tcW w:w="138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8756B3" w14:textId="77777777" w:rsidR="008A0D1F" w:rsidRPr="008A0D1F" w:rsidRDefault="008A0D1F" w:rsidP="008A0D1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5.1347635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5E073" w14:textId="77777777" w:rsidR="008A0D1F" w:rsidRPr="008A0D1F" w:rsidRDefault="008A0D1F" w:rsidP="008A0D1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  <w:tc>
                <w:tcPr>
                  <w:tcW w:w="1847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508A4B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Standard Error</w:t>
                  </w:r>
                </w:p>
              </w:tc>
              <w:tc>
                <w:tcPr>
                  <w:tcW w:w="194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D65C61" w14:textId="77777777" w:rsidR="008A0D1F" w:rsidRPr="008A0D1F" w:rsidRDefault="008A0D1F" w:rsidP="008A0D1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5.131591113</w:t>
                  </w:r>
                </w:p>
              </w:tc>
            </w:tr>
            <w:tr w:rsidR="008A0D1F" w:rsidRPr="008A0D1F" w14:paraId="14F7CCFF" w14:textId="77777777" w:rsidTr="008A0D1F">
              <w:trPr>
                <w:trHeight w:val="290"/>
              </w:trPr>
              <w:tc>
                <w:tcPr>
                  <w:tcW w:w="18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236FA7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Observations</w:t>
                  </w:r>
                </w:p>
              </w:tc>
              <w:tc>
                <w:tcPr>
                  <w:tcW w:w="138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7F1888" w14:textId="77777777" w:rsidR="008A0D1F" w:rsidRPr="008A0D1F" w:rsidRDefault="008A0D1F" w:rsidP="008A0D1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506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D0275" w14:textId="77777777" w:rsidR="008A0D1F" w:rsidRPr="008A0D1F" w:rsidRDefault="008A0D1F" w:rsidP="008A0D1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  <w:tc>
                <w:tcPr>
                  <w:tcW w:w="1847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B40F4E" w14:textId="77777777" w:rsidR="008A0D1F" w:rsidRPr="008A0D1F" w:rsidRDefault="008A0D1F" w:rsidP="008A0D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Observations</w:t>
                  </w:r>
                </w:p>
              </w:tc>
              <w:tc>
                <w:tcPr>
                  <w:tcW w:w="194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BC0425" w14:textId="77777777" w:rsidR="008A0D1F" w:rsidRPr="008A0D1F" w:rsidRDefault="008A0D1F" w:rsidP="008A0D1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8A0D1F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506</w:t>
                  </w:r>
                </w:p>
              </w:tc>
            </w:tr>
          </w:tbl>
          <w:p w14:paraId="3E7FB6A7" w14:textId="77777777" w:rsidR="008A0D1F" w:rsidRDefault="008A0D1F" w:rsidP="008A0D1F">
            <w:pPr>
              <w:pStyle w:val="Content"/>
              <w:ind w:left="360"/>
              <w:rPr>
                <w:b w:val="0"/>
                <w:bCs/>
                <w:sz w:val="28"/>
                <w:szCs w:val="28"/>
              </w:rPr>
            </w:pPr>
          </w:p>
          <w:p w14:paraId="2E6FF630" w14:textId="2E907428" w:rsidR="008A0D1F" w:rsidRPr="00E25A0D" w:rsidRDefault="008A0D1F" w:rsidP="008746CE">
            <w:pPr>
              <w:pStyle w:val="Content"/>
              <w:numPr>
                <w:ilvl w:val="0"/>
                <w:numId w:val="16"/>
              </w:numPr>
              <w:rPr>
                <w:b w:val="0"/>
                <w:bCs/>
                <w:sz w:val="24"/>
                <w:szCs w:val="24"/>
              </w:rPr>
            </w:pPr>
            <w:r w:rsidRPr="00E25A0D">
              <w:rPr>
                <w:b w:val="0"/>
                <w:bCs/>
                <w:sz w:val="24"/>
                <w:szCs w:val="24"/>
              </w:rPr>
              <w:t xml:space="preserve">Hence, </w:t>
            </w:r>
            <w:r w:rsidR="00E25A0D" w:rsidRPr="00E25A0D">
              <w:rPr>
                <w:b w:val="0"/>
                <w:bCs/>
                <w:sz w:val="24"/>
                <w:szCs w:val="24"/>
              </w:rPr>
              <w:t>w</w:t>
            </w:r>
            <w:r w:rsidRPr="00E25A0D">
              <w:rPr>
                <w:b w:val="0"/>
                <w:bCs/>
                <w:sz w:val="24"/>
                <w:szCs w:val="24"/>
              </w:rPr>
              <w:t>hile comparing the other Adjusted R Square Value this model performs more significant with</w:t>
            </w:r>
          </w:p>
          <w:p w14:paraId="1DE3A8E8" w14:textId="5B789B56" w:rsidR="008A0D1F" w:rsidRPr="00E25A0D" w:rsidRDefault="008A0D1F" w:rsidP="008746CE">
            <w:pPr>
              <w:pStyle w:val="Content"/>
              <w:ind w:left="720"/>
              <w:rPr>
                <w:b w:val="0"/>
                <w:bCs/>
                <w:sz w:val="24"/>
                <w:szCs w:val="24"/>
              </w:rPr>
            </w:pPr>
            <w:r w:rsidRPr="00E25A0D">
              <w:rPr>
                <w:b w:val="0"/>
                <w:bCs/>
                <w:sz w:val="24"/>
                <w:szCs w:val="24"/>
              </w:rPr>
              <w:t>Average Price.</w:t>
            </w:r>
          </w:p>
          <w:p w14:paraId="0AD61A38" w14:textId="77777777" w:rsidR="0069555E" w:rsidRDefault="0069555E" w:rsidP="00DF027C">
            <w:pPr>
              <w:pStyle w:val="Content"/>
            </w:pPr>
          </w:p>
          <w:p w14:paraId="3A3718D1" w14:textId="1340FD09" w:rsidR="00E25A0D" w:rsidRPr="006C0ED5" w:rsidRDefault="003C736F" w:rsidP="00DF027C">
            <w:pPr>
              <w:pStyle w:val="Content"/>
              <w:rPr>
                <w:rFonts w:asciiTheme="majorHAnsi" w:hAnsiTheme="majorHAnsi" w:cstheme="majorHAnsi"/>
                <w:sz w:val="24"/>
                <w:szCs w:val="24"/>
              </w:rPr>
            </w:pPr>
            <w:r w:rsidRPr="006C0ED5">
              <w:rPr>
                <w:rFonts w:asciiTheme="majorHAnsi" w:hAnsiTheme="majorHAnsi" w:cstheme="majorHAnsi"/>
                <w:sz w:val="24"/>
                <w:szCs w:val="24"/>
              </w:rPr>
              <w:t xml:space="preserve">c) </w:t>
            </w:r>
            <w:r w:rsidR="00E25A0D" w:rsidRPr="006C0ED5">
              <w:rPr>
                <w:rFonts w:asciiTheme="majorHAnsi" w:hAnsiTheme="majorHAnsi" w:cstheme="majorHAnsi"/>
                <w:sz w:val="24"/>
                <w:szCs w:val="24"/>
              </w:rPr>
              <w:t xml:space="preserve">Sorting Coefficients value in ascending order. </w:t>
            </w:r>
          </w:p>
          <w:tbl>
            <w:tblPr>
              <w:tblW w:w="2703" w:type="dxa"/>
              <w:tblInd w:w="1907" w:type="dxa"/>
              <w:tblLook w:val="04A0" w:firstRow="1" w:lastRow="0" w:firstColumn="1" w:lastColumn="0" w:noHBand="0" w:noVBand="1"/>
            </w:tblPr>
            <w:tblGrid>
              <w:gridCol w:w="1316"/>
              <w:gridCol w:w="1387"/>
            </w:tblGrid>
            <w:tr w:rsidR="00E25A0D" w:rsidRPr="00E25A0D" w14:paraId="35336AD2" w14:textId="77777777" w:rsidTr="00F62069">
              <w:trPr>
                <w:trHeight w:val="290"/>
              </w:trPr>
              <w:tc>
                <w:tcPr>
                  <w:tcW w:w="1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BFD97F" w14:textId="77777777" w:rsidR="00E25A0D" w:rsidRPr="00E25A0D" w:rsidRDefault="00E25A0D" w:rsidP="00E25A0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E25A0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07D998" w14:textId="77777777" w:rsidR="00E25A0D" w:rsidRPr="00E25A0D" w:rsidRDefault="00E25A0D" w:rsidP="00E25A0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E25A0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Coefficients</w:t>
                  </w:r>
                </w:p>
              </w:tc>
            </w:tr>
            <w:tr w:rsidR="00E25A0D" w:rsidRPr="00E25A0D" w14:paraId="2810437B" w14:textId="77777777" w:rsidTr="006C0ED5">
              <w:trPr>
                <w:trHeight w:val="310"/>
              </w:trPr>
              <w:tc>
                <w:tcPr>
                  <w:tcW w:w="13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95C286" w14:textId="77777777" w:rsidR="00E25A0D" w:rsidRPr="00E25A0D" w:rsidRDefault="00E25A0D" w:rsidP="00E25A0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E25A0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NOX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5C54460D" w14:textId="77777777" w:rsidR="00E25A0D" w:rsidRPr="00E25A0D" w:rsidRDefault="00E25A0D" w:rsidP="00E25A0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E25A0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-10.2727051</w:t>
                  </w:r>
                </w:p>
              </w:tc>
            </w:tr>
            <w:tr w:rsidR="00E25A0D" w:rsidRPr="00E25A0D" w14:paraId="5968288A" w14:textId="77777777" w:rsidTr="00F62069">
              <w:trPr>
                <w:trHeight w:val="290"/>
              </w:trPr>
              <w:tc>
                <w:tcPr>
                  <w:tcW w:w="13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F98899" w14:textId="77777777" w:rsidR="00E25A0D" w:rsidRPr="00E25A0D" w:rsidRDefault="00E25A0D" w:rsidP="00E25A0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E25A0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PTRATIO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FA10EE" w14:textId="77777777" w:rsidR="00E25A0D" w:rsidRPr="00E25A0D" w:rsidRDefault="00E25A0D" w:rsidP="00E25A0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E25A0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-1.07170247</w:t>
                  </w:r>
                </w:p>
              </w:tc>
            </w:tr>
            <w:tr w:rsidR="00E25A0D" w:rsidRPr="00E25A0D" w14:paraId="287312B1" w14:textId="77777777" w:rsidTr="00F62069">
              <w:trPr>
                <w:trHeight w:val="310"/>
              </w:trPr>
              <w:tc>
                <w:tcPr>
                  <w:tcW w:w="13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E82B2D" w14:textId="77777777" w:rsidR="00E25A0D" w:rsidRPr="00E25A0D" w:rsidRDefault="00E25A0D" w:rsidP="00E25A0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E25A0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LSTAT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CD062F" w14:textId="77777777" w:rsidR="00E25A0D" w:rsidRPr="00E25A0D" w:rsidRDefault="00E25A0D" w:rsidP="00E25A0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E25A0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-0.60515928</w:t>
                  </w:r>
                </w:p>
              </w:tc>
            </w:tr>
            <w:tr w:rsidR="00E25A0D" w:rsidRPr="00E25A0D" w14:paraId="0C2C7991" w14:textId="77777777" w:rsidTr="00F62069">
              <w:trPr>
                <w:trHeight w:val="310"/>
              </w:trPr>
              <w:tc>
                <w:tcPr>
                  <w:tcW w:w="13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A0CD11" w14:textId="77777777" w:rsidR="00E25A0D" w:rsidRPr="00E25A0D" w:rsidRDefault="00E25A0D" w:rsidP="00E25A0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E25A0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TAX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E7EAED" w14:textId="77777777" w:rsidR="00E25A0D" w:rsidRPr="00E25A0D" w:rsidRDefault="00E25A0D" w:rsidP="00E25A0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E25A0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-0.01445235</w:t>
                  </w:r>
                </w:p>
              </w:tc>
            </w:tr>
            <w:tr w:rsidR="00E25A0D" w:rsidRPr="00E25A0D" w14:paraId="67082A86" w14:textId="77777777" w:rsidTr="00F62069">
              <w:trPr>
                <w:trHeight w:val="290"/>
              </w:trPr>
              <w:tc>
                <w:tcPr>
                  <w:tcW w:w="13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405FB5" w14:textId="77777777" w:rsidR="00E25A0D" w:rsidRPr="00E25A0D" w:rsidRDefault="00E25A0D" w:rsidP="00E25A0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E25A0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AGE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A466CA" w14:textId="77777777" w:rsidR="00E25A0D" w:rsidRPr="00E25A0D" w:rsidRDefault="00E25A0D" w:rsidP="00E25A0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E25A0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0.03293496</w:t>
                  </w:r>
                </w:p>
              </w:tc>
            </w:tr>
            <w:tr w:rsidR="00E25A0D" w:rsidRPr="00E25A0D" w14:paraId="37EA5E6A" w14:textId="77777777" w:rsidTr="00F62069">
              <w:trPr>
                <w:trHeight w:val="290"/>
              </w:trPr>
              <w:tc>
                <w:tcPr>
                  <w:tcW w:w="13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543A09" w14:textId="77777777" w:rsidR="00E25A0D" w:rsidRPr="00E25A0D" w:rsidRDefault="00E25A0D" w:rsidP="00E25A0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E25A0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INDUS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433F91" w14:textId="77777777" w:rsidR="00E25A0D" w:rsidRPr="00E25A0D" w:rsidRDefault="00E25A0D" w:rsidP="00E25A0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E25A0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0.130710007</w:t>
                  </w:r>
                </w:p>
              </w:tc>
            </w:tr>
            <w:tr w:rsidR="00E25A0D" w:rsidRPr="00E25A0D" w14:paraId="7C0FBD40" w14:textId="77777777" w:rsidTr="00F62069">
              <w:trPr>
                <w:trHeight w:val="290"/>
              </w:trPr>
              <w:tc>
                <w:tcPr>
                  <w:tcW w:w="13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34DFF3" w14:textId="77777777" w:rsidR="00E25A0D" w:rsidRPr="00E25A0D" w:rsidRDefault="00E25A0D" w:rsidP="00E25A0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E25A0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DISTANCE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804624" w14:textId="77777777" w:rsidR="00E25A0D" w:rsidRPr="00E25A0D" w:rsidRDefault="00E25A0D" w:rsidP="00E25A0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E25A0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0.261506423</w:t>
                  </w:r>
                </w:p>
              </w:tc>
            </w:tr>
            <w:tr w:rsidR="00E25A0D" w:rsidRPr="00E25A0D" w14:paraId="5A408065" w14:textId="77777777" w:rsidTr="00F62069">
              <w:trPr>
                <w:trHeight w:val="290"/>
              </w:trPr>
              <w:tc>
                <w:tcPr>
                  <w:tcW w:w="13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DC28DB" w14:textId="77777777" w:rsidR="00E25A0D" w:rsidRPr="00E25A0D" w:rsidRDefault="00E25A0D" w:rsidP="00E25A0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E25A0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AVG_ROOM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17FC8D" w14:textId="77777777" w:rsidR="00E25A0D" w:rsidRPr="00E25A0D" w:rsidRDefault="00E25A0D" w:rsidP="00E25A0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E25A0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4.125468959</w:t>
                  </w:r>
                </w:p>
              </w:tc>
            </w:tr>
            <w:tr w:rsidR="00E25A0D" w:rsidRPr="00E25A0D" w14:paraId="2E0D7960" w14:textId="77777777" w:rsidTr="006C0ED5">
              <w:trPr>
                <w:trHeight w:val="290"/>
              </w:trPr>
              <w:tc>
                <w:tcPr>
                  <w:tcW w:w="13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8A84FF" w14:textId="77777777" w:rsidR="00E25A0D" w:rsidRPr="00E25A0D" w:rsidRDefault="00E25A0D" w:rsidP="00E25A0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E25A0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Intercept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181D1078" w14:textId="77777777" w:rsidR="00E25A0D" w:rsidRPr="00E25A0D" w:rsidRDefault="00E25A0D" w:rsidP="00E25A0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E25A0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29.42847349</w:t>
                  </w:r>
                </w:p>
              </w:tc>
            </w:tr>
          </w:tbl>
          <w:p w14:paraId="0D55ACAB" w14:textId="77777777" w:rsidR="006C0ED5" w:rsidRPr="006C0ED5" w:rsidRDefault="003C736F" w:rsidP="006C0ED5">
            <w:pPr>
              <w:pStyle w:val="Content"/>
              <w:rPr>
                <w:b w:val="0"/>
                <w:bCs/>
                <w:sz w:val="24"/>
                <w:szCs w:val="24"/>
              </w:rPr>
            </w:pPr>
            <w:r w:rsidRPr="006C0ED5">
              <w:rPr>
                <w:b w:val="0"/>
                <w:bCs/>
                <w:sz w:val="24"/>
                <w:szCs w:val="24"/>
              </w:rPr>
              <w:t>In this case,</w:t>
            </w:r>
            <w:r w:rsidR="006C0ED5" w:rsidRPr="006C0ED5">
              <w:rPr>
                <w:b w:val="0"/>
                <w:bCs/>
                <w:sz w:val="24"/>
                <w:szCs w:val="24"/>
              </w:rPr>
              <w:t xml:space="preserve">    </w:t>
            </w:r>
          </w:p>
          <w:p w14:paraId="727E62C2" w14:textId="3D5410E2" w:rsidR="006C0ED5" w:rsidRPr="006C0ED5" w:rsidRDefault="006C0ED5" w:rsidP="008B772A">
            <w:pPr>
              <w:pStyle w:val="Content"/>
              <w:numPr>
                <w:ilvl w:val="0"/>
                <w:numId w:val="16"/>
              </w:numPr>
              <w:rPr>
                <w:b w:val="0"/>
                <w:bCs/>
                <w:sz w:val="24"/>
                <w:szCs w:val="24"/>
              </w:rPr>
            </w:pPr>
            <w:proofErr w:type="spellStart"/>
            <w:r w:rsidRPr="006C0ED5">
              <w:rPr>
                <w:b w:val="0"/>
                <w:bCs/>
                <w:sz w:val="24"/>
                <w:szCs w:val="24"/>
              </w:rPr>
              <w:t>Nox</w:t>
            </w:r>
            <w:proofErr w:type="spellEnd"/>
            <w:r w:rsidRPr="006C0ED5">
              <w:rPr>
                <w:b w:val="0"/>
                <w:bCs/>
                <w:sz w:val="24"/>
                <w:szCs w:val="24"/>
              </w:rPr>
              <w:t xml:space="preserve"> is decreasing and the Average price is Increasing. So, if </w:t>
            </w:r>
            <w:proofErr w:type="spellStart"/>
            <w:r w:rsidRPr="006C0ED5">
              <w:rPr>
                <w:b w:val="0"/>
                <w:bCs/>
                <w:sz w:val="24"/>
                <w:szCs w:val="24"/>
              </w:rPr>
              <w:t>Nox</w:t>
            </w:r>
            <w:proofErr w:type="spellEnd"/>
            <w:r w:rsidRPr="006C0ED5">
              <w:rPr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b w:val="0"/>
                <w:bCs/>
                <w:sz w:val="24"/>
                <w:szCs w:val="24"/>
              </w:rPr>
              <w:t>value is more</w:t>
            </w:r>
            <w:r w:rsidRPr="006C0ED5">
              <w:rPr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6C0ED5">
              <w:rPr>
                <w:b w:val="0"/>
                <w:bCs/>
                <w:sz w:val="24"/>
                <w:szCs w:val="24"/>
              </w:rPr>
              <w:t>then</w:t>
            </w:r>
            <w:proofErr w:type="spellEnd"/>
            <w:r w:rsidRPr="006C0ED5">
              <w:rPr>
                <w:b w:val="0"/>
                <w:bCs/>
                <w:sz w:val="24"/>
                <w:szCs w:val="24"/>
              </w:rPr>
              <w:t xml:space="preserve"> Average </w:t>
            </w:r>
          </w:p>
          <w:p w14:paraId="056CF5FD" w14:textId="34EFE140" w:rsidR="003C736F" w:rsidRPr="006C0ED5" w:rsidRDefault="006C0ED5" w:rsidP="00DF027C">
            <w:pPr>
              <w:pStyle w:val="Content"/>
              <w:rPr>
                <w:b w:val="0"/>
                <w:bCs/>
                <w:sz w:val="24"/>
                <w:szCs w:val="24"/>
              </w:rPr>
            </w:pPr>
            <w:r w:rsidRPr="006C0ED5">
              <w:rPr>
                <w:b w:val="0"/>
                <w:bCs/>
                <w:sz w:val="24"/>
                <w:szCs w:val="24"/>
              </w:rPr>
              <w:t>price gets decreased.</w:t>
            </w:r>
          </w:p>
          <w:p w14:paraId="0DEA88AC" w14:textId="64AC2E64" w:rsidR="003C736F" w:rsidRDefault="003C736F" w:rsidP="00DF027C">
            <w:pPr>
              <w:pStyle w:val="Content"/>
              <w:rPr>
                <w:b w:val="0"/>
                <w:bCs/>
                <w:sz w:val="28"/>
                <w:szCs w:val="28"/>
              </w:rPr>
            </w:pPr>
            <w:r w:rsidRPr="003C736F">
              <w:rPr>
                <w:b w:val="0"/>
                <w:bCs/>
                <w:sz w:val="28"/>
                <w:szCs w:val="28"/>
              </w:rPr>
              <w:t xml:space="preserve">     </w:t>
            </w:r>
          </w:p>
          <w:p w14:paraId="3880999E" w14:textId="7A3A8E2D" w:rsidR="003C736F" w:rsidRPr="006C0ED5" w:rsidRDefault="006C0ED5" w:rsidP="006C0ED5">
            <w:pPr>
              <w:pStyle w:val="Content"/>
              <w:rPr>
                <w:bCs/>
                <w:sz w:val="24"/>
                <w:szCs w:val="24"/>
              </w:rPr>
            </w:pPr>
            <w:r w:rsidRPr="006C0ED5">
              <w:rPr>
                <w:bCs/>
                <w:sz w:val="24"/>
                <w:szCs w:val="24"/>
              </w:rPr>
              <w:t xml:space="preserve">d) </w:t>
            </w:r>
            <w:r w:rsidR="003C736F" w:rsidRPr="006C0ED5">
              <w:rPr>
                <w:bCs/>
                <w:sz w:val="24"/>
                <w:szCs w:val="24"/>
              </w:rPr>
              <w:t>Regression Equation:</w:t>
            </w:r>
          </w:p>
          <w:p w14:paraId="444856DD" w14:textId="77777777" w:rsidR="006C0ED5" w:rsidRPr="006C0ED5" w:rsidRDefault="006C0ED5" w:rsidP="006C0ED5">
            <w:pPr>
              <w:pStyle w:val="Content"/>
              <w:rPr>
                <w:sz w:val="24"/>
                <w:szCs w:val="24"/>
              </w:rPr>
            </w:pPr>
          </w:p>
          <w:p w14:paraId="12D44A1B" w14:textId="28E154DC" w:rsidR="0069555E" w:rsidRPr="00CA44A2" w:rsidRDefault="003C736F" w:rsidP="00CA44A2">
            <w:pPr>
              <w:pStyle w:val="Content"/>
              <w:shd w:val="clear" w:color="auto" w:fill="70AD47" w:themeFill="accent6"/>
              <w:rPr>
                <w:b w:val="0"/>
                <w:bCs/>
                <w:sz w:val="28"/>
                <w:szCs w:val="28"/>
              </w:rPr>
            </w:pPr>
            <w:r w:rsidRPr="006C0ED5">
              <w:rPr>
                <w:b w:val="0"/>
                <w:bCs/>
                <w:sz w:val="28"/>
                <w:szCs w:val="28"/>
              </w:rPr>
              <w:t>y= 0.0329*(x</w:t>
            </w:r>
            <w:proofErr w:type="gramStart"/>
            <w:r w:rsidRPr="006C0ED5">
              <w:rPr>
                <w:b w:val="0"/>
                <w:bCs/>
                <w:sz w:val="28"/>
                <w:szCs w:val="28"/>
              </w:rPr>
              <w:t>1)+</w:t>
            </w:r>
            <w:proofErr w:type="gramEnd"/>
            <w:r w:rsidRPr="006C0ED5">
              <w:rPr>
                <w:b w:val="0"/>
                <w:bCs/>
                <w:sz w:val="28"/>
                <w:szCs w:val="28"/>
              </w:rPr>
              <w:t>0.130*(x2)-10.2727*(x3)+0.261*(x4)-0.01445*(x5)-1.0717*(x5)+4.125*(x6)-0.60516</w:t>
            </w:r>
          </w:p>
          <w:p w14:paraId="26E852E8" w14:textId="77777777" w:rsidR="0069555E" w:rsidRDefault="0069555E" w:rsidP="00DF027C">
            <w:pPr>
              <w:pStyle w:val="Content"/>
            </w:pPr>
          </w:p>
          <w:p w14:paraId="4A880D29" w14:textId="77777777" w:rsidR="0069555E" w:rsidRDefault="0069555E" w:rsidP="00DF027C">
            <w:pPr>
              <w:pStyle w:val="Content"/>
            </w:pPr>
          </w:p>
          <w:p w14:paraId="6B0F05E6" w14:textId="77777777" w:rsidR="0069555E" w:rsidRDefault="0069555E" w:rsidP="00DF027C">
            <w:pPr>
              <w:pStyle w:val="Content"/>
            </w:pPr>
          </w:p>
          <w:p w14:paraId="66015E11" w14:textId="77777777" w:rsidR="0069555E" w:rsidRDefault="0069555E" w:rsidP="00DF027C">
            <w:pPr>
              <w:pStyle w:val="Content"/>
            </w:pPr>
          </w:p>
          <w:p w14:paraId="79F9654B" w14:textId="77777777" w:rsidR="0069555E" w:rsidRDefault="0069555E" w:rsidP="00DF027C">
            <w:pPr>
              <w:pStyle w:val="Content"/>
            </w:pPr>
          </w:p>
          <w:p w14:paraId="7E1C2B7A" w14:textId="77777777" w:rsidR="0069555E" w:rsidRDefault="0069555E" w:rsidP="00E2070F">
            <w:pPr>
              <w:pStyle w:val="Content"/>
              <w:tabs>
                <w:tab w:val="left" w:pos="3730"/>
              </w:tabs>
            </w:pPr>
          </w:p>
          <w:p w14:paraId="7DBA80A1" w14:textId="77777777" w:rsidR="00B2621B" w:rsidRDefault="00B2621B" w:rsidP="00E2070F">
            <w:pPr>
              <w:pStyle w:val="Content"/>
              <w:tabs>
                <w:tab w:val="left" w:pos="3730"/>
              </w:tabs>
            </w:pPr>
          </w:p>
          <w:p w14:paraId="64A91728" w14:textId="19BCDEC2" w:rsidR="00B2621B" w:rsidRDefault="00B2621B" w:rsidP="00E2070F">
            <w:pPr>
              <w:pStyle w:val="Content"/>
              <w:tabs>
                <w:tab w:val="left" w:pos="3730"/>
              </w:tabs>
            </w:pPr>
          </w:p>
        </w:tc>
      </w:tr>
    </w:tbl>
    <w:p w14:paraId="2AED0E47" w14:textId="77777777" w:rsidR="00CA44A2" w:rsidRPr="00CA44A2" w:rsidRDefault="00CA44A2" w:rsidP="00CA44A2"/>
    <w:sectPr w:rsidR="00CA44A2" w:rsidRPr="00CA44A2" w:rsidSect="00DF027C">
      <w:footerReference w:type="default" r:id="rId13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B8B29" w14:textId="77777777" w:rsidR="00713E40" w:rsidRDefault="00713E40">
      <w:r>
        <w:separator/>
      </w:r>
    </w:p>
    <w:p w14:paraId="2D46A167" w14:textId="77777777" w:rsidR="00713E40" w:rsidRDefault="00713E40"/>
  </w:endnote>
  <w:endnote w:type="continuationSeparator" w:id="0">
    <w:p w14:paraId="7334D54F" w14:textId="77777777" w:rsidR="00713E40" w:rsidRDefault="00713E40">
      <w:r>
        <w:continuationSeparator/>
      </w:r>
    </w:p>
    <w:p w14:paraId="4CE81AAE" w14:textId="77777777" w:rsidR="00713E40" w:rsidRDefault="00713E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B8B479" w14:textId="77777777" w:rsidR="00DF027C" w:rsidRDefault="00DF027C" w:rsidP="00B2621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5F05C7F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728F1" w14:textId="77777777" w:rsidR="00713E40" w:rsidRDefault="00713E40">
      <w:r>
        <w:separator/>
      </w:r>
    </w:p>
    <w:p w14:paraId="065A92F3" w14:textId="77777777" w:rsidR="00713E40" w:rsidRDefault="00713E40"/>
  </w:footnote>
  <w:footnote w:type="continuationSeparator" w:id="0">
    <w:p w14:paraId="10555BDB" w14:textId="77777777" w:rsidR="00713E40" w:rsidRDefault="00713E40">
      <w:r>
        <w:continuationSeparator/>
      </w:r>
    </w:p>
    <w:p w14:paraId="35B19D7A" w14:textId="77777777" w:rsidR="00713E40" w:rsidRDefault="00713E4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7A07"/>
    <w:multiLevelType w:val="hybridMultilevel"/>
    <w:tmpl w:val="D5E66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63A17"/>
    <w:multiLevelType w:val="hybridMultilevel"/>
    <w:tmpl w:val="A9CC68D0"/>
    <w:lvl w:ilvl="0" w:tplc="4009000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2" w15:restartNumberingAfterBreak="0">
    <w:nsid w:val="0EE33D76"/>
    <w:multiLevelType w:val="hybridMultilevel"/>
    <w:tmpl w:val="2DBE1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62DEF"/>
    <w:multiLevelType w:val="hybridMultilevel"/>
    <w:tmpl w:val="A760969C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270774D4"/>
    <w:multiLevelType w:val="hybridMultilevel"/>
    <w:tmpl w:val="52E468EC"/>
    <w:lvl w:ilvl="0" w:tplc="400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5" w15:restartNumberingAfterBreak="0">
    <w:nsid w:val="2A373E51"/>
    <w:multiLevelType w:val="hybridMultilevel"/>
    <w:tmpl w:val="8AC07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07474"/>
    <w:multiLevelType w:val="hybridMultilevel"/>
    <w:tmpl w:val="472CE0AE"/>
    <w:lvl w:ilvl="0" w:tplc="40090019">
      <w:start w:val="1"/>
      <w:numFmt w:val="lowerLetter"/>
      <w:lvlText w:val="%1."/>
      <w:lvlJc w:val="left"/>
      <w:pPr>
        <w:ind w:left="93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7" w:hanging="360"/>
      </w:pPr>
    </w:lvl>
    <w:lvl w:ilvl="2" w:tplc="4009001B" w:tentative="1">
      <w:start w:val="1"/>
      <w:numFmt w:val="lowerRoman"/>
      <w:lvlText w:val="%3."/>
      <w:lvlJc w:val="right"/>
      <w:pPr>
        <w:ind w:left="2377" w:hanging="180"/>
      </w:pPr>
    </w:lvl>
    <w:lvl w:ilvl="3" w:tplc="4009000F" w:tentative="1">
      <w:start w:val="1"/>
      <w:numFmt w:val="decimal"/>
      <w:lvlText w:val="%4."/>
      <w:lvlJc w:val="left"/>
      <w:pPr>
        <w:ind w:left="3097" w:hanging="360"/>
      </w:pPr>
    </w:lvl>
    <w:lvl w:ilvl="4" w:tplc="40090019" w:tentative="1">
      <w:start w:val="1"/>
      <w:numFmt w:val="lowerLetter"/>
      <w:lvlText w:val="%5."/>
      <w:lvlJc w:val="left"/>
      <w:pPr>
        <w:ind w:left="3817" w:hanging="360"/>
      </w:pPr>
    </w:lvl>
    <w:lvl w:ilvl="5" w:tplc="4009001B" w:tentative="1">
      <w:start w:val="1"/>
      <w:numFmt w:val="lowerRoman"/>
      <w:lvlText w:val="%6."/>
      <w:lvlJc w:val="right"/>
      <w:pPr>
        <w:ind w:left="4537" w:hanging="180"/>
      </w:pPr>
    </w:lvl>
    <w:lvl w:ilvl="6" w:tplc="4009000F" w:tentative="1">
      <w:start w:val="1"/>
      <w:numFmt w:val="decimal"/>
      <w:lvlText w:val="%7."/>
      <w:lvlJc w:val="left"/>
      <w:pPr>
        <w:ind w:left="5257" w:hanging="360"/>
      </w:pPr>
    </w:lvl>
    <w:lvl w:ilvl="7" w:tplc="40090019" w:tentative="1">
      <w:start w:val="1"/>
      <w:numFmt w:val="lowerLetter"/>
      <w:lvlText w:val="%8."/>
      <w:lvlJc w:val="left"/>
      <w:pPr>
        <w:ind w:left="5977" w:hanging="360"/>
      </w:pPr>
    </w:lvl>
    <w:lvl w:ilvl="8" w:tplc="4009001B" w:tentative="1">
      <w:start w:val="1"/>
      <w:numFmt w:val="lowerRoman"/>
      <w:lvlText w:val="%9."/>
      <w:lvlJc w:val="right"/>
      <w:pPr>
        <w:ind w:left="6697" w:hanging="180"/>
      </w:pPr>
    </w:lvl>
  </w:abstractNum>
  <w:abstractNum w:abstractNumId="7" w15:restartNumberingAfterBreak="0">
    <w:nsid w:val="38670B9C"/>
    <w:multiLevelType w:val="hybridMultilevel"/>
    <w:tmpl w:val="1E52A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24FD6"/>
    <w:multiLevelType w:val="hybridMultilevel"/>
    <w:tmpl w:val="B01A4300"/>
    <w:lvl w:ilvl="0" w:tplc="8C169F24">
      <w:start w:val="1"/>
      <w:numFmt w:val="lowerLetter"/>
      <w:lvlText w:val="%1)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9" w15:restartNumberingAfterBreak="0">
    <w:nsid w:val="3B4E5C57"/>
    <w:multiLevelType w:val="hybridMultilevel"/>
    <w:tmpl w:val="53BA84F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40280A"/>
    <w:multiLevelType w:val="hybridMultilevel"/>
    <w:tmpl w:val="8A7C28B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E7498D"/>
    <w:multiLevelType w:val="hybridMultilevel"/>
    <w:tmpl w:val="EEF23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E1383"/>
    <w:multiLevelType w:val="hybridMultilevel"/>
    <w:tmpl w:val="553063F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53E41"/>
    <w:multiLevelType w:val="hybridMultilevel"/>
    <w:tmpl w:val="7396B2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C13AEC"/>
    <w:multiLevelType w:val="hybridMultilevel"/>
    <w:tmpl w:val="E5161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B08D6"/>
    <w:multiLevelType w:val="hybridMultilevel"/>
    <w:tmpl w:val="E7206DC6"/>
    <w:lvl w:ilvl="0" w:tplc="3E04A2B0">
      <w:start w:val="1"/>
      <w:numFmt w:val="lowerLetter"/>
      <w:lvlText w:val="%1)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6" w15:restartNumberingAfterBreak="0">
    <w:nsid w:val="67B14E56"/>
    <w:multiLevelType w:val="hybridMultilevel"/>
    <w:tmpl w:val="31F4CDC6"/>
    <w:lvl w:ilvl="0" w:tplc="40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27498298">
    <w:abstractNumId w:val="16"/>
  </w:num>
  <w:num w:numId="2" w16cid:durableId="2113818239">
    <w:abstractNumId w:val="6"/>
  </w:num>
  <w:num w:numId="3" w16cid:durableId="1972009879">
    <w:abstractNumId w:val="15"/>
  </w:num>
  <w:num w:numId="4" w16cid:durableId="2120026814">
    <w:abstractNumId w:val="10"/>
  </w:num>
  <w:num w:numId="5" w16cid:durableId="1994865752">
    <w:abstractNumId w:val="9"/>
  </w:num>
  <w:num w:numId="6" w16cid:durableId="610861597">
    <w:abstractNumId w:val="8"/>
  </w:num>
  <w:num w:numId="7" w16cid:durableId="164904905">
    <w:abstractNumId w:val="13"/>
  </w:num>
  <w:num w:numId="8" w16cid:durableId="22095170">
    <w:abstractNumId w:val="2"/>
  </w:num>
  <w:num w:numId="9" w16cid:durableId="1191994819">
    <w:abstractNumId w:val="4"/>
  </w:num>
  <w:num w:numId="10" w16cid:durableId="2121878331">
    <w:abstractNumId w:val="14"/>
  </w:num>
  <w:num w:numId="11" w16cid:durableId="1990548910">
    <w:abstractNumId w:val="3"/>
  </w:num>
  <w:num w:numId="12" w16cid:durableId="1381318758">
    <w:abstractNumId w:val="11"/>
  </w:num>
  <w:num w:numId="13" w16cid:durableId="298652720">
    <w:abstractNumId w:val="5"/>
  </w:num>
  <w:num w:numId="14" w16cid:durableId="430902497">
    <w:abstractNumId w:val="7"/>
  </w:num>
  <w:num w:numId="15" w16cid:durableId="1498768874">
    <w:abstractNumId w:val="1"/>
  </w:num>
  <w:num w:numId="16" w16cid:durableId="391932571">
    <w:abstractNumId w:val="0"/>
  </w:num>
  <w:num w:numId="17" w16cid:durableId="11488595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40"/>
    <w:rsid w:val="00023F9C"/>
    <w:rsid w:val="0002482E"/>
    <w:rsid w:val="00050324"/>
    <w:rsid w:val="000A0150"/>
    <w:rsid w:val="000D2717"/>
    <w:rsid w:val="000E63C9"/>
    <w:rsid w:val="00130E9D"/>
    <w:rsid w:val="00150A6D"/>
    <w:rsid w:val="0016171D"/>
    <w:rsid w:val="00185B35"/>
    <w:rsid w:val="001B13C1"/>
    <w:rsid w:val="001F2BC8"/>
    <w:rsid w:val="001F5F6B"/>
    <w:rsid w:val="00213E53"/>
    <w:rsid w:val="002374B3"/>
    <w:rsid w:val="00243EBC"/>
    <w:rsid w:val="00246A35"/>
    <w:rsid w:val="00257886"/>
    <w:rsid w:val="00284348"/>
    <w:rsid w:val="00291861"/>
    <w:rsid w:val="002C2362"/>
    <w:rsid w:val="002F51F5"/>
    <w:rsid w:val="00312137"/>
    <w:rsid w:val="00330359"/>
    <w:rsid w:val="0033762F"/>
    <w:rsid w:val="00366C7E"/>
    <w:rsid w:val="00380F4B"/>
    <w:rsid w:val="00384EA3"/>
    <w:rsid w:val="003A39A1"/>
    <w:rsid w:val="003C2191"/>
    <w:rsid w:val="003C736F"/>
    <w:rsid w:val="003D3863"/>
    <w:rsid w:val="004110DE"/>
    <w:rsid w:val="0044085A"/>
    <w:rsid w:val="00474DDF"/>
    <w:rsid w:val="00494CD6"/>
    <w:rsid w:val="004B21A5"/>
    <w:rsid w:val="004E5EF0"/>
    <w:rsid w:val="00502E4E"/>
    <w:rsid w:val="005037F0"/>
    <w:rsid w:val="005137DD"/>
    <w:rsid w:val="00516A86"/>
    <w:rsid w:val="005275F6"/>
    <w:rsid w:val="00533CFD"/>
    <w:rsid w:val="00572102"/>
    <w:rsid w:val="005745EC"/>
    <w:rsid w:val="005B7BA2"/>
    <w:rsid w:val="005D7C1B"/>
    <w:rsid w:val="005F1BB0"/>
    <w:rsid w:val="00656C4D"/>
    <w:rsid w:val="0069555E"/>
    <w:rsid w:val="006C0ED5"/>
    <w:rsid w:val="006C52B5"/>
    <w:rsid w:val="006E0B3B"/>
    <w:rsid w:val="006E5716"/>
    <w:rsid w:val="00713E40"/>
    <w:rsid w:val="007302B3"/>
    <w:rsid w:val="00730733"/>
    <w:rsid w:val="00730E3A"/>
    <w:rsid w:val="00736AAF"/>
    <w:rsid w:val="00765B2A"/>
    <w:rsid w:val="00783A34"/>
    <w:rsid w:val="007A00F1"/>
    <w:rsid w:val="007C6B52"/>
    <w:rsid w:val="007D16C5"/>
    <w:rsid w:val="007D3FDD"/>
    <w:rsid w:val="007F00E2"/>
    <w:rsid w:val="008070A0"/>
    <w:rsid w:val="00862FE4"/>
    <w:rsid w:val="0086389A"/>
    <w:rsid w:val="0086606F"/>
    <w:rsid w:val="008746CE"/>
    <w:rsid w:val="0087605E"/>
    <w:rsid w:val="008A0D1F"/>
    <w:rsid w:val="008B1FEE"/>
    <w:rsid w:val="008B772A"/>
    <w:rsid w:val="008C0C09"/>
    <w:rsid w:val="00903C32"/>
    <w:rsid w:val="00916B16"/>
    <w:rsid w:val="009173B9"/>
    <w:rsid w:val="009257F5"/>
    <w:rsid w:val="0093335D"/>
    <w:rsid w:val="00935564"/>
    <w:rsid w:val="0093613E"/>
    <w:rsid w:val="00943026"/>
    <w:rsid w:val="009621AE"/>
    <w:rsid w:val="00966B81"/>
    <w:rsid w:val="00981121"/>
    <w:rsid w:val="009C7720"/>
    <w:rsid w:val="00A23AFA"/>
    <w:rsid w:val="00A31B3E"/>
    <w:rsid w:val="00A47883"/>
    <w:rsid w:val="00A532F3"/>
    <w:rsid w:val="00A8489E"/>
    <w:rsid w:val="00AC29F3"/>
    <w:rsid w:val="00AF0227"/>
    <w:rsid w:val="00B067C8"/>
    <w:rsid w:val="00B14B2D"/>
    <w:rsid w:val="00B231E5"/>
    <w:rsid w:val="00B2621B"/>
    <w:rsid w:val="00BF4BE4"/>
    <w:rsid w:val="00C02B87"/>
    <w:rsid w:val="00C0471E"/>
    <w:rsid w:val="00C4086D"/>
    <w:rsid w:val="00C71A87"/>
    <w:rsid w:val="00CA1896"/>
    <w:rsid w:val="00CA44A2"/>
    <w:rsid w:val="00CB5B28"/>
    <w:rsid w:val="00CB5D30"/>
    <w:rsid w:val="00CF5371"/>
    <w:rsid w:val="00D0323A"/>
    <w:rsid w:val="00D0559F"/>
    <w:rsid w:val="00D077E9"/>
    <w:rsid w:val="00D42CB7"/>
    <w:rsid w:val="00D515BF"/>
    <w:rsid w:val="00D5413D"/>
    <w:rsid w:val="00D570A9"/>
    <w:rsid w:val="00D70D02"/>
    <w:rsid w:val="00D770C7"/>
    <w:rsid w:val="00D77B3B"/>
    <w:rsid w:val="00D86945"/>
    <w:rsid w:val="00D90290"/>
    <w:rsid w:val="00DB57CF"/>
    <w:rsid w:val="00DC3182"/>
    <w:rsid w:val="00DD152F"/>
    <w:rsid w:val="00DD7421"/>
    <w:rsid w:val="00DE213F"/>
    <w:rsid w:val="00DF027C"/>
    <w:rsid w:val="00DF440F"/>
    <w:rsid w:val="00E00A32"/>
    <w:rsid w:val="00E055CE"/>
    <w:rsid w:val="00E134B9"/>
    <w:rsid w:val="00E2070F"/>
    <w:rsid w:val="00E22ACD"/>
    <w:rsid w:val="00E25A0D"/>
    <w:rsid w:val="00E47AB6"/>
    <w:rsid w:val="00E620B0"/>
    <w:rsid w:val="00E81B40"/>
    <w:rsid w:val="00E928F7"/>
    <w:rsid w:val="00E95D6F"/>
    <w:rsid w:val="00EA64F1"/>
    <w:rsid w:val="00EF555B"/>
    <w:rsid w:val="00F027BB"/>
    <w:rsid w:val="00F11DCF"/>
    <w:rsid w:val="00F162EA"/>
    <w:rsid w:val="00F52D27"/>
    <w:rsid w:val="00F62069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2"/>
    </o:shapelayout>
  </w:shapeDefaults>
  <w:decimalSymbol w:val="."/>
  <w:listSeparator w:val=","/>
  <w14:docId w14:val="5CB79BFA"/>
  <w15:docId w15:val="{F24790C0-E276-45D8-BEF1-F1212405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A87"/>
  </w:style>
  <w:style w:type="paragraph" w:styleId="Heading1">
    <w:name w:val="heading 1"/>
    <w:basedOn w:val="Normal"/>
    <w:next w:val="Normal"/>
    <w:link w:val="Heading1Char"/>
    <w:uiPriority w:val="9"/>
    <w:qFormat/>
    <w:rsid w:val="00C71A8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A8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A8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A8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A8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A8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A8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A8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A8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71A8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71A8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A8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A8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71A87"/>
    <w:rPr>
      <w:rFonts w:asciiTheme="majorHAnsi" w:eastAsiaTheme="majorEastAsia" w:hAnsiTheme="majorHAnsi" w:cstheme="majorBidi"/>
      <w:caps/>
      <w:sz w:val="36"/>
      <w:szCs w:val="36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9"/>
    <w:rsid w:val="00C71A87"/>
    <w:rPr>
      <w:rFonts w:asciiTheme="majorHAnsi" w:eastAsiaTheme="majorEastAsia" w:hAnsiTheme="majorHAnsi" w:cstheme="majorBidi"/>
      <w:caps/>
      <w:sz w:val="28"/>
      <w:szCs w:val="28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rsid w:val="00DF027C"/>
    <w:rPr>
      <w:b/>
    </w:rPr>
  </w:style>
  <w:style w:type="paragraph" w:customStyle="1" w:styleId="EmphasisText">
    <w:name w:val="Emphasis Text"/>
    <w:basedOn w:val="Normal"/>
    <w:link w:val="EmphasisTextChar"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44546A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44546A" w:themeColor="text2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533C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CF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A8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A87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A87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A8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A8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A8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A8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1A87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C71A87"/>
    <w:rPr>
      <w:b/>
      <w:bCs/>
    </w:rPr>
  </w:style>
  <w:style w:type="character" w:styleId="Emphasis">
    <w:name w:val="Emphasis"/>
    <w:basedOn w:val="DefaultParagraphFont"/>
    <w:uiPriority w:val="20"/>
    <w:qFormat/>
    <w:rsid w:val="00C71A87"/>
    <w:rPr>
      <w:i/>
      <w:iCs/>
    </w:rPr>
  </w:style>
  <w:style w:type="paragraph" w:styleId="NoSpacing">
    <w:name w:val="No Spacing"/>
    <w:uiPriority w:val="1"/>
    <w:qFormat/>
    <w:rsid w:val="00C71A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1A8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71A87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A8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A87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71A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71A8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71A8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71A87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71A87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1A87"/>
    <w:pPr>
      <w:outlineLvl w:val="9"/>
    </w:pPr>
  </w:style>
  <w:style w:type="paragraph" w:styleId="ListParagraph">
    <w:name w:val="List Paragraph"/>
    <w:basedOn w:val="Normal"/>
    <w:uiPriority w:val="34"/>
    <w:qFormat/>
    <w:rsid w:val="00BF4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microsoft.com/office/2014/relationships/chartEx" Target="charts/chartEx1.xml"/><Relationship Id="rId4" Type="http://schemas.openxmlformats.org/officeDocument/2006/relationships/settings" Target="settings.xml"/><Relationship Id="rId9" Type="http://schemas.openxmlformats.org/officeDocument/2006/relationships/hyperlink" Target="https://www.pxfuel.com/es/free-photo-icqly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sh\AppData\Local\Microsoft\Office\16.0\DTS\en-IN%7b9CDBB740-DD21-4700-B241-1DD2049DB2FE%7d\%7b347EFC37-02B9-4865-AF10-87FD54278C47%7dtf16392850_win32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2622b0debe108a40/Desktop/Great%20Learning/Basics%20Of%20Excel/BOE/Week_2/Assignment%5e0Quizzes/Terro's_REA.xlsx" TargetMode="Externa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https://d.docs.live.net/2622b0debe108a40/Desktop/Great%20Learning/Basics%20Of%20Excel/BOE/Week_2/Assignment%5e0Quizzes/Terro's_RE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LSTAT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'[Terro''s_REA.xlsx]Sheet1'!$I$2:$I$507</c:f>
              <c:numCache>
                <c:formatCode>General</c:formatCode>
                <c:ptCount val="506"/>
                <c:pt idx="0">
                  <c:v>4.9800000000000004</c:v>
                </c:pt>
                <c:pt idx="1">
                  <c:v>9.14</c:v>
                </c:pt>
                <c:pt idx="2">
                  <c:v>4.03</c:v>
                </c:pt>
                <c:pt idx="3">
                  <c:v>2.94</c:v>
                </c:pt>
                <c:pt idx="4">
                  <c:v>5.33</c:v>
                </c:pt>
                <c:pt idx="5">
                  <c:v>5.21</c:v>
                </c:pt>
                <c:pt idx="6">
                  <c:v>12.43</c:v>
                </c:pt>
                <c:pt idx="7">
                  <c:v>19.149999999999999</c:v>
                </c:pt>
                <c:pt idx="8">
                  <c:v>29.93</c:v>
                </c:pt>
                <c:pt idx="9">
                  <c:v>17.100000000000001</c:v>
                </c:pt>
                <c:pt idx="10">
                  <c:v>20.45</c:v>
                </c:pt>
                <c:pt idx="11">
                  <c:v>13.27</c:v>
                </c:pt>
                <c:pt idx="12">
                  <c:v>15.71</c:v>
                </c:pt>
                <c:pt idx="13">
                  <c:v>8.26</c:v>
                </c:pt>
                <c:pt idx="14">
                  <c:v>10.26</c:v>
                </c:pt>
                <c:pt idx="15">
                  <c:v>8.4700000000000006</c:v>
                </c:pt>
                <c:pt idx="16">
                  <c:v>6.58</c:v>
                </c:pt>
                <c:pt idx="17">
                  <c:v>14.67</c:v>
                </c:pt>
                <c:pt idx="18">
                  <c:v>11.69</c:v>
                </c:pt>
                <c:pt idx="19">
                  <c:v>11.28</c:v>
                </c:pt>
                <c:pt idx="20">
                  <c:v>21.02</c:v>
                </c:pt>
                <c:pt idx="21">
                  <c:v>13.83</c:v>
                </c:pt>
                <c:pt idx="22">
                  <c:v>18.72</c:v>
                </c:pt>
                <c:pt idx="23">
                  <c:v>19.88</c:v>
                </c:pt>
                <c:pt idx="24">
                  <c:v>16.3</c:v>
                </c:pt>
                <c:pt idx="25">
                  <c:v>16.510000000000002</c:v>
                </c:pt>
                <c:pt idx="26">
                  <c:v>14.81</c:v>
                </c:pt>
                <c:pt idx="27">
                  <c:v>17.28</c:v>
                </c:pt>
                <c:pt idx="28">
                  <c:v>12.8</c:v>
                </c:pt>
                <c:pt idx="29">
                  <c:v>11.98</c:v>
                </c:pt>
                <c:pt idx="30">
                  <c:v>22.6</c:v>
                </c:pt>
                <c:pt idx="31">
                  <c:v>13.04</c:v>
                </c:pt>
                <c:pt idx="32">
                  <c:v>27.71</c:v>
                </c:pt>
                <c:pt idx="33">
                  <c:v>18.350000000000001</c:v>
                </c:pt>
                <c:pt idx="34">
                  <c:v>20.34</c:v>
                </c:pt>
                <c:pt idx="35">
                  <c:v>9.68</c:v>
                </c:pt>
                <c:pt idx="36">
                  <c:v>11.41</c:v>
                </c:pt>
                <c:pt idx="37">
                  <c:v>8.77</c:v>
                </c:pt>
                <c:pt idx="38">
                  <c:v>10.130000000000001</c:v>
                </c:pt>
                <c:pt idx="39">
                  <c:v>4.32</c:v>
                </c:pt>
                <c:pt idx="40">
                  <c:v>1.98</c:v>
                </c:pt>
                <c:pt idx="41">
                  <c:v>4.84</c:v>
                </c:pt>
                <c:pt idx="42">
                  <c:v>5.81</c:v>
                </c:pt>
                <c:pt idx="43">
                  <c:v>7.44</c:v>
                </c:pt>
                <c:pt idx="44">
                  <c:v>9.5500000000000007</c:v>
                </c:pt>
                <c:pt idx="45">
                  <c:v>10.210000000000001</c:v>
                </c:pt>
                <c:pt idx="46">
                  <c:v>14.15</c:v>
                </c:pt>
                <c:pt idx="47">
                  <c:v>18.8</c:v>
                </c:pt>
                <c:pt idx="48">
                  <c:v>30.81</c:v>
                </c:pt>
                <c:pt idx="49">
                  <c:v>16.2</c:v>
                </c:pt>
                <c:pt idx="50">
                  <c:v>13.45</c:v>
                </c:pt>
                <c:pt idx="51">
                  <c:v>9.43</c:v>
                </c:pt>
                <c:pt idx="52">
                  <c:v>5.28</c:v>
                </c:pt>
                <c:pt idx="53">
                  <c:v>8.43</c:v>
                </c:pt>
                <c:pt idx="54">
                  <c:v>14.8</c:v>
                </c:pt>
                <c:pt idx="55">
                  <c:v>4.8099999999999996</c:v>
                </c:pt>
                <c:pt idx="56">
                  <c:v>5.77</c:v>
                </c:pt>
                <c:pt idx="57">
                  <c:v>3.95</c:v>
                </c:pt>
                <c:pt idx="58">
                  <c:v>6.86</c:v>
                </c:pt>
                <c:pt idx="59">
                  <c:v>9.2200000000000006</c:v>
                </c:pt>
                <c:pt idx="60">
                  <c:v>13.15</c:v>
                </c:pt>
                <c:pt idx="61">
                  <c:v>14.44</c:v>
                </c:pt>
                <c:pt idx="62">
                  <c:v>6.73</c:v>
                </c:pt>
                <c:pt idx="63">
                  <c:v>9.5</c:v>
                </c:pt>
                <c:pt idx="64">
                  <c:v>8.0500000000000007</c:v>
                </c:pt>
                <c:pt idx="65">
                  <c:v>4.67</c:v>
                </c:pt>
                <c:pt idx="66">
                  <c:v>10.24</c:v>
                </c:pt>
                <c:pt idx="67">
                  <c:v>8.1</c:v>
                </c:pt>
                <c:pt idx="68">
                  <c:v>13.09</c:v>
                </c:pt>
                <c:pt idx="69">
                  <c:v>8.7899999999999991</c:v>
                </c:pt>
                <c:pt idx="70">
                  <c:v>6.72</c:v>
                </c:pt>
                <c:pt idx="71">
                  <c:v>9.8800000000000008</c:v>
                </c:pt>
                <c:pt idx="72">
                  <c:v>5.52</c:v>
                </c:pt>
                <c:pt idx="73">
                  <c:v>7.54</c:v>
                </c:pt>
                <c:pt idx="74">
                  <c:v>6.78</c:v>
                </c:pt>
                <c:pt idx="75">
                  <c:v>8.94</c:v>
                </c:pt>
                <c:pt idx="76">
                  <c:v>11.97</c:v>
                </c:pt>
                <c:pt idx="77">
                  <c:v>10.27</c:v>
                </c:pt>
                <c:pt idx="78">
                  <c:v>12.34</c:v>
                </c:pt>
                <c:pt idx="79">
                  <c:v>9.1</c:v>
                </c:pt>
                <c:pt idx="80">
                  <c:v>5.29</c:v>
                </c:pt>
                <c:pt idx="81">
                  <c:v>7.22</c:v>
                </c:pt>
                <c:pt idx="82">
                  <c:v>6.72</c:v>
                </c:pt>
                <c:pt idx="83">
                  <c:v>7.51</c:v>
                </c:pt>
                <c:pt idx="84">
                  <c:v>9.6199999999999992</c:v>
                </c:pt>
                <c:pt idx="85">
                  <c:v>6.53</c:v>
                </c:pt>
                <c:pt idx="86">
                  <c:v>12.86</c:v>
                </c:pt>
                <c:pt idx="87">
                  <c:v>8.44</c:v>
                </c:pt>
                <c:pt idx="88">
                  <c:v>5.5</c:v>
                </c:pt>
                <c:pt idx="89">
                  <c:v>5.7</c:v>
                </c:pt>
                <c:pt idx="90">
                  <c:v>8.81</c:v>
                </c:pt>
                <c:pt idx="91">
                  <c:v>8.1999999999999993</c:v>
                </c:pt>
                <c:pt idx="92">
                  <c:v>8.16</c:v>
                </c:pt>
                <c:pt idx="93">
                  <c:v>6.21</c:v>
                </c:pt>
                <c:pt idx="94">
                  <c:v>10.59</c:v>
                </c:pt>
                <c:pt idx="95">
                  <c:v>6.65</c:v>
                </c:pt>
                <c:pt idx="96">
                  <c:v>11.34</c:v>
                </c:pt>
                <c:pt idx="97">
                  <c:v>4.21</c:v>
                </c:pt>
                <c:pt idx="98">
                  <c:v>3.57</c:v>
                </c:pt>
                <c:pt idx="99">
                  <c:v>6.19</c:v>
                </c:pt>
                <c:pt idx="100">
                  <c:v>9.42</c:v>
                </c:pt>
                <c:pt idx="101">
                  <c:v>7.67</c:v>
                </c:pt>
                <c:pt idx="102">
                  <c:v>10.63</c:v>
                </c:pt>
                <c:pt idx="103">
                  <c:v>13.44</c:v>
                </c:pt>
                <c:pt idx="104">
                  <c:v>12.33</c:v>
                </c:pt>
                <c:pt idx="105">
                  <c:v>16.47</c:v>
                </c:pt>
                <c:pt idx="106">
                  <c:v>18.66</c:v>
                </c:pt>
                <c:pt idx="107">
                  <c:v>14.09</c:v>
                </c:pt>
                <c:pt idx="108">
                  <c:v>12.27</c:v>
                </c:pt>
                <c:pt idx="109">
                  <c:v>15.55</c:v>
                </c:pt>
                <c:pt idx="110">
                  <c:v>13</c:v>
                </c:pt>
                <c:pt idx="111">
                  <c:v>10.16</c:v>
                </c:pt>
                <c:pt idx="112">
                  <c:v>16.21</c:v>
                </c:pt>
                <c:pt idx="113">
                  <c:v>17.09</c:v>
                </c:pt>
                <c:pt idx="114">
                  <c:v>10.45</c:v>
                </c:pt>
                <c:pt idx="115">
                  <c:v>15.76</c:v>
                </c:pt>
                <c:pt idx="116">
                  <c:v>12.04</c:v>
                </c:pt>
                <c:pt idx="117">
                  <c:v>10.3</c:v>
                </c:pt>
                <c:pt idx="118">
                  <c:v>15.37</c:v>
                </c:pt>
                <c:pt idx="119">
                  <c:v>13.61</c:v>
                </c:pt>
                <c:pt idx="120">
                  <c:v>14.37</c:v>
                </c:pt>
                <c:pt idx="121">
                  <c:v>14.27</c:v>
                </c:pt>
                <c:pt idx="122">
                  <c:v>17.93</c:v>
                </c:pt>
                <c:pt idx="123">
                  <c:v>25.41</c:v>
                </c:pt>
                <c:pt idx="124">
                  <c:v>17.579999999999998</c:v>
                </c:pt>
                <c:pt idx="125">
                  <c:v>14.81</c:v>
                </c:pt>
                <c:pt idx="126">
                  <c:v>27.26</c:v>
                </c:pt>
                <c:pt idx="127">
                  <c:v>17.190000000000001</c:v>
                </c:pt>
                <c:pt idx="128">
                  <c:v>15.39</c:v>
                </c:pt>
                <c:pt idx="129">
                  <c:v>18.34</c:v>
                </c:pt>
                <c:pt idx="130">
                  <c:v>12.6</c:v>
                </c:pt>
                <c:pt idx="131">
                  <c:v>12.26</c:v>
                </c:pt>
                <c:pt idx="132">
                  <c:v>11.12</c:v>
                </c:pt>
                <c:pt idx="133">
                  <c:v>15.03</c:v>
                </c:pt>
                <c:pt idx="134">
                  <c:v>17.309999999999999</c:v>
                </c:pt>
                <c:pt idx="135">
                  <c:v>16.96</c:v>
                </c:pt>
                <c:pt idx="136">
                  <c:v>16.899999999999999</c:v>
                </c:pt>
                <c:pt idx="137">
                  <c:v>14.59</c:v>
                </c:pt>
                <c:pt idx="138">
                  <c:v>21.32</c:v>
                </c:pt>
                <c:pt idx="139">
                  <c:v>18.46</c:v>
                </c:pt>
                <c:pt idx="140">
                  <c:v>24.16</c:v>
                </c:pt>
                <c:pt idx="141">
                  <c:v>34.409999999999997</c:v>
                </c:pt>
                <c:pt idx="142">
                  <c:v>26.82</c:v>
                </c:pt>
                <c:pt idx="143">
                  <c:v>26.42</c:v>
                </c:pt>
                <c:pt idx="144">
                  <c:v>29.29</c:v>
                </c:pt>
                <c:pt idx="145">
                  <c:v>27.8</c:v>
                </c:pt>
                <c:pt idx="146">
                  <c:v>16.649999999999999</c:v>
                </c:pt>
                <c:pt idx="147">
                  <c:v>29.53</c:v>
                </c:pt>
                <c:pt idx="148">
                  <c:v>28.32</c:v>
                </c:pt>
                <c:pt idx="149">
                  <c:v>21.45</c:v>
                </c:pt>
                <c:pt idx="150">
                  <c:v>14.1</c:v>
                </c:pt>
                <c:pt idx="151">
                  <c:v>13.28</c:v>
                </c:pt>
                <c:pt idx="152">
                  <c:v>12.12</c:v>
                </c:pt>
                <c:pt idx="153">
                  <c:v>15.79</c:v>
                </c:pt>
                <c:pt idx="154">
                  <c:v>15.12</c:v>
                </c:pt>
                <c:pt idx="155">
                  <c:v>15.02</c:v>
                </c:pt>
                <c:pt idx="156">
                  <c:v>16.14</c:v>
                </c:pt>
                <c:pt idx="157">
                  <c:v>4.59</c:v>
                </c:pt>
                <c:pt idx="158">
                  <c:v>6.43</c:v>
                </c:pt>
                <c:pt idx="159">
                  <c:v>7.39</c:v>
                </c:pt>
                <c:pt idx="160">
                  <c:v>5.5</c:v>
                </c:pt>
                <c:pt idx="161">
                  <c:v>1.73</c:v>
                </c:pt>
                <c:pt idx="162">
                  <c:v>1.92</c:v>
                </c:pt>
                <c:pt idx="163">
                  <c:v>3.32</c:v>
                </c:pt>
                <c:pt idx="164">
                  <c:v>11.64</c:v>
                </c:pt>
                <c:pt idx="165">
                  <c:v>9.81</c:v>
                </c:pt>
                <c:pt idx="166">
                  <c:v>3.7</c:v>
                </c:pt>
                <c:pt idx="167">
                  <c:v>12.14</c:v>
                </c:pt>
                <c:pt idx="168">
                  <c:v>11.1</c:v>
                </c:pt>
                <c:pt idx="169">
                  <c:v>11.32</c:v>
                </c:pt>
                <c:pt idx="170">
                  <c:v>14.43</c:v>
                </c:pt>
                <c:pt idx="171">
                  <c:v>12.03</c:v>
                </c:pt>
                <c:pt idx="172">
                  <c:v>14.69</c:v>
                </c:pt>
                <c:pt idx="173">
                  <c:v>9.0399999999999991</c:v>
                </c:pt>
                <c:pt idx="174">
                  <c:v>9.64</c:v>
                </c:pt>
                <c:pt idx="175">
                  <c:v>5.33</c:v>
                </c:pt>
                <c:pt idx="176">
                  <c:v>10.11</c:v>
                </c:pt>
                <c:pt idx="177">
                  <c:v>6.29</c:v>
                </c:pt>
                <c:pt idx="178">
                  <c:v>6.92</c:v>
                </c:pt>
                <c:pt idx="179">
                  <c:v>5.04</c:v>
                </c:pt>
                <c:pt idx="180">
                  <c:v>7.56</c:v>
                </c:pt>
                <c:pt idx="181">
                  <c:v>9.4499999999999993</c:v>
                </c:pt>
                <c:pt idx="182">
                  <c:v>4.82</c:v>
                </c:pt>
                <c:pt idx="183">
                  <c:v>5.68</c:v>
                </c:pt>
                <c:pt idx="184">
                  <c:v>13.98</c:v>
                </c:pt>
                <c:pt idx="185">
                  <c:v>13.15</c:v>
                </c:pt>
                <c:pt idx="186">
                  <c:v>4.45</c:v>
                </c:pt>
                <c:pt idx="187">
                  <c:v>6.68</c:v>
                </c:pt>
                <c:pt idx="188">
                  <c:v>4.5599999999999996</c:v>
                </c:pt>
                <c:pt idx="189">
                  <c:v>5.39</c:v>
                </c:pt>
                <c:pt idx="190">
                  <c:v>5.0999999999999996</c:v>
                </c:pt>
                <c:pt idx="191">
                  <c:v>4.6900000000000004</c:v>
                </c:pt>
                <c:pt idx="192">
                  <c:v>2.87</c:v>
                </c:pt>
                <c:pt idx="193">
                  <c:v>5.03</c:v>
                </c:pt>
                <c:pt idx="194">
                  <c:v>4.38</c:v>
                </c:pt>
                <c:pt idx="195">
                  <c:v>2.97</c:v>
                </c:pt>
                <c:pt idx="196">
                  <c:v>4.08</c:v>
                </c:pt>
                <c:pt idx="197">
                  <c:v>8.61</c:v>
                </c:pt>
                <c:pt idx="198">
                  <c:v>6.62</c:v>
                </c:pt>
                <c:pt idx="199">
                  <c:v>4.5599999999999996</c:v>
                </c:pt>
                <c:pt idx="200">
                  <c:v>4.45</c:v>
                </c:pt>
                <c:pt idx="201">
                  <c:v>7.43</c:v>
                </c:pt>
                <c:pt idx="202">
                  <c:v>3.11</c:v>
                </c:pt>
                <c:pt idx="203">
                  <c:v>3.81</c:v>
                </c:pt>
                <c:pt idx="204">
                  <c:v>2.88</c:v>
                </c:pt>
                <c:pt idx="205">
                  <c:v>10.87</c:v>
                </c:pt>
                <c:pt idx="206">
                  <c:v>10.97</c:v>
                </c:pt>
                <c:pt idx="207">
                  <c:v>18.059999999999999</c:v>
                </c:pt>
                <c:pt idx="208">
                  <c:v>14.66</c:v>
                </c:pt>
                <c:pt idx="209">
                  <c:v>23.09</c:v>
                </c:pt>
                <c:pt idx="210">
                  <c:v>17.27</c:v>
                </c:pt>
                <c:pt idx="211">
                  <c:v>23.98</c:v>
                </c:pt>
                <c:pt idx="212">
                  <c:v>16.03</c:v>
                </c:pt>
                <c:pt idx="213">
                  <c:v>9.3800000000000008</c:v>
                </c:pt>
                <c:pt idx="214">
                  <c:v>29.55</c:v>
                </c:pt>
                <c:pt idx="215">
                  <c:v>9.4700000000000006</c:v>
                </c:pt>
                <c:pt idx="216">
                  <c:v>13.51</c:v>
                </c:pt>
                <c:pt idx="217">
                  <c:v>9.69</c:v>
                </c:pt>
                <c:pt idx="218">
                  <c:v>17.920000000000002</c:v>
                </c:pt>
                <c:pt idx="219">
                  <c:v>10.5</c:v>
                </c:pt>
                <c:pt idx="220">
                  <c:v>9.7100000000000009</c:v>
                </c:pt>
                <c:pt idx="221">
                  <c:v>21.46</c:v>
                </c:pt>
                <c:pt idx="222">
                  <c:v>9.93</c:v>
                </c:pt>
                <c:pt idx="223">
                  <c:v>7.6</c:v>
                </c:pt>
                <c:pt idx="224">
                  <c:v>4.1399999999999997</c:v>
                </c:pt>
                <c:pt idx="225">
                  <c:v>4.63</c:v>
                </c:pt>
                <c:pt idx="226">
                  <c:v>3.13</c:v>
                </c:pt>
                <c:pt idx="227">
                  <c:v>6.36</c:v>
                </c:pt>
                <c:pt idx="228">
                  <c:v>3.92</c:v>
                </c:pt>
                <c:pt idx="229">
                  <c:v>3.76</c:v>
                </c:pt>
                <c:pt idx="230">
                  <c:v>11.65</c:v>
                </c:pt>
                <c:pt idx="231">
                  <c:v>5.25</c:v>
                </c:pt>
                <c:pt idx="232">
                  <c:v>2.4700000000000002</c:v>
                </c:pt>
                <c:pt idx="233">
                  <c:v>3.95</c:v>
                </c:pt>
                <c:pt idx="234">
                  <c:v>8.0500000000000007</c:v>
                </c:pt>
                <c:pt idx="235">
                  <c:v>10.88</c:v>
                </c:pt>
                <c:pt idx="236">
                  <c:v>9.5399999999999991</c:v>
                </c:pt>
                <c:pt idx="237">
                  <c:v>4.7300000000000004</c:v>
                </c:pt>
                <c:pt idx="238">
                  <c:v>6.36</c:v>
                </c:pt>
                <c:pt idx="239">
                  <c:v>7.37</c:v>
                </c:pt>
                <c:pt idx="240">
                  <c:v>11.38</c:v>
                </c:pt>
                <c:pt idx="241">
                  <c:v>12.4</c:v>
                </c:pt>
                <c:pt idx="242">
                  <c:v>11.22</c:v>
                </c:pt>
                <c:pt idx="243">
                  <c:v>5.19</c:v>
                </c:pt>
                <c:pt idx="244">
                  <c:v>12.5</c:v>
                </c:pt>
                <c:pt idx="245">
                  <c:v>18.46</c:v>
                </c:pt>
                <c:pt idx="246">
                  <c:v>9.16</c:v>
                </c:pt>
                <c:pt idx="247">
                  <c:v>10.15</c:v>
                </c:pt>
                <c:pt idx="248">
                  <c:v>9.52</c:v>
                </c:pt>
                <c:pt idx="249">
                  <c:v>6.56</c:v>
                </c:pt>
                <c:pt idx="250">
                  <c:v>5.9</c:v>
                </c:pt>
                <c:pt idx="251">
                  <c:v>3.59</c:v>
                </c:pt>
                <c:pt idx="252">
                  <c:v>3.53</c:v>
                </c:pt>
                <c:pt idx="253">
                  <c:v>3.54</c:v>
                </c:pt>
                <c:pt idx="254">
                  <c:v>6.57</c:v>
                </c:pt>
                <c:pt idx="255">
                  <c:v>9.25</c:v>
                </c:pt>
                <c:pt idx="256">
                  <c:v>3.11</c:v>
                </c:pt>
                <c:pt idx="257">
                  <c:v>5.12</c:v>
                </c:pt>
                <c:pt idx="258">
                  <c:v>7.79</c:v>
                </c:pt>
                <c:pt idx="259">
                  <c:v>6.9</c:v>
                </c:pt>
                <c:pt idx="260">
                  <c:v>9.59</c:v>
                </c:pt>
                <c:pt idx="261">
                  <c:v>7.26</c:v>
                </c:pt>
                <c:pt idx="262">
                  <c:v>5.91</c:v>
                </c:pt>
                <c:pt idx="263">
                  <c:v>11.25</c:v>
                </c:pt>
                <c:pt idx="264">
                  <c:v>8.1</c:v>
                </c:pt>
                <c:pt idx="265">
                  <c:v>10.45</c:v>
                </c:pt>
                <c:pt idx="266">
                  <c:v>14.79</c:v>
                </c:pt>
                <c:pt idx="267">
                  <c:v>7.44</c:v>
                </c:pt>
                <c:pt idx="268">
                  <c:v>3.16</c:v>
                </c:pt>
                <c:pt idx="269">
                  <c:v>13.65</c:v>
                </c:pt>
                <c:pt idx="270">
                  <c:v>13</c:v>
                </c:pt>
                <c:pt idx="271">
                  <c:v>6.59</c:v>
                </c:pt>
                <c:pt idx="272">
                  <c:v>7.73</c:v>
                </c:pt>
                <c:pt idx="273">
                  <c:v>6.58</c:v>
                </c:pt>
                <c:pt idx="274">
                  <c:v>3.53</c:v>
                </c:pt>
                <c:pt idx="275">
                  <c:v>2.98</c:v>
                </c:pt>
                <c:pt idx="276">
                  <c:v>6.05</c:v>
                </c:pt>
                <c:pt idx="277">
                  <c:v>4.16</c:v>
                </c:pt>
                <c:pt idx="278">
                  <c:v>7.19</c:v>
                </c:pt>
                <c:pt idx="279">
                  <c:v>4.8499999999999996</c:v>
                </c:pt>
                <c:pt idx="280">
                  <c:v>3.76</c:v>
                </c:pt>
                <c:pt idx="281">
                  <c:v>4.59</c:v>
                </c:pt>
                <c:pt idx="282">
                  <c:v>3.01</c:v>
                </c:pt>
                <c:pt idx="283">
                  <c:v>3.16</c:v>
                </c:pt>
                <c:pt idx="284">
                  <c:v>7.85</c:v>
                </c:pt>
                <c:pt idx="285">
                  <c:v>8.23</c:v>
                </c:pt>
                <c:pt idx="286">
                  <c:v>12.93</c:v>
                </c:pt>
                <c:pt idx="287">
                  <c:v>7.14</c:v>
                </c:pt>
                <c:pt idx="288">
                  <c:v>7.6</c:v>
                </c:pt>
                <c:pt idx="289">
                  <c:v>9.51</c:v>
                </c:pt>
                <c:pt idx="290">
                  <c:v>3.33</c:v>
                </c:pt>
                <c:pt idx="291">
                  <c:v>3.56</c:v>
                </c:pt>
                <c:pt idx="292">
                  <c:v>4.7</c:v>
                </c:pt>
                <c:pt idx="293">
                  <c:v>8.58</c:v>
                </c:pt>
                <c:pt idx="294">
                  <c:v>10.4</c:v>
                </c:pt>
                <c:pt idx="295">
                  <c:v>6.27</c:v>
                </c:pt>
                <c:pt idx="296">
                  <c:v>7.39</c:v>
                </c:pt>
                <c:pt idx="297">
                  <c:v>15.84</c:v>
                </c:pt>
                <c:pt idx="298">
                  <c:v>4.97</c:v>
                </c:pt>
                <c:pt idx="299">
                  <c:v>4.74</c:v>
                </c:pt>
                <c:pt idx="300">
                  <c:v>6.07</c:v>
                </c:pt>
                <c:pt idx="301">
                  <c:v>9.5</c:v>
                </c:pt>
                <c:pt idx="302">
                  <c:v>8.67</c:v>
                </c:pt>
                <c:pt idx="303">
                  <c:v>4.8600000000000003</c:v>
                </c:pt>
                <c:pt idx="304">
                  <c:v>6.93</c:v>
                </c:pt>
                <c:pt idx="305">
                  <c:v>8.93</c:v>
                </c:pt>
                <c:pt idx="306">
                  <c:v>6.47</c:v>
                </c:pt>
                <c:pt idx="307">
                  <c:v>7.53</c:v>
                </c:pt>
                <c:pt idx="308">
                  <c:v>4.54</c:v>
                </c:pt>
                <c:pt idx="309">
                  <c:v>9.9700000000000006</c:v>
                </c:pt>
                <c:pt idx="310">
                  <c:v>12.64</c:v>
                </c:pt>
                <c:pt idx="311">
                  <c:v>5.98</c:v>
                </c:pt>
                <c:pt idx="312">
                  <c:v>11.72</c:v>
                </c:pt>
                <c:pt idx="313">
                  <c:v>7.9</c:v>
                </c:pt>
                <c:pt idx="314">
                  <c:v>9.2799999999999994</c:v>
                </c:pt>
                <c:pt idx="315">
                  <c:v>11.5</c:v>
                </c:pt>
                <c:pt idx="316">
                  <c:v>18.329999999999998</c:v>
                </c:pt>
                <c:pt idx="317">
                  <c:v>15.94</c:v>
                </c:pt>
                <c:pt idx="318">
                  <c:v>10.36</c:v>
                </c:pt>
                <c:pt idx="319">
                  <c:v>12.73</c:v>
                </c:pt>
                <c:pt idx="320">
                  <c:v>7.2</c:v>
                </c:pt>
                <c:pt idx="321">
                  <c:v>6.87</c:v>
                </c:pt>
                <c:pt idx="322">
                  <c:v>7.7</c:v>
                </c:pt>
                <c:pt idx="323">
                  <c:v>11.74</c:v>
                </c:pt>
                <c:pt idx="324">
                  <c:v>6.12</c:v>
                </c:pt>
                <c:pt idx="325">
                  <c:v>5.08</c:v>
                </c:pt>
                <c:pt idx="326">
                  <c:v>6.15</c:v>
                </c:pt>
                <c:pt idx="327">
                  <c:v>12.79</c:v>
                </c:pt>
                <c:pt idx="328">
                  <c:v>9.9700000000000006</c:v>
                </c:pt>
                <c:pt idx="329">
                  <c:v>7.34</c:v>
                </c:pt>
                <c:pt idx="330">
                  <c:v>9.09</c:v>
                </c:pt>
                <c:pt idx="331">
                  <c:v>12.43</c:v>
                </c:pt>
                <c:pt idx="332">
                  <c:v>7.83</c:v>
                </c:pt>
                <c:pt idx="333">
                  <c:v>5.68</c:v>
                </c:pt>
                <c:pt idx="334">
                  <c:v>6.75</c:v>
                </c:pt>
                <c:pt idx="335">
                  <c:v>8.01</c:v>
                </c:pt>
                <c:pt idx="336">
                  <c:v>9.8000000000000007</c:v>
                </c:pt>
                <c:pt idx="337">
                  <c:v>10.56</c:v>
                </c:pt>
                <c:pt idx="338">
                  <c:v>8.51</c:v>
                </c:pt>
                <c:pt idx="339">
                  <c:v>9.74</c:v>
                </c:pt>
                <c:pt idx="340">
                  <c:v>9.2899999999999991</c:v>
                </c:pt>
                <c:pt idx="341">
                  <c:v>5.49</c:v>
                </c:pt>
                <c:pt idx="342">
                  <c:v>8.65</c:v>
                </c:pt>
                <c:pt idx="343">
                  <c:v>7.18</c:v>
                </c:pt>
                <c:pt idx="344">
                  <c:v>4.6100000000000003</c:v>
                </c:pt>
                <c:pt idx="345">
                  <c:v>10.53</c:v>
                </c:pt>
                <c:pt idx="346">
                  <c:v>12.67</c:v>
                </c:pt>
                <c:pt idx="347">
                  <c:v>6.36</c:v>
                </c:pt>
                <c:pt idx="348">
                  <c:v>5.99</c:v>
                </c:pt>
                <c:pt idx="349">
                  <c:v>5.89</c:v>
                </c:pt>
                <c:pt idx="350">
                  <c:v>5.98</c:v>
                </c:pt>
                <c:pt idx="351">
                  <c:v>5.49</c:v>
                </c:pt>
                <c:pt idx="352">
                  <c:v>7.79</c:v>
                </c:pt>
                <c:pt idx="353">
                  <c:v>4.5</c:v>
                </c:pt>
                <c:pt idx="354">
                  <c:v>8.0500000000000007</c:v>
                </c:pt>
                <c:pt idx="355">
                  <c:v>5.57</c:v>
                </c:pt>
                <c:pt idx="356">
                  <c:v>17.600000000000001</c:v>
                </c:pt>
                <c:pt idx="357">
                  <c:v>13.27</c:v>
                </c:pt>
                <c:pt idx="358">
                  <c:v>11.48</c:v>
                </c:pt>
                <c:pt idx="359">
                  <c:v>12.67</c:v>
                </c:pt>
                <c:pt idx="360">
                  <c:v>7.79</c:v>
                </c:pt>
                <c:pt idx="361">
                  <c:v>14.19</c:v>
                </c:pt>
                <c:pt idx="362">
                  <c:v>10.19</c:v>
                </c:pt>
                <c:pt idx="363">
                  <c:v>14.64</c:v>
                </c:pt>
                <c:pt idx="364">
                  <c:v>5.29</c:v>
                </c:pt>
                <c:pt idx="365">
                  <c:v>7.12</c:v>
                </c:pt>
                <c:pt idx="366">
                  <c:v>14</c:v>
                </c:pt>
                <c:pt idx="367">
                  <c:v>13.33</c:v>
                </c:pt>
                <c:pt idx="368">
                  <c:v>3.26</c:v>
                </c:pt>
                <c:pt idx="369">
                  <c:v>3.73</c:v>
                </c:pt>
                <c:pt idx="370">
                  <c:v>2.96</c:v>
                </c:pt>
                <c:pt idx="371">
                  <c:v>9.5299999999999994</c:v>
                </c:pt>
                <c:pt idx="372">
                  <c:v>8.8800000000000008</c:v>
                </c:pt>
                <c:pt idx="373">
                  <c:v>34.770000000000003</c:v>
                </c:pt>
                <c:pt idx="374">
                  <c:v>37.97</c:v>
                </c:pt>
                <c:pt idx="375">
                  <c:v>13.44</c:v>
                </c:pt>
                <c:pt idx="376">
                  <c:v>23.24</c:v>
                </c:pt>
                <c:pt idx="377">
                  <c:v>21.24</c:v>
                </c:pt>
                <c:pt idx="378">
                  <c:v>23.69</c:v>
                </c:pt>
                <c:pt idx="379">
                  <c:v>21.78</c:v>
                </c:pt>
                <c:pt idx="380">
                  <c:v>17.21</c:v>
                </c:pt>
                <c:pt idx="381">
                  <c:v>21.08</c:v>
                </c:pt>
                <c:pt idx="382">
                  <c:v>23.6</c:v>
                </c:pt>
                <c:pt idx="383">
                  <c:v>24.56</c:v>
                </c:pt>
                <c:pt idx="384">
                  <c:v>30.63</c:v>
                </c:pt>
                <c:pt idx="385">
                  <c:v>30.81</c:v>
                </c:pt>
                <c:pt idx="386">
                  <c:v>28.28</c:v>
                </c:pt>
                <c:pt idx="387">
                  <c:v>31.99</c:v>
                </c:pt>
                <c:pt idx="388">
                  <c:v>30.62</c:v>
                </c:pt>
                <c:pt idx="389">
                  <c:v>20.85</c:v>
                </c:pt>
                <c:pt idx="390">
                  <c:v>17.11</c:v>
                </c:pt>
                <c:pt idx="391">
                  <c:v>18.760000000000002</c:v>
                </c:pt>
                <c:pt idx="392">
                  <c:v>25.68</c:v>
                </c:pt>
                <c:pt idx="393">
                  <c:v>15.17</c:v>
                </c:pt>
                <c:pt idx="394">
                  <c:v>16.350000000000001</c:v>
                </c:pt>
                <c:pt idx="395">
                  <c:v>17.12</c:v>
                </c:pt>
                <c:pt idx="396">
                  <c:v>19.37</c:v>
                </c:pt>
                <c:pt idx="397">
                  <c:v>19.920000000000002</c:v>
                </c:pt>
                <c:pt idx="398">
                  <c:v>30.59</c:v>
                </c:pt>
                <c:pt idx="399">
                  <c:v>29.97</c:v>
                </c:pt>
                <c:pt idx="400">
                  <c:v>26.77</c:v>
                </c:pt>
                <c:pt idx="401">
                  <c:v>20.32</c:v>
                </c:pt>
                <c:pt idx="402">
                  <c:v>20.309999999999999</c:v>
                </c:pt>
                <c:pt idx="403">
                  <c:v>19.77</c:v>
                </c:pt>
                <c:pt idx="404">
                  <c:v>27.38</c:v>
                </c:pt>
                <c:pt idx="405">
                  <c:v>22.98</c:v>
                </c:pt>
                <c:pt idx="406">
                  <c:v>23.34</c:v>
                </c:pt>
                <c:pt idx="407">
                  <c:v>12.13</c:v>
                </c:pt>
                <c:pt idx="408">
                  <c:v>26.4</c:v>
                </c:pt>
                <c:pt idx="409">
                  <c:v>19.78</c:v>
                </c:pt>
                <c:pt idx="410">
                  <c:v>10.11</c:v>
                </c:pt>
                <c:pt idx="411">
                  <c:v>21.22</c:v>
                </c:pt>
                <c:pt idx="412">
                  <c:v>34.369999999999997</c:v>
                </c:pt>
                <c:pt idx="413">
                  <c:v>20.079999999999998</c:v>
                </c:pt>
                <c:pt idx="414">
                  <c:v>36.979999999999997</c:v>
                </c:pt>
                <c:pt idx="415">
                  <c:v>29.05</c:v>
                </c:pt>
                <c:pt idx="416">
                  <c:v>25.79</c:v>
                </c:pt>
                <c:pt idx="417">
                  <c:v>26.64</c:v>
                </c:pt>
                <c:pt idx="418">
                  <c:v>20.62</c:v>
                </c:pt>
                <c:pt idx="419">
                  <c:v>22.74</c:v>
                </c:pt>
                <c:pt idx="420">
                  <c:v>15.02</c:v>
                </c:pt>
                <c:pt idx="421">
                  <c:v>15.7</c:v>
                </c:pt>
                <c:pt idx="422">
                  <c:v>14.1</c:v>
                </c:pt>
                <c:pt idx="423">
                  <c:v>23.29</c:v>
                </c:pt>
                <c:pt idx="424">
                  <c:v>17.16</c:v>
                </c:pt>
                <c:pt idx="425">
                  <c:v>24.39</c:v>
                </c:pt>
                <c:pt idx="426">
                  <c:v>15.69</c:v>
                </c:pt>
                <c:pt idx="427">
                  <c:v>14.52</c:v>
                </c:pt>
                <c:pt idx="428">
                  <c:v>21.52</c:v>
                </c:pt>
                <c:pt idx="429">
                  <c:v>24.08</c:v>
                </c:pt>
                <c:pt idx="430">
                  <c:v>17.64</c:v>
                </c:pt>
                <c:pt idx="431">
                  <c:v>19.690000000000001</c:v>
                </c:pt>
                <c:pt idx="432">
                  <c:v>12.03</c:v>
                </c:pt>
                <c:pt idx="433">
                  <c:v>16.22</c:v>
                </c:pt>
                <c:pt idx="434">
                  <c:v>15.17</c:v>
                </c:pt>
                <c:pt idx="435">
                  <c:v>23.27</c:v>
                </c:pt>
                <c:pt idx="436">
                  <c:v>18.05</c:v>
                </c:pt>
                <c:pt idx="437">
                  <c:v>26.45</c:v>
                </c:pt>
                <c:pt idx="438">
                  <c:v>34.020000000000003</c:v>
                </c:pt>
                <c:pt idx="439">
                  <c:v>22.88</c:v>
                </c:pt>
                <c:pt idx="440">
                  <c:v>22.11</c:v>
                </c:pt>
                <c:pt idx="441">
                  <c:v>19.52</c:v>
                </c:pt>
                <c:pt idx="442">
                  <c:v>16.59</c:v>
                </c:pt>
                <c:pt idx="443">
                  <c:v>18.850000000000001</c:v>
                </c:pt>
                <c:pt idx="444">
                  <c:v>23.79</c:v>
                </c:pt>
                <c:pt idx="445">
                  <c:v>23.98</c:v>
                </c:pt>
                <c:pt idx="446">
                  <c:v>17.79</c:v>
                </c:pt>
                <c:pt idx="447">
                  <c:v>16.440000000000001</c:v>
                </c:pt>
                <c:pt idx="448">
                  <c:v>18.13</c:v>
                </c:pt>
                <c:pt idx="449">
                  <c:v>19.309999999999999</c:v>
                </c:pt>
                <c:pt idx="450">
                  <c:v>17.440000000000001</c:v>
                </c:pt>
                <c:pt idx="451">
                  <c:v>17.73</c:v>
                </c:pt>
                <c:pt idx="452">
                  <c:v>17.27</c:v>
                </c:pt>
                <c:pt idx="453">
                  <c:v>16.739999999999998</c:v>
                </c:pt>
                <c:pt idx="454">
                  <c:v>18.71</c:v>
                </c:pt>
                <c:pt idx="455">
                  <c:v>18.13</c:v>
                </c:pt>
                <c:pt idx="456">
                  <c:v>19.010000000000002</c:v>
                </c:pt>
                <c:pt idx="457">
                  <c:v>16.940000000000001</c:v>
                </c:pt>
                <c:pt idx="458">
                  <c:v>16.23</c:v>
                </c:pt>
                <c:pt idx="459">
                  <c:v>14.7</c:v>
                </c:pt>
                <c:pt idx="460">
                  <c:v>16.420000000000002</c:v>
                </c:pt>
                <c:pt idx="461">
                  <c:v>14.65</c:v>
                </c:pt>
                <c:pt idx="462">
                  <c:v>13.99</c:v>
                </c:pt>
                <c:pt idx="463">
                  <c:v>10.29</c:v>
                </c:pt>
                <c:pt idx="464">
                  <c:v>13.22</c:v>
                </c:pt>
                <c:pt idx="465">
                  <c:v>14.13</c:v>
                </c:pt>
                <c:pt idx="466">
                  <c:v>17.149999999999999</c:v>
                </c:pt>
                <c:pt idx="467">
                  <c:v>21.32</c:v>
                </c:pt>
                <c:pt idx="468">
                  <c:v>18.13</c:v>
                </c:pt>
                <c:pt idx="469">
                  <c:v>14.76</c:v>
                </c:pt>
                <c:pt idx="470">
                  <c:v>16.29</c:v>
                </c:pt>
                <c:pt idx="471">
                  <c:v>12.87</c:v>
                </c:pt>
                <c:pt idx="472">
                  <c:v>14.36</c:v>
                </c:pt>
                <c:pt idx="473">
                  <c:v>11.66</c:v>
                </c:pt>
                <c:pt idx="474">
                  <c:v>18.14</c:v>
                </c:pt>
                <c:pt idx="475">
                  <c:v>24.1</c:v>
                </c:pt>
                <c:pt idx="476">
                  <c:v>18.68</c:v>
                </c:pt>
                <c:pt idx="477">
                  <c:v>24.91</c:v>
                </c:pt>
                <c:pt idx="478">
                  <c:v>18.03</c:v>
                </c:pt>
                <c:pt idx="479">
                  <c:v>13.11</c:v>
                </c:pt>
                <c:pt idx="480">
                  <c:v>10.74</c:v>
                </c:pt>
                <c:pt idx="481">
                  <c:v>7.74</c:v>
                </c:pt>
                <c:pt idx="482">
                  <c:v>7.01</c:v>
                </c:pt>
                <c:pt idx="483">
                  <c:v>10.42</c:v>
                </c:pt>
                <c:pt idx="484">
                  <c:v>13.34</c:v>
                </c:pt>
                <c:pt idx="485">
                  <c:v>10.58</c:v>
                </c:pt>
                <c:pt idx="486">
                  <c:v>14.98</c:v>
                </c:pt>
                <c:pt idx="487">
                  <c:v>11.45</c:v>
                </c:pt>
                <c:pt idx="488">
                  <c:v>18.059999999999999</c:v>
                </c:pt>
                <c:pt idx="489">
                  <c:v>23.97</c:v>
                </c:pt>
                <c:pt idx="490">
                  <c:v>29.68</c:v>
                </c:pt>
                <c:pt idx="491">
                  <c:v>18.07</c:v>
                </c:pt>
                <c:pt idx="492">
                  <c:v>13.35</c:v>
                </c:pt>
                <c:pt idx="493">
                  <c:v>12.01</c:v>
                </c:pt>
                <c:pt idx="494">
                  <c:v>13.59</c:v>
                </c:pt>
                <c:pt idx="495">
                  <c:v>17.600000000000001</c:v>
                </c:pt>
                <c:pt idx="496">
                  <c:v>21.14</c:v>
                </c:pt>
                <c:pt idx="497">
                  <c:v>14.1</c:v>
                </c:pt>
                <c:pt idx="498">
                  <c:v>12.92</c:v>
                </c:pt>
                <c:pt idx="499">
                  <c:v>15.1</c:v>
                </c:pt>
                <c:pt idx="500">
                  <c:v>14.33</c:v>
                </c:pt>
                <c:pt idx="501">
                  <c:v>9.67</c:v>
                </c:pt>
                <c:pt idx="502">
                  <c:v>9.08</c:v>
                </c:pt>
                <c:pt idx="503">
                  <c:v>5.64</c:v>
                </c:pt>
                <c:pt idx="504">
                  <c:v>6.48</c:v>
                </c:pt>
                <c:pt idx="505">
                  <c:v>7.88</c:v>
                </c:pt>
              </c:numCache>
            </c:numRef>
          </c:xVal>
          <c:yVal>
            <c:numRef>
              <c:f>'[Terro''s_REA.xlsx]Qn.5'!$C$32:$C$537</c:f>
              <c:numCache>
                <c:formatCode>General</c:formatCode>
                <c:ptCount val="506"/>
                <c:pt idx="0">
                  <c:v>-5.8225950976683336</c:v>
                </c:pt>
                <c:pt idx="1">
                  <c:v>-4.2703897860350892</c:v>
                </c:pt>
                <c:pt idx="2">
                  <c:v>3.9748580162615781</c:v>
                </c:pt>
                <c:pt idx="3">
                  <c:v>1.6393042206653625</c:v>
                </c:pt>
                <c:pt idx="4">
                  <c:v>6.7099221761469643</c:v>
                </c:pt>
                <c:pt idx="5">
                  <c:v>-0.9040837463039999</c:v>
                </c:pt>
                <c:pt idx="6">
                  <c:v>0.15527258782869779</c:v>
                </c:pt>
                <c:pt idx="7">
                  <c:v>10.739604245082401</c:v>
                </c:pt>
                <c:pt idx="8">
                  <c:v>10.381136278593544</c:v>
                </c:pt>
                <c:pt idx="9">
                  <c:v>0.59200306987851903</c:v>
                </c:pt>
                <c:pt idx="10">
                  <c:v>-0.12533159503221114</c:v>
                </c:pt>
                <c:pt idx="11">
                  <c:v>-3.0466859550145884</c:v>
                </c:pt>
                <c:pt idx="12">
                  <c:v>2.0714344681549086</c:v>
                </c:pt>
                <c:pt idx="13">
                  <c:v>-6.3064332173421249</c:v>
                </c:pt>
                <c:pt idx="14">
                  <c:v>-6.6063345098261443</c:v>
                </c:pt>
                <c:pt idx="15">
                  <c:v>-6.6069228530529465</c:v>
                </c:pt>
                <c:pt idx="16">
                  <c:v>-5.2025161316555497</c:v>
                </c:pt>
                <c:pt idx="17">
                  <c:v>-3.1166168597533996</c:v>
                </c:pt>
                <c:pt idx="18">
                  <c:v>-3.2477639339522177</c:v>
                </c:pt>
                <c:pt idx="19">
                  <c:v>-5.6372841689929913</c:v>
                </c:pt>
                <c:pt idx="20">
                  <c:v>-0.98380346339015823</c:v>
                </c:pt>
                <c:pt idx="21">
                  <c:v>-1.814658316910112</c:v>
                </c:pt>
                <c:pt idx="22">
                  <c:v>-1.5689169770335383</c:v>
                </c:pt>
                <c:pt idx="23">
                  <c:v>-1.166859726674268</c:v>
                </c:pt>
                <c:pt idx="24">
                  <c:v>-3.4680364131278747</c:v>
                </c:pt>
                <c:pt idx="25">
                  <c:v>-4.9685260488386955</c:v>
                </c:pt>
                <c:pt idx="26">
                  <c:v>-3.8836099502272816</c:v>
                </c:pt>
                <c:pt idx="27">
                  <c:v>-3.3369880464450432</c:v>
                </c:pt>
                <c:pt idx="28">
                  <c:v>-3.9932091512808441</c:v>
                </c:pt>
                <c:pt idx="29">
                  <c:v>-2.172249621362397</c:v>
                </c:pt>
                <c:pt idx="30">
                  <c:v>-0.38272548445252852</c:v>
                </c:pt>
                <c:pt idx="31">
                  <c:v>-7.6651973063789285</c:v>
                </c:pt>
                <c:pt idx="32">
                  <c:v>4.9720267132508056</c:v>
                </c:pt>
                <c:pt idx="33">
                  <c:v>-4.0204352379239925</c:v>
                </c:pt>
                <c:pt idx="34">
                  <c:v>-1.729837023945592</c:v>
                </c:pt>
                <c:pt idx="35">
                  <c:v>-6.4573631350057781</c:v>
                </c:pt>
                <c:pt idx="36">
                  <c:v>-3.7137777530044502</c:v>
                </c:pt>
                <c:pt idx="37">
                  <c:v>-5.2219080469255488</c:v>
                </c:pt>
                <c:pt idx="38">
                  <c:v>-0.22984092581468119</c:v>
                </c:pt>
                <c:pt idx="39">
                  <c:v>0.35037232885139247</c:v>
                </c:pt>
                <c:pt idx="40">
                  <c:v>2.2272568410576881</c:v>
                </c:pt>
                <c:pt idx="41">
                  <c:v>-3.3556020071944523</c:v>
                </c:pt>
                <c:pt idx="42">
                  <c:v>-3.7340541340492024</c:v>
                </c:pt>
                <c:pt idx="43">
                  <c:v>-2.7854736874236785</c:v>
                </c:pt>
                <c:pt idx="44">
                  <c:v>-4.2808695509943142</c:v>
                </c:pt>
                <c:pt idx="45">
                  <c:v>-5.5538369775140417</c:v>
                </c:pt>
                <c:pt idx="46">
                  <c:v>-1.1106425237075541</c:v>
                </c:pt>
                <c:pt idx="47">
                  <c:v>-9.2913028732894531E-2</c:v>
                </c:pt>
                <c:pt idx="48">
                  <c:v>9.117179709900574</c:v>
                </c:pt>
                <c:pt idx="49">
                  <c:v>0.23695865149632311</c:v>
                </c:pt>
                <c:pt idx="50">
                  <c:v>-2.075677071338152</c:v>
                </c:pt>
                <c:pt idx="51">
                  <c:v>-5.0948754734452741</c:v>
                </c:pt>
                <c:pt idx="52">
                  <c:v>-4.5375802915409373</c:v>
                </c:pt>
                <c:pt idx="53">
                  <c:v>-3.144924827203269</c:v>
                </c:pt>
                <c:pt idx="54">
                  <c:v>-1.5931104437648642</c:v>
                </c:pt>
                <c:pt idx="55">
                  <c:v>5.4158965121928055</c:v>
                </c:pt>
                <c:pt idx="56">
                  <c:v>-4.3720561081995228</c:v>
                </c:pt>
                <c:pt idx="57">
                  <c:v>0.79885406796093505</c:v>
                </c:pt>
                <c:pt idx="58">
                  <c:v>-4.7365023126033101</c:v>
                </c:pt>
                <c:pt idx="59">
                  <c:v>-6.1943858377344512</c:v>
                </c:pt>
                <c:pt idx="60">
                  <c:v>-3.3606918774655483</c:v>
                </c:pt>
                <c:pt idx="61">
                  <c:v>-4.8351282111177412</c:v>
                </c:pt>
                <c:pt idx="62">
                  <c:v>-5.9600087285918519</c:v>
                </c:pt>
                <c:pt idx="63">
                  <c:v>-0.52837201868221229</c:v>
                </c:pt>
                <c:pt idx="64">
                  <c:v>6.094056418368698</c:v>
                </c:pt>
                <c:pt idx="65">
                  <c:v>-6.6171103973333132</c:v>
                </c:pt>
                <c:pt idx="66">
                  <c:v>-5.4253354969013046</c:v>
                </c:pt>
                <c:pt idx="67">
                  <c:v>-4.8584411139434032</c:v>
                </c:pt>
                <c:pt idx="68">
                  <c:v>-4.7176948386910276</c:v>
                </c:pt>
                <c:pt idx="69">
                  <c:v>-5.3029070598503907</c:v>
                </c:pt>
                <c:pt idx="70">
                  <c:v>-3.9695092221294317</c:v>
                </c:pt>
                <c:pt idx="71">
                  <c:v>-3.4673532642541787</c:v>
                </c:pt>
                <c:pt idx="72">
                  <c:v>-6.5095684466390189</c:v>
                </c:pt>
                <c:pt idx="73">
                  <c:v>-3.9904687520478781</c:v>
                </c:pt>
                <c:pt idx="74">
                  <c:v>-4.0125062609039475</c:v>
                </c:pt>
                <c:pt idx="75">
                  <c:v>-4.6603996567866943</c:v>
                </c:pt>
                <c:pt idx="76">
                  <c:v>-3.1817501148999767</c:v>
                </c:pt>
                <c:pt idx="77">
                  <c:v>-3.9968340162885632</c:v>
                </c:pt>
                <c:pt idx="78">
                  <c:v>-1.6302318540095193</c:v>
                </c:pt>
                <c:pt idx="79">
                  <c:v>-5.608391760185409</c:v>
                </c:pt>
                <c:pt idx="80">
                  <c:v>-1.5280797980033576</c:v>
                </c:pt>
                <c:pt idx="81">
                  <c:v>-3.7944845452504374</c:v>
                </c:pt>
                <c:pt idx="82">
                  <c:v>-3.3695092221294303</c:v>
                </c:pt>
                <c:pt idx="83">
                  <c:v>-4.5189702326606209</c:v>
                </c:pt>
                <c:pt idx="84">
                  <c:v>-1.5143660962312566</c:v>
                </c:pt>
                <c:pt idx="85">
                  <c:v>-1.7500185993434485</c:v>
                </c:pt>
                <c:pt idx="86">
                  <c:v>0.16379380994463588</c:v>
                </c:pt>
                <c:pt idx="87">
                  <c:v>-4.3354243336656886</c:v>
                </c:pt>
                <c:pt idx="88">
                  <c:v>-5.7285694337141777</c:v>
                </c:pt>
                <c:pt idx="89">
                  <c:v>-0.43855956296258114</c:v>
                </c:pt>
                <c:pt idx="90">
                  <c:v>-3.5839060727752283</c:v>
                </c:pt>
                <c:pt idx="91">
                  <c:v>-4.763436178567602</c:v>
                </c:pt>
                <c:pt idx="92">
                  <c:v>-3.9014381527179225</c:v>
                </c:pt>
                <c:pt idx="93">
                  <c:v>-3.6540343925460057</c:v>
                </c:pt>
                <c:pt idx="94">
                  <c:v>-3.8928182230860031</c:v>
                </c:pt>
                <c:pt idx="95">
                  <c:v>0.1639873231075093</c:v>
                </c:pt>
                <c:pt idx="96">
                  <c:v>-2.3802812077675135</c:v>
                </c:pt>
                <c:pt idx="97">
                  <c:v>8.1458668999380137</c:v>
                </c:pt>
                <c:pt idx="98">
                  <c:v>12.637835313532896</c:v>
                </c:pt>
                <c:pt idx="99">
                  <c:v>4.5269646203788376</c:v>
                </c:pt>
                <c:pt idx="100">
                  <c:v>1.8956240330171461</c:v>
                </c:pt>
                <c:pt idx="101">
                  <c:v>-0.76696233605933983</c:v>
                </c:pt>
                <c:pt idx="102">
                  <c:v>-5.8548162489356841</c:v>
                </c:pt>
                <c:pt idx="103">
                  <c:v>-2.4851775648757304</c:v>
                </c:pt>
                <c:pt idx="104">
                  <c:v>-2.7397323475470969</c:v>
                </c:pt>
                <c:pt idx="105">
                  <c:v>0.59347197701098153</c:v>
                </c:pt>
                <c:pt idx="106">
                  <c:v>2.6740800617409839</c:v>
                </c:pt>
                <c:pt idx="107">
                  <c:v>-0.76764548493303764</c:v>
                </c:pt>
                <c:pt idx="108">
                  <c:v>-3.0967353087725797</c:v>
                </c:pt>
                <c:pt idx="109">
                  <c:v>-0.38057342844636821</c:v>
                </c:pt>
                <c:pt idx="110">
                  <c:v>-0.50319928052924823</c:v>
                </c:pt>
                <c:pt idx="111">
                  <c:v>-2.1013394452019405</c:v>
                </c:pt>
                <c:pt idx="112">
                  <c:v>-0.353540854966095</c:v>
                </c:pt>
                <c:pt idx="113">
                  <c:v>0.38250257634093643</c:v>
                </c:pt>
                <c:pt idx="114">
                  <c:v>-6.1258251326121247</c:v>
                </c:pt>
                <c:pt idx="115">
                  <c:v>-1.2810630641571912</c:v>
                </c:pt>
                <c:pt idx="116">
                  <c:v>-1.9152466601369191</c:v>
                </c:pt>
                <c:pt idx="117">
                  <c:v>-5.5683325356758218</c:v>
                </c:pt>
                <c:pt idx="118">
                  <c:v>0.44841768787718905</c:v>
                </c:pt>
                <c:pt idx="119">
                  <c:v>-2.323669174736871</c:v>
                </c:pt>
                <c:pt idx="120">
                  <c:v>1.0983683341192005</c:v>
                </c:pt>
                <c:pt idx="121">
                  <c:v>-0.69663660125659632</c:v>
                </c:pt>
                <c:pt idx="122">
                  <c:v>2.980544033497651</c:v>
                </c:pt>
                <c:pt idx="123">
                  <c:v>6.8869131996074238</c:v>
                </c:pt>
                <c:pt idx="124">
                  <c:v>0.94802675968235306</c:v>
                </c:pt>
                <c:pt idx="125">
                  <c:v>0.91639004977271554</c:v>
                </c:pt>
                <c:pt idx="126">
                  <c:v>7.0445045040597094</c:v>
                </c:pt>
                <c:pt idx="127">
                  <c:v>-2.0224924882832624</c:v>
                </c:pt>
                <c:pt idx="128">
                  <c:v>-1.9325813250476465</c:v>
                </c:pt>
                <c:pt idx="129">
                  <c:v>-2.8299357314615712</c:v>
                </c:pt>
                <c:pt idx="130">
                  <c:v>-3.3832190220324456</c:v>
                </c:pt>
                <c:pt idx="131">
                  <c:v>-3.3062358023101588</c:v>
                </c:pt>
                <c:pt idx="132">
                  <c:v>-0.9892920655942703</c:v>
                </c:pt>
                <c:pt idx="133">
                  <c:v>-1.8745990924005262</c:v>
                </c:pt>
                <c:pt idx="134">
                  <c:v>-2.508486565832305</c:v>
                </c:pt>
                <c:pt idx="135">
                  <c:v>-0.34100383964759828</c:v>
                </c:pt>
                <c:pt idx="136">
                  <c:v>-1.0980068008730832</c:v>
                </c:pt>
                <c:pt idx="137">
                  <c:v>-3.5926208080540363</c:v>
                </c:pt>
                <c:pt idx="138">
                  <c:v>-0.99878865726275734</c:v>
                </c:pt>
                <c:pt idx="139">
                  <c:v>0.78407019098938591</c:v>
                </c:pt>
                <c:pt idx="140">
                  <c:v>2.3993515074099356</c:v>
                </c:pt>
                <c:pt idx="141">
                  <c:v>12.53735738342934</c:v>
                </c:pt>
                <c:pt idx="142">
                  <c:v>4.326482788406194</c:v>
                </c:pt>
                <c:pt idx="143">
                  <c:v>6.1464630469029959</c:v>
                </c:pt>
                <c:pt idx="144">
                  <c:v>5.07310469218843</c:v>
                </c:pt>
                <c:pt idx="145">
                  <c:v>5.6575311550890248</c:v>
                </c:pt>
                <c:pt idx="146">
                  <c:v>-3.1355191393125796</c:v>
                </c:pt>
                <c:pt idx="147">
                  <c:v>8.1011165370903502</c:v>
                </c:pt>
                <c:pt idx="148">
                  <c:v>10.151556819043179</c:v>
                </c:pt>
                <c:pt idx="149">
                  <c:v>1.2247177587257791</c:v>
                </c:pt>
                <c:pt idx="150">
                  <c:v>0.34185500860454354</c:v>
                </c:pt>
                <c:pt idx="151">
                  <c:v>-2.3371854614770058</c:v>
                </c:pt>
                <c:pt idx="152">
                  <c:v>-7.7392427118362797</c:v>
                </c:pt>
                <c:pt idx="153">
                  <c:v>-0.15256158354445404</c:v>
                </c:pt>
                <c:pt idx="154">
                  <c:v>-3.1890946505623035</c:v>
                </c:pt>
                <c:pt idx="155">
                  <c:v>-4.6840995859381049</c:v>
                </c:pt>
                <c:pt idx="156">
                  <c:v>-6.1200443097291544</c:v>
                </c:pt>
                <c:pt idx="157">
                  <c:v>11.106885654366046</c:v>
                </c:pt>
                <c:pt idx="158">
                  <c:v>-4.1450235347192468</c:v>
                </c:pt>
                <c:pt idx="159">
                  <c:v>-4.2329761551115759</c:v>
                </c:pt>
                <c:pt idx="160">
                  <c:v>-2.3285694337141791</c:v>
                </c:pt>
                <c:pt idx="161">
                  <c:v>17.089744502618196</c:v>
                </c:pt>
                <c:pt idx="162">
                  <c:v>17.270253879832211</c:v>
                </c:pt>
                <c:pt idx="163">
                  <c:v>18.600322975093398</c:v>
                </c:pt>
                <c:pt idx="164">
                  <c:v>-0.79526640164011653</c:v>
                </c:pt>
                <c:pt idx="165">
                  <c:v>-0.23385671901723981</c:v>
                </c:pt>
                <c:pt idx="166">
                  <c:v>18.961341729521436</c:v>
                </c:pt>
                <c:pt idx="167">
                  <c:v>0.77975827523888341</c:v>
                </c:pt>
                <c:pt idx="168">
                  <c:v>-0.2082930526694291</c:v>
                </c:pt>
                <c:pt idx="169">
                  <c:v>-1.4992821948426709</c:v>
                </c:pt>
                <c:pt idx="170">
                  <c:v>-3.4446287046553223</c:v>
                </c:pt>
                <c:pt idx="171">
                  <c:v>-4.0247471536744968</c:v>
                </c:pt>
                <c:pt idx="172">
                  <c:v>2.5023841273217613</c:v>
                </c:pt>
                <c:pt idx="173">
                  <c:v>-2.3653947214108904</c:v>
                </c:pt>
                <c:pt idx="174">
                  <c:v>-2.7953651091560943</c:v>
                </c:pt>
                <c:pt idx="175">
                  <c:v>-9.0077823853039973E-2</c:v>
                </c:pt>
                <c:pt idx="176">
                  <c:v>-1.7488419128898407</c:v>
                </c:pt>
                <c:pt idx="177">
                  <c:v>-3.9780304442453662</c:v>
                </c:pt>
                <c:pt idx="178">
                  <c:v>1.9205006486221663</c:v>
                </c:pt>
                <c:pt idx="179">
                  <c:v>7.4344078635571478</c:v>
                </c:pt>
                <c:pt idx="180">
                  <c:v>12.42853223502728</c:v>
                </c:pt>
                <c:pt idx="181">
                  <c:v>10.624125513629888</c:v>
                </c:pt>
                <c:pt idx="182">
                  <c:v>7.9253970057303853</c:v>
                </c:pt>
                <c:pt idx="183">
                  <c:v>3.3424394499622565</c:v>
                </c:pt>
                <c:pt idx="184">
                  <c:v>5.127849086153585</c:v>
                </c:pt>
                <c:pt idx="185">
                  <c:v>7.5393081225344538</c:v>
                </c:pt>
                <c:pt idx="186">
                  <c:v>19.673878744839932</c:v>
                </c:pt>
                <c:pt idx="187">
                  <c:v>3.79248880372025</c:v>
                </c:pt>
                <c:pt idx="188">
                  <c:v>-0.42161582624668981</c:v>
                </c:pt>
                <c:pt idx="189">
                  <c:v>5.4669251373724386</c:v>
                </c:pt>
                <c:pt idx="190">
                  <c:v>7.2914108247826235</c:v>
                </c:pt>
                <c:pt idx="191">
                  <c:v>0.40189058974184633</c:v>
                </c:pt>
                <c:pt idx="192">
                  <c:v>4.5728007659023007</c:v>
                </c:pt>
                <c:pt idx="193">
                  <c:v>1.3249073700195666</c:v>
                </c:pt>
                <c:pt idx="194">
                  <c:v>-1.2926247099231283</c:v>
                </c:pt>
                <c:pt idx="195">
                  <c:v>18.267805701278103</c:v>
                </c:pt>
                <c:pt idx="196">
                  <c:v>2.6223604839494712</c:v>
                </c:pt>
                <c:pt idx="197">
                  <c:v>3.9260840564731723</c:v>
                </c:pt>
                <c:pt idx="198">
                  <c:v>6.3354858424947729</c:v>
                </c:pt>
                <c:pt idx="199">
                  <c:v>4.6783841737533081</c:v>
                </c:pt>
                <c:pt idx="200">
                  <c:v>2.5738787448399307</c:v>
                </c:pt>
                <c:pt idx="201">
                  <c:v>-3.3949741809612561</c:v>
                </c:pt>
                <c:pt idx="202">
                  <c:v>10.700812610804221</c:v>
                </c:pt>
                <c:pt idx="203">
                  <c:v>17.565847158434817</c:v>
                </c:pt>
                <c:pt idx="204">
                  <c:v>18.182301259439882</c:v>
                </c:pt>
                <c:pt idx="205">
                  <c:v>-1.6268044040337664</c:v>
                </c:pt>
                <c:pt idx="206">
                  <c:v>0.26820053134203192</c:v>
                </c:pt>
                <c:pt idx="207">
                  <c:v>5.1040504494861878</c:v>
                </c:pt>
                <c:pt idx="208">
                  <c:v>3.7738826467090192</c:v>
                </c:pt>
                <c:pt idx="209">
                  <c:v>7.3827986988888838</c:v>
                </c:pt>
                <c:pt idx="210">
                  <c:v>3.5535114600173756</c:v>
                </c:pt>
                <c:pt idx="211">
                  <c:v>7.5283426237334972</c:v>
                </c:pt>
                <c:pt idx="212">
                  <c:v>3.0754502613574672</c:v>
                </c:pt>
                <c:pt idx="213">
                  <c:v>2.4576220588668285</c:v>
                </c:pt>
                <c:pt idx="214">
                  <c:v>17.220117524165509</c:v>
                </c:pt>
                <c:pt idx="215">
                  <c:v>-0.55687349929495156</c:v>
                </c:pt>
                <c:pt idx="216">
                  <c:v>1.5813258898873279</c:v>
                </c:pt>
                <c:pt idx="217">
                  <c:v>3.3521373585318024</c:v>
                </c:pt>
                <c:pt idx="218">
                  <c:v>3.9710435399600712</c:v>
                </c:pt>
                <c:pt idx="219">
                  <c:v>-1.5783226649242224</c:v>
                </c:pt>
                <c:pt idx="220">
                  <c:v>1.3711383456069619</c:v>
                </c:pt>
                <c:pt idx="221">
                  <c:v>7.5342182522633578</c:v>
                </c:pt>
                <c:pt idx="222">
                  <c:v>2.3801492034337208</c:v>
                </c:pt>
                <c:pt idx="223">
                  <c:v>2.7665342091776033</c:v>
                </c:pt>
                <c:pt idx="224">
                  <c:v>14.17936344517495</c:v>
                </c:pt>
                <c:pt idx="225">
                  <c:v>19.844887628516368</c:v>
                </c:pt>
                <c:pt idx="226">
                  <c:v>6.0198135978793843</c:v>
                </c:pt>
                <c:pt idx="227">
                  <c:v>3.0884730105176956</c:v>
                </c:pt>
                <c:pt idx="228">
                  <c:v>15.870352587348197</c:v>
                </c:pt>
                <c:pt idx="229">
                  <c:v>0.51834469074691469</c:v>
                </c:pt>
                <c:pt idx="230">
                  <c:v>0.81423409189746465</c:v>
                </c:pt>
                <c:pt idx="231">
                  <c:v>2.1339182278463227</c:v>
                </c:pt>
                <c:pt idx="232">
                  <c:v>9.4927810243991075</c:v>
                </c:pt>
                <c:pt idx="233">
                  <c:v>17.498854067960931</c:v>
                </c:pt>
                <c:pt idx="234">
                  <c:v>2.094056418368698</c:v>
                </c:pt>
                <c:pt idx="235">
                  <c:v>-0.21730391049618447</c:v>
                </c:pt>
                <c:pt idx="236">
                  <c:v>-0.39037004453189539</c:v>
                </c:pt>
                <c:pt idx="237">
                  <c:v>1.4398925638921689</c:v>
                </c:pt>
                <c:pt idx="238">
                  <c:v>-4.8115269894823065</c:v>
                </c:pt>
                <c:pt idx="239">
                  <c:v>-4.2519771421867354</c:v>
                </c:pt>
                <c:pt idx="240">
                  <c:v>-1.7422792336171895</c:v>
                </c:pt>
                <c:pt idx="241">
                  <c:v>-2.6732288927840386</c:v>
                </c:pt>
                <c:pt idx="242">
                  <c:v>-1.6942871302184699</c:v>
                </c:pt>
                <c:pt idx="243">
                  <c:v>-5.9230847333791559</c:v>
                </c:pt>
                <c:pt idx="244">
                  <c:v>-5.0782239574082411</c:v>
                </c:pt>
                <c:pt idx="245">
                  <c:v>1.4840701909893852</c:v>
                </c:pt>
                <c:pt idx="246">
                  <c:v>-1.5513887989599304</c:v>
                </c:pt>
                <c:pt idx="247">
                  <c:v>-4.410839938739521</c:v>
                </c:pt>
                <c:pt idx="248">
                  <c:v>-1.0093710316070563</c:v>
                </c:pt>
                <c:pt idx="249">
                  <c:v>-2.1215171187307114</c:v>
                </c:pt>
                <c:pt idx="250">
                  <c:v>-4.5485496922109832</c:v>
                </c:pt>
                <c:pt idx="251">
                  <c:v>-6.3431636993919405</c:v>
                </c:pt>
                <c:pt idx="252">
                  <c:v>-1.6001666606174219</c:v>
                </c:pt>
                <c:pt idx="253">
                  <c:v>11.609333832920154</c:v>
                </c:pt>
                <c:pt idx="254">
                  <c:v>-6.4120166251931323</c:v>
                </c:pt>
                <c:pt idx="255">
                  <c:v>-4.8658843571217147</c:v>
                </c:pt>
                <c:pt idx="256">
                  <c:v>12.400812610804223</c:v>
                </c:pt>
                <c:pt idx="257">
                  <c:v>20.310411811857783</c:v>
                </c:pt>
                <c:pt idx="258">
                  <c:v>8.8470435863916208</c:v>
                </c:pt>
                <c:pt idx="259">
                  <c:v>2.1014996615470096</c:v>
                </c:pt>
                <c:pt idx="260">
                  <c:v>8.3571324231560027</c:v>
                </c:pt>
                <c:pt idx="261">
                  <c:v>15.443517428899888</c:v>
                </c:pt>
                <c:pt idx="262">
                  <c:v>19.860950801326595</c:v>
                </c:pt>
                <c:pt idx="263">
                  <c:v>7.1342143503942701</c:v>
                </c:pt>
                <c:pt idx="264">
                  <c:v>9.6415588860565968</c:v>
                </c:pt>
                <c:pt idx="265">
                  <c:v>-1.825825132612124</c:v>
                </c:pt>
                <c:pt idx="266">
                  <c:v>10.197389062697557</c:v>
                </c:pt>
                <c:pt idx="267">
                  <c:v>22.514526312576322</c:v>
                </c:pt>
                <c:pt idx="268">
                  <c:v>11.948315078492122</c:v>
                </c:pt>
                <c:pt idx="269">
                  <c:v>-0.8856672005865498</c:v>
                </c:pt>
                <c:pt idx="270">
                  <c:v>-1.1031992805292461</c:v>
                </c:pt>
                <c:pt idx="271">
                  <c:v>-3.0930156381179721</c:v>
                </c:pt>
                <c:pt idx="272">
                  <c:v>-2.8099593748338592</c:v>
                </c:pt>
                <c:pt idx="273">
                  <c:v>6.8974838683444517</c:v>
                </c:pt>
                <c:pt idx="274">
                  <c:v>1.1998333393825753</c:v>
                </c:pt>
                <c:pt idx="275">
                  <c:v>0.27730619481568297</c:v>
                </c:pt>
                <c:pt idx="276">
                  <c:v>4.3939577108527175</c:v>
                </c:pt>
                <c:pt idx="277">
                  <c:v>2.4983644322501135</c:v>
                </c:pt>
                <c:pt idx="278">
                  <c:v>1.3770139741368261</c:v>
                </c:pt>
                <c:pt idx="279">
                  <c:v>5.1538984863431274</c:v>
                </c:pt>
                <c:pt idx="280">
                  <c:v>14.418344690746913</c:v>
                </c:pt>
                <c:pt idx="281">
                  <c:v>5.2068856543660473</c:v>
                </c:pt>
                <c:pt idx="282">
                  <c:v>14.305807675428422</c:v>
                </c:pt>
                <c:pt idx="283">
                  <c:v>18.448315078492122</c:v>
                </c:pt>
                <c:pt idx="284">
                  <c:v>5.1040465476171022</c:v>
                </c:pt>
                <c:pt idx="285">
                  <c:v>-4.7349346979548628</c:v>
                </c:pt>
                <c:pt idx="286">
                  <c:v>-2.1697027352923044</c:v>
                </c:pt>
                <c:pt idx="287">
                  <c:v>-4.5704884935510748</c:v>
                </c:pt>
                <c:pt idx="288">
                  <c:v>-5.0334657908223974</c:v>
                </c:pt>
                <c:pt idx="289">
                  <c:v>-0.71887152514463182</c:v>
                </c:pt>
                <c:pt idx="290">
                  <c:v>-2.890176531369022</c:v>
                </c:pt>
                <c:pt idx="291">
                  <c:v>6.1283348199953167</c:v>
                </c:pt>
                <c:pt idx="292">
                  <c:v>-2.1886089167205753</c:v>
                </c:pt>
                <c:pt idx="293">
                  <c:v>-2.5024174241395656</c:v>
                </c:pt>
                <c:pt idx="294">
                  <c:v>-2.9733276003000206</c:v>
                </c:pt>
                <c:pt idx="295">
                  <c:v>2.9685686794742594E-3</c:v>
                </c:pt>
                <c:pt idx="296">
                  <c:v>-0.43297615511157517</c:v>
                </c:pt>
                <c:pt idx="297">
                  <c:v>0.79494088414345043</c:v>
                </c:pt>
                <c:pt idx="298">
                  <c:v>-7.3320955912059134</c:v>
                </c:pt>
                <c:pt idx="299">
                  <c:v>-1.0506069425702513</c:v>
                </c:pt>
                <c:pt idx="300">
                  <c:v>-3.9870413020721251</c:v>
                </c:pt>
                <c:pt idx="301">
                  <c:v>-3.5283720186822123</c:v>
                </c:pt>
                <c:pt idx="302">
                  <c:v>8.3087017698652232E-2</c:v>
                </c:pt>
                <c:pt idx="303">
                  <c:v>3.1633989798807072</c:v>
                </c:pt>
                <c:pt idx="304">
                  <c:v>8.1300011421597489</c:v>
                </c:pt>
                <c:pt idx="305">
                  <c:v>2.3300998496757259</c:v>
                </c:pt>
                <c:pt idx="306">
                  <c:v>4.9929784394310701</c:v>
                </c:pt>
                <c:pt idx="307">
                  <c:v>0.80003075441454286</c:v>
                </c:pt>
                <c:pt idx="308">
                  <c:v>-7.4406168133218493</c:v>
                </c:pt>
                <c:pt idx="309">
                  <c:v>-4.7818488224159559</c:v>
                </c:pt>
                <c:pt idx="310">
                  <c:v>-6.4452170478821209</c:v>
                </c:pt>
                <c:pt idx="311">
                  <c:v>-6.7725457439103423</c:v>
                </c:pt>
                <c:pt idx="312">
                  <c:v>-4.0192624533394756</c:v>
                </c:pt>
                <c:pt idx="313">
                  <c:v>-5.4484509846950004</c:v>
                </c:pt>
                <c:pt idx="314">
                  <c:v>-1.9373828765089733</c:v>
                </c:pt>
                <c:pt idx="315">
                  <c:v>-7.4282733111662331</c:v>
                </c:pt>
                <c:pt idx="316">
                  <c:v>0.66056377500084551</c:v>
                </c:pt>
                <c:pt idx="317">
                  <c:v>0.389945819519248</c:v>
                </c:pt>
                <c:pt idx="318">
                  <c:v>-1.6113295744503411</c:v>
                </c:pt>
                <c:pt idx="319">
                  <c:v>-1.459712606043901</c:v>
                </c:pt>
                <c:pt idx="320">
                  <c:v>-3.9134855323255948</c:v>
                </c:pt>
                <c:pt idx="321">
                  <c:v>-4.9270018190657296</c:v>
                </c:pt>
                <c:pt idx="322">
                  <c:v>-6.8384608554465984</c:v>
                </c:pt>
                <c:pt idx="323">
                  <c:v>-4.9002614662643147</c:v>
                </c:pt>
                <c:pt idx="324">
                  <c:v>-3.7395388343842271</c:v>
                </c:pt>
                <c:pt idx="325">
                  <c:v>-5.1275901622925346</c:v>
                </c:pt>
                <c:pt idx="326">
                  <c:v>-5.7110373537714842</c:v>
                </c:pt>
                <c:pt idx="327">
                  <c:v>-0.20270964481842313</c:v>
                </c:pt>
                <c:pt idx="328">
                  <c:v>-5.7818488224159559</c:v>
                </c:pt>
                <c:pt idx="329">
                  <c:v>-4.980478622799474</c:v>
                </c:pt>
                <c:pt idx="330">
                  <c:v>-6.1178922537229887</c:v>
                </c:pt>
                <c:pt idx="331">
                  <c:v>-5.6447274121712994</c:v>
                </c:pt>
                <c:pt idx="332">
                  <c:v>-7.7149544394580616</c:v>
                </c:pt>
                <c:pt idx="333">
                  <c:v>-6.9575605500377442</c:v>
                </c:pt>
                <c:pt idx="334">
                  <c:v>-7.4410077415166924</c:v>
                </c:pt>
                <c:pt idx="335">
                  <c:v>-5.8439455557816196</c:v>
                </c:pt>
                <c:pt idx="336">
                  <c:v>-5.743357212554816</c:v>
                </c:pt>
                <c:pt idx="337">
                  <c:v>-6.0213197036987438</c:v>
                </c:pt>
                <c:pt idx="338">
                  <c:v>-5.8689208789026246</c:v>
                </c:pt>
                <c:pt idx="339">
                  <c:v>-6.3003601737802981</c:v>
                </c:pt>
                <c:pt idx="340">
                  <c:v>-7.027882382971395</c:v>
                </c:pt>
                <c:pt idx="341">
                  <c:v>3.361930072748244</c:v>
                </c:pt>
                <c:pt idx="342">
                  <c:v>-9.8359139693765059</c:v>
                </c:pt>
                <c:pt idx="343">
                  <c:v>-3.8324865194007565</c:v>
                </c:pt>
                <c:pt idx="344">
                  <c:v>1.0258866414412076</c:v>
                </c:pt>
                <c:pt idx="345">
                  <c:v>-7.0498211843114831</c:v>
                </c:pt>
                <c:pt idx="346">
                  <c:v>-5.3167155672693838</c:v>
                </c:pt>
                <c:pt idx="347">
                  <c:v>-5.4115269894823044</c:v>
                </c:pt>
                <c:pt idx="348">
                  <c:v>-4.3630452503727639</c:v>
                </c:pt>
                <c:pt idx="349">
                  <c:v>-2.3580501857485601</c:v>
                </c:pt>
                <c:pt idx="350">
                  <c:v>-5.9725457439103451</c:v>
                </c:pt>
                <c:pt idx="351">
                  <c:v>-5.2380699272517575</c:v>
                </c:pt>
                <c:pt idx="352">
                  <c:v>-8.5529564136083778</c:v>
                </c:pt>
                <c:pt idx="353">
                  <c:v>-0.17861878747216764</c:v>
                </c:pt>
                <c:pt idx="354">
                  <c:v>-8.7059435816313027</c:v>
                </c:pt>
                <c:pt idx="355">
                  <c:v>-8.6620659789511194</c:v>
                </c:pt>
                <c:pt idx="356">
                  <c:v>-3.2972253242483873E-2</c:v>
                </c:pt>
                <c:pt idx="357">
                  <c:v>-0.24668595501458768</c:v>
                </c:pt>
                <c:pt idx="358">
                  <c:v>-0.94727429824139264</c:v>
                </c:pt>
                <c:pt idx="359">
                  <c:v>8.3284432730618363E-2</c:v>
                </c:pt>
                <c:pt idx="360">
                  <c:v>-2.1529564136083792</c:v>
                </c:pt>
                <c:pt idx="361">
                  <c:v>-1.1726405495572365</c:v>
                </c:pt>
                <c:pt idx="362">
                  <c:v>-4.0728379645892012</c:v>
                </c:pt>
                <c:pt idx="363">
                  <c:v>-3.8451183403661382</c:v>
                </c:pt>
                <c:pt idx="364">
                  <c:v>-7.628079798003359</c:v>
                </c:pt>
                <c:pt idx="365">
                  <c:v>-0.28948948062623359</c:v>
                </c:pt>
                <c:pt idx="366">
                  <c:v>0.64685007322874455</c:v>
                </c:pt>
                <c:pt idx="367">
                  <c:v>1.210317006210893</c:v>
                </c:pt>
                <c:pt idx="368">
                  <c:v>18.54332001386792</c:v>
                </c:pt>
                <c:pt idx="369">
                  <c:v>18.989843210134175</c:v>
                </c:pt>
                <c:pt idx="370">
                  <c:v>18.258305207740523</c:v>
                </c:pt>
                <c:pt idx="371">
                  <c:v>24.500129461930523</c:v>
                </c:pt>
                <c:pt idx="372">
                  <c:v>23.882597381987832</c:v>
                </c:pt>
                <c:pt idx="373">
                  <c:v>12.279375150782226</c:v>
                </c:pt>
                <c:pt idx="374">
                  <c:v>15.319533082807791</c:v>
                </c:pt>
                <c:pt idx="375">
                  <c:v>-6.7851775648757311</c:v>
                </c:pt>
                <c:pt idx="376">
                  <c:v>1.4253061019525841</c:v>
                </c:pt>
                <c:pt idx="377">
                  <c:v>-1.074792605563399</c:v>
                </c:pt>
                <c:pt idx="378">
                  <c:v>1.0528283111436796</c:v>
                </c:pt>
                <c:pt idx="379">
                  <c:v>-3.6617659545340828</c:v>
                </c:pt>
                <c:pt idx="380">
                  <c:v>-7.8034915012081019</c:v>
                </c:pt>
                <c:pt idx="381">
                  <c:v>-3.626800502164679</c:v>
                </c:pt>
                <c:pt idx="382">
                  <c:v>-0.83267613069453716</c:v>
                </c:pt>
                <c:pt idx="383">
                  <c:v>1.0793712489131302</c:v>
                </c:pt>
                <c:pt idx="384">
                  <c:v>3.3461708262241388</c:v>
                </c:pt>
                <c:pt idx="385">
                  <c:v>1.9171797099005738</c:v>
                </c:pt>
                <c:pt idx="386">
                  <c:v>2.8135548448928596</c:v>
                </c:pt>
                <c:pt idx="387">
                  <c:v>3.2382379473350067</c:v>
                </c:pt>
                <c:pt idx="388">
                  <c:v>4.7366703326865576</c:v>
                </c:pt>
                <c:pt idx="389">
                  <c:v>-3.2453118535290137</c:v>
                </c:pt>
                <c:pt idx="390">
                  <c:v>-3.1984964365839037</c:v>
                </c:pt>
                <c:pt idx="391">
                  <c:v>6.4690849971167843</c:v>
                </c:pt>
                <c:pt idx="392">
                  <c:v>-0.45657347487792066</c:v>
                </c:pt>
                <c:pt idx="393">
                  <c:v>-6.341592182874404</c:v>
                </c:pt>
                <c:pt idx="394">
                  <c:v>-6.3205339454399727</c:v>
                </c:pt>
                <c:pt idx="395">
                  <c:v>-5.1889959430463204</c:v>
                </c:pt>
                <c:pt idx="396">
                  <c:v>-3.6513848970908427</c:v>
                </c:pt>
                <c:pt idx="397">
                  <c:v>-7.1288577525239454</c:v>
                </c:pt>
                <c:pt idx="398">
                  <c:v>-0.49183114792618099</c:v>
                </c:pt>
                <c:pt idx="399">
                  <c:v>0.21913825274386323</c:v>
                </c:pt>
                <c:pt idx="400">
                  <c:v>-3.521019679281709</c:v>
                </c:pt>
                <c:pt idx="401">
                  <c:v>-8.0488380110207522</c:v>
                </c:pt>
                <c:pt idx="402">
                  <c:v>-3.1583385045583316</c:v>
                </c:pt>
                <c:pt idx="403">
                  <c:v>-7.4713651555876446</c:v>
                </c:pt>
                <c:pt idx="404">
                  <c:v>-4.1489573489332798E-2</c:v>
                </c:pt>
                <c:pt idx="405">
                  <c:v>-7.7217067300244935</c:v>
                </c:pt>
                <c:pt idx="406">
                  <c:v>-0.47968896267161831</c:v>
                </c:pt>
                <c:pt idx="407">
                  <c:v>4.8702577817013015</c:v>
                </c:pt>
                <c:pt idx="408">
                  <c:v>7.7274620598278325</c:v>
                </c:pt>
                <c:pt idx="409">
                  <c:v>11.738135337949934</c:v>
                </c:pt>
                <c:pt idx="410">
                  <c:v>-9.94884191288984</c:v>
                </c:pt>
                <c:pt idx="411">
                  <c:v>2.8062064073614401</c:v>
                </c:pt>
                <c:pt idx="412">
                  <c:v>15.999355409279019</c:v>
                </c:pt>
                <c:pt idx="413">
                  <c:v>0.82315014407733145</c:v>
                </c:pt>
                <c:pt idx="414">
                  <c:v>7.5789842225873798</c:v>
                </c:pt>
                <c:pt idx="415">
                  <c:v>0.24509284728651171</c:v>
                </c:pt>
                <c:pt idx="416">
                  <c:v>-2.5520680459645391</c:v>
                </c:pt>
                <c:pt idx="417">
                  <c:v>1.1554739047297549</c:v>
                </c:pt>
                <c:pt idx="418">
                  <c:v>-6.163823204893351</c:v>
                </c:pt>
                <c:pt idx="419">
                  <c:v>-4.5497185749264144</c:v>
                </c:pt>
                <c:pt idx="420">
                  <c:v>-3.5840995859381053</c:v>
                </c:pt>
                <c:pt idx="421">
                  <c:v>-5.4380660253826711</c:v>
                </c:pt>
                <c:pt idx="422">
                  <c:v>-0.35814499139545575</c:v>
                </c:pt>
                <c:pt idx="423">
                  <c:v>0.9728085696404829</c:v>
                </c:pt>
                <c:pt idx="424">
                  <c:v>-6.5509939688960017</c:v>
                </c:pt>
                <c:pt idx="425">
                  <c:v>-3.0821371412257257</c:v>
                </c:pt>
                <c:pt idx="426">
                  <c:v>-9.4475665189202509</c:v>
                </c:pt>
                <c:pt idx="427">
                  <c:v>-9.8591242628170992</c:v>
                </c:pt>
                <c:pt idx="428">
                  <c:v>-3.1087787865111629</c:v>
                </c:pt>
                <c:pt idx="429">
                  <c:v>-2.176652440890706</c:v>
                </c:pt>
                <c:pt idx="430">
                  <c:v>-3.2949702790921656</c:v>
                </c:pt>
                <c:pt idx="431">
                  <c:v>-1.7473691038882837</c:v>
                </c:pt>
                <c:pt idx="432">
                  <c:v>-7.0247471536744968</c:v>
                </c:pt>
                <c:pt idx="433">
                  <c:v>-4.8440403614285152</c:v>
                </c:pt>
                <c:pt idx="434">
                  <c:v>-8.4415921828744054</c:v>
                </c:pt>
                <c:pt idx="435">
                  <c:v>0.95380758256532339</c:v>
                </c:pt>
                <c:pt idx="436">
                  <c:v>-7.8054500440513888</c:v>
                </c:pt>
                <c:pt idx="437">
                  <c:v>-0.72503547248426514</c:v>
                </c:pt>
                <c:pt idx="438">
                  <c:v>6.1668381354637294</c:v>
                </c:pt>
                <c:pt idx="439">
                  <c:v>-1.6711665400293896E-2</c:v>
                </c:pt>
                <c:pt idx="440">
                  <c:v>-3.0482496677939466</c:v>
                </c:pt>
                <c:pt idx="441">
                  <c:v>1.0911225059728586</c:v>
                </c:pt>
                <c:pt idx="442">
                  <c:v>-0.39252210053805925</c:v>
                </c:pt>
                <c:pt idx="443">
                  <c:v>-1.2454105610449968</c:v>
                </c:pt>
                <c:pt idx="444">
                  <c:v>-1.1521667534805218</c:v>
                </c:pt>
                <c:pt idx="445">
                  <c:v>2.8342623733497163E-2</c:v>
                </c:pt>
                <c:pt idx="446">
                  <c:v>-2.7524628760284688</c:v>
                </c:pt>
                <c:pt idx="447">
                  <c:v>-6.3350295036017545</c:v>
                </c:pt>
                <c:pt idx="448">
                  <c:v>-3.2294460957507543</c:v>
                </c:pt>
                <c:pt idx="449">
                  <c:v>-3.2083878583163212</c:v>
                </c:pt>
                <c:pt idx="450">
                  <c:v>-4.5849801498437639</c:v>
                </c:pt>
                <c:pt idx="451">
                  <c:v>-2.5094658372539485</c:v>
                </c:pt>
                <c:pt idx="452">
                  <c:v>-2.0464885399826223</c:v>
                </c:pt>
                <c:pt idx="453">
                  <c:v>-0.85001469747436076</c:v>
                </c:pt>
                <c:pt idx="454">
                  <c:v>-1.878417470571117</c:v>
                </c:pt>
                <c:pt idx="455">
                  <c:v>-3.2294460957507543</c:v>
                </c:pt>
                <c:pt idx="456">
                  <c:v>-3.7934026644437182</c:v>
                </c:pt>
                <c:pt idx="457">
                  <c:v>-4.9600048267227592</c:v>
                </c:pt>
                <c:pt idx="458">
                  <c:v>-4.2345398678909358</c:v>
                </c:pt>
                <c:pt idx="459">
                  <c:v>-0.58811537914066037</c:v>
                </c:pt>
                <c:pt idx="460">
                  <c:v>-2.5540304906769151</c:v>
                </c:pt>
                <c:pt idx="461">
                  <c:v>-2.9356178468285599</c:v>
                </c:pt>
                <c:pt idx="462">
                  <c:v>-1.7626504203088338</c:v>
                </c:pt>
                <c:pt idx="463">
                  <c:v>-4.5778330292134051</c:v>
                </c:pt>
                <c:pt idx="464">
                  <c:v>-0.59418842270248717</c:v>
                </c:pt>
                <c:pt idx="465">
                  <c:v>-1.2296435107827151</c:v>
                </c:pt>
                <c:pt idx="466">
                  <c:v>0.73950553756641568</c:v>
                </c:pt>
                <c:pt idx="467">
                  <c:v>4.8012113427372434</c:v>
                </c:pt>
                <c:pt idx="468">
                  <c:v>1.7705539042492475</c:v>
                </c:pt>
                <c:pt idx="469">
                  <c:v>-0.4311124179151804</c:v>
                </c:pt>
                <c:pt idx="470">
                  <c:v>0.82246309333454093</c:v>
                </c:pt>
                <c:pt idx="471">
                  <c:v>-2.7267056965177829</c:v>
                </c:pt>
                <c:pt idx="472">
                  <c:v>2.2888678405816201</c:v>
                </c:pt>
                <c:pt idx="473">
                  <c:v>6.3237345854350444</c:v>
                </c:pt>
                <c:pt idx="474">
                  <c:v>-3.5199456022131699</c:v>
                </c:pt>
                <c:pt idx="475">
                  <c:v>1.6423485461844578</c:v>
                </c:pt>
                <c:pt idx="476">
                  <c:v>-0.1069189511838573</c:v>
                </c:pt>
                <c:pt idx="477">
                  <c:v>1.1118885227284281</c:v>
                </c:pt>
                <c:pt idx="478">
                  <c:v>-2.8244510311265483</c:v>
                </c:pt>
                <c:pt idx="479">
                  <c:v>-0.69869385161586806</c:v>
                </c:pt>
                <c:pt idx="480">
                  <c:v>-1.3503108200223082</c:v>
                </c:pt>
                <c:pt idx="481">
                  <c:v>-3.5004588812962787</c:v>
                </c:pt>
                <c:pt idx="482">
                  <c:v>-2.8939949095396145</c:v>
                </c:pt>
                <c:pt idx="483">
                  <c:v>-2.8543266132248633</c:v>
                </c:pt>
                <c:pt idx="484">
                  <c:v>-1.2801825002515272</c:v>
                </c:pt>
                <c:pt idx="485">
                  <c:v>-3.302318716623585</c:v>
                </c:pt>
                <c:pt idx="486">
                  <c:v>-1.2221015600884222</c:v>
                </c:pt>
                <c:pt idx="487">
                  <c:v>-3.0757757788541298</c:v>
                </c:pt>
                <c:pt idx="488">
                  <c:v>-2.1959495505138129</c:v>
                </c:pt>
                <c:pt idx="489">
                  <c:v>-4.7811578698040833</c:v>
                </c:pt>
                <c:pt idx="490">
                  <c:v>1.7436239401540465</c:v>
                </c:pt>
                <c:pt idx="491">
                  <c:v>-3.7864490569762292</c:v>
                </c:pt>
                <c:pt idx="492">
                  <c:v>-1.7706820067139475</c:v>
                </c:pt>
                <c:pt idx="493">
                  <c:v>-1.343748140749657</c:v>
                </c:pt>
                <c:pt idx="494">
                  <c:v>2.8573298381879688</c:v>
                </c:pt>
                <c:pt idx="495">
                  <c:v>5.2670277467575168</c:v>
                </c:pt>
                <c:pt idx="496">
                  <c:v>5.2302024590608021</c:v>
                </c:pt>
                <c:pt idx="497">
                  <c:v>-2.8581449913954557</c:v>
                </c:pt>
                <c:pt idx="498">
                  <c:v>-1.0792032288298863</c:v>
                </c:pt>
                <c:pt idx="499">
                  <c:v>-2.708095637637463</c:v>
                </c:pt>
                <c:pt idx="500">
                  <c:v>-4.1396336400311178</c:v>
                </c:pt>
                <c:pt idx="501">
                  <c:v>-2.9668636285433578</c:v>
                </c:pt>
                <c:pt idx="502">
                  <c:v>-5.3273927472605678</c:v>
                </c:pt>
                <c:pt idx="503">
                  <c:v>-5.2955625241880639</c:v>
                </c:pt>
                <c:pt idx="504">
                  <c:v>-6.3975210670313487</c:v>
                </c:pt>
                <c:pt idx="505">
                  <c:v>-15.167451971770161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C45-49E0-84E0-164B67BD3D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481151"/>
        <c:axId val="696475391"/>
      </c:scatterChart>
      <c:valAx>
        <c:axId val="69648115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LSTAT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96475391"/>
        <c:crosses val="autoZero"/>
        <c:crossBetween val="midCat"/>
      </c:valAx>
      <c:valAx>
        <c:axId val="696475391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96481151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'[Terro''s_REA.xlsx]Qn.2'!$A$5:$A$510</cx:f>
        <cx:lvl ptCount="506" formatCode="General">
          <cx:pt idx="0">24</cx:pt>
          <cx:pt idx="1">21.600000000000001</cx:pt>
          <cx:pt idx="2">34.700000000000003</cx:pt>
          <cx:pt idx="3">33.399999999999999</cx:pt>
          <cx:pt idx="4">36.200000000000003</cx:pt>
          <cx:pt idx="5">28.699999999999999</cx:pt>
          <cx:pt idx="6">22.899999999999999</cx:pt>
          <cx:pt idx="7">27.100000000000001</cx:pt>
          <cx:pt idx="8">16.5</cx:pt>
          <cx:pt idx="9">18.899999999999999</cx:pt>
          <cx:pt idx="10">15</cx:pt>
          <cx:pt idx="11">18.899999999999999</cx:pt>
          <cx:pt idx="12">21.699999999999999</cx:pt>
          <cx:pt idx="13">20.399999999999999</cx:pt>
          <cx:pt idx="14">18.199999999999999</cx:pt>
          <cx:pt idx="15">19.899999999999999</cx:pt>
          <cx:pt idx="16">23.100000000000001</cx:pt>
          <cx:pt idx="17">17.5</cx:pt>
          <cx:pt idx="18">20.199999999999999</cx:pt>
          <cx:pt idx="19">18.199999999999999</cx:pt>
          <cx:pt idx="20">13.6</cx:pt>
          <cx:pt idx="21">19.600000000000001</cx:pt>
          <cx:pt idx="22">15.199999999999999</cx:pt>
          <cx:pt idx="23">14.5</cx:pt>
          <cx:pt idx="24">15.6</cx:pt>
          <cx:pt idx="25">13.9</cx:pt>
          <cx:pt idx="26">16.600000000000001</cx:pt>
          <cx:pt idx="27">14.800000000000001</cx:pt>
          <cx:pt idx="28">18.399999999999999</cx:pt>
          <cx:pt idx="29">21</cx:pt>
          <cx:pt idx="30">12.699999999999999</cx:pt>
          <cx:pt idx="31">14.5</cx:pt>
          <cx:pt idx="32">13.199999999999999</cx:pt>
          <cx:pt idx="33">13.1</cx:pt>
          <cx:pt idx="34">13.5</cx:pt>
          <cx:pt idx="35">18.899999999999999</cx:pt>
          <cx:pt idx="36">20</cx:pt>
          <cx:pt idx="37">21</cx:pt>
          <cx:pt idx="38">24.699999999999999</cx:pt>
          <cx:pt idx="39">30.800000000000001</cx:pt>
          <cx:pt idx="40">34.899999999999999</cx:pt>
          <cx:pt idx="41">26.600000000000001</cx:pt>
          <cx:pt idx="42">25.300000000000001</cx:pt>
          <cx:pt idx="43">24.699999999999999</cx:pt>
          <cx:pt idx="44">21.199999999999999</cx:pt>
          <cx:pt idx="45">19.300000000000001</cx:pt>
          <cx:pt idx="46">20</cx:pt>
          <cx:pt idx="47">16.600000000000001</cx:pt>
          <cx:pt idx="48">14.4</cx:pt>
          <cx:pt idx="49">19.399999999999999</cx:pt>
          <cx:pt idx="50">19.699999999999999</cx:pt>
          <cx:pt idx="51">20.5</cx:pt>
          <cx:pt idx="52">25</cx:pt>
          <cx:pt idx="53">23.399999999999999</cx:pt>
          <cx:pt idx="54">18.899999999999999</cx:pt>
          <cx:pt idx="55">35.399999999999999</cx:pt>
          <cx:pt idx="56">24.699999999999999</cx:pt>
          <cx:pt idx="57">31.600000000000001</cx:pt>
          <cx:pt idx="58">23.300000000000001</cx:pt>
          <cx:pt idx="59">19.600000000000001</cx:pt>
          <cx:pt idx="60">18.699999999999999</cx:pt>
          <cx:pt idx="61">16</cx:pt>
          <cx:pt idx="62">22.199999999999999</cx:pt>
          <cx:pt idx="63">25</cx:pt>
          <cx:pt idx="64">33</cx:pt>
          <cx:pt idx="65">23.5</cx:pt>
          <cx:pt idx="66">19.399999999999999</cx:pt>
          <cx:pt idx="67">22</cx:pt>
          <cx:pt idx="68">17.399999999999999</cx:pt>
          <cx:pt idx="69">20.899999999999999</cx:pt>
          <cx:pt idx="70">24.199999999999999</cx:pt>
          <cx:pt idx="71">21.699999999999999</cx:pt>
          <cx:pt idx="72">22.800000000000001</cx:pt>
          <cx:pt idx="73">23.399999999999999</cx:pt>
          <cx:pt idx="74">24.100000000000001</cx:pt>
          <cx:pt idx="75">21.399999999999999</cx:pt>
          <cx:pt idx="76">20</cx:pt>
          <cx:pt idx="77">20.800000000000001</cx:pt>
          <cx:pt idx="78">21.199999999999999</cx:pt>
          <cx:pt idx="79">20.300000000000001</cx:pt>
          <cx:pt idx="80">28</cx:pt>
          <cx:pt idx="81">23.899999999999999</cx:pt>
          <cx:pt idx="82">24.800000000000001</cx:pt>
          <cx:pt idx="83">22.899999999999999</cx:pt>
          <cx:pt idx="84">23.899999999999999</cx:pt>
          <cx:pt idx="85">26.600000000000001</cx:pt>
          <cx:pt idx="86">22.5</cx:pt>
          <cx:pt idx="87">22.199999999999999</cx:pt>
          <cx:pt idx="88">23.600000000000001</cx:pt>
          <cx:pt idx="89">28.699999999999999</cx:pt>
          <cx:pt idx="90">22.600000000000001</cx:pt>
          <cx:pt idx="91">22</cx:pt>
          <cx:pt idx="92">22.899999999999999</cx:pt>
          <cx:pt idx="93">25</cx:pt>
          <cx:pt idx="94">20.600000000000001</cx:pt>
          <cx:pt idx="95">28.399999999999999</cx:pt>
          <cx:pt idx="96">21.399999999999999</cx:pt>
          <cx:pt idx="97">38.700000000000003</cx:pt>
          <cx:pt idx="98">43.799999999999997</cx:pt>
          <cx:pt idx="99">33.200000000000003</cx:pt>
          <cx:pt idx="100">27.5</cx:pt>
          <cx:pt idx="101">26.5</cx:pt>
          <cx:pt idx="102">18.600000000000001</cx:pt>
          <cx:pt idx="103">19.300000000000001</cx:pt>
          <cx:pt idx="104">20.100000000000001</cx:pt>
          <cx:pt idx="105">19.5</cx:pt>
          <cx:pt idx="106">19.5</cx:pt>
          <cx:pt idx="107">20.399999999999999</cx:pt>
          <cx:pt idx="108">19.800000000000001</cx:pt>
          <cx:pt idx="109">19.399999999999999</cx:pt>
          <cx:pt idx="110">21.699999999999999</cx:pt>
          <cx:pt idx="111">22.800000000000001</cx:pt>
          <cx:pt idx="112">18.800000000000001</cx:pt>
          <cx:pt idx="113">18.699999999999999</cx:pt>
          <cx:pt idx="114">18.5</cx:pt>
          <cx:pt idx="115">18.300000000000001</cx:pt>
          <cx:pt idx="116">21.199999999999999</cx:pt>
          <cx:pt idx="117">19.199999999999999</cx:pt>
          <cx:pt idx="118">20.399999999999999</cx:pt>
          <cx:pt idx="119">19.300000000000001</cx:pt>
          <cx:pt idx="120">22</cx:pt>
          <cx:pt idx="121">20.300000000000001</cx:pt>
          <cx:pt idx="122">20.5</cx:pt>
          <cx:pt idx="123">17.300000000000001</cx:pt>
          <cx:pt idx="124">18.800000000000001</cx:pt>
          <cx:pt idx="125">21.399999999999999</cx:pt>
          <cx:pt idx="126">15.699999999999999</cx:pt>
          <cx:pt idx="127">16.199999999999999</cx:pt>
          <cx:pt idx="128">18</cx:pt>
          <cx:pt idx="129">14.300000000000001</cx:pt>
          <cx:pt idx="130">19.199999999999999</cx:pt>
          <cx:pt idx="131">19.600000000000001</cx:pt>
          <cx:pt idx="132">23</cx:pt>
          <cx:pt idx="133">18.399999999999999</cx:pt>
          <cx:pt idx="134">15.6</cx:pt>
          <cx:pt idx="135">18.100000000000001</cx:pt>
          <cx:pt idx="136">17.399999999999999</cx:pt>
          <cx:pt idx="137">17.100000000000001</cx:pt>
          <cx:pt idx="138">13.300000000000001</cx:pt>
          <cx:pt idx="139">17.800000000000001</cx:pt>
          <cx:pt idx="140">14</cx:pt>
          <cx:pt idx="141">14.4</cx:pt>
          <cx:pt idx="142">13.4</cx:pt>
          <cx:pt idx="143">15.6</cx:pt>
          <cx:pt idx="144">11.800000000000001</cx:pt>
          <cx:pt idx="145">13.800000000000001</cx:pt>
          <cx:pt idx="146">15.6</cx:pt>
          <cx:pt idx="147">14.6</cx:pt>
          <cx:pt idx="148">17.800000000000001</cx:pt>
          <cx:pt idx="149">15.4</cx:pt>
          <cx:pt idx="150">21.5</cx:pt>
          <cx:pt idx="151">19.600000000000001</cx:pt>
          <cx:pt idx="152">15.300000000000001</cx:pt>
          <cx:pt idx="153">19.399999999999999</cx:pt>
          <cx:pt idx="154">17</cx:pt>
          <cx:pt idx="155">15.6</cx:pt>
          <cx:pt idx="156">13.1</cx:pt>
          <cx:pt idx="157">41.299999999999997</cx:pt>
          <cx:pt idx="158">24.300000000000001</cx:pt>
          <cx:pt idx="159">23.300000000000001</cx:pt>
          <cx:pt idx="160">27</cx:pt>
          <cx:pt idx="161">50</cx:pt>
          <cx:pt idx="162">50</cx:pt>
          <cx:pt idx="163">50</cx:pt>
          <cx:pt idx="164">22.699999999999999</cx:pt>
          <cx:pt idx="165">25</cx:pt>
          <cx:pt idx="166">50</cx:pt>
          <cx:pt idx="167">23.800000000000001</cx:pt>
          <cx:pt idx="168">23.800000000000001</cx:pt>
          <cx:pt idx="169">22.300000000000001</cx:pt>
          <cx:pt idx="170">17.399999999999999</cx:pt>
          <cx:pt idx="171">19.100000000000001</cx:pt>
          <cx:pt idx="172">23.100000000000001</cx:pt>
          <cx:pt idx="173">23.600000000000001</cx:pt>
          <cx:pt idx="174">22.600000000000001</cx:pt>
          <cx:pt idx="175">29.399999999999999</cx:pt>
          <cx:pt idx="176">23.199999999999999</cx:pt>
          <cx:pt idx="177">24.600000000000001</cx:pt>
          <cx:pt idx="178">29.899999999999999</cx:pt>
          <cx:pt idx="179">37.200000000000003</cx:pt>
          <cx:pt idx="180">39.799999999999997</cx:pt>
          <cx:pt idx="181">36.200000000000003</cx:pt>
          <cx:pt idx="182">37.899999999999999</cx:pt>
          <cx:pt idx="183">32.5</cx:pt>
          <cx:pt idx="184">26.399999999999999</cx:pt>
          <cx:pt idx="185">29.600000000000001</cx:pt>
          <cx:pt idx="186">50</cx:pt>
          <cx:pt idx="187">32</cx:pt>
          <cx:pt idx="188">29.800000000000001</cx:pt>
          <cx:pt idx="189">34.899999999999999</cx:pt>
          <cx:pt idx="190">37</cx:pt>
          <cx:pt idx="191">30.5</cx:pt>
          <cx:pt idx="192">36.399999999999999</cx:pt>
          <cx:pt idx="193">31.100000000000001</cx:pt>
          <cx:pt idx="194">29.100000000000001</cx:pt>
          <cx:pt idx="195">50</cx:pt>
          <cx:pt idx="196">33.299999999999997</cx:pt>
          <cx:pt idx="197">30.300000000000001</cx:pt>
          <cx:pt idx="198">34.600000000000001</cx:pt>
          <cx:pt idx="199">34.899999999999999</cx:pt>
          <cx:pt idx="200">32.899999999999999</cx:pt>
          <cx:pt idx="201">24.100000000000001</cx:pt>
          <cx:pt idx="202">42.299999999999997</cx:pt>
          <cx:pt idx="203">48.5</cx:pt>
          <cx:pt idx="204">50</cx:pt>
          <cx:pt idx="205">22.600000000000001</cx:pt>
          <cx:pt idx="206">24.399999999999999</cx:pt>
          <cx:pt idx="207">22.5</cx:pt>
          <cx:pt idx="208">24.399999999999999</cx:pt>
          <cx:pt idx="209">20</cx:pt>
          <cx:pt idx="210">21.699999999999999</cx:pt>
          <cx:pt idx="211">19.300000000000001</cx:pt>
          <cx:pt idx="212">22.399999999999999</cx:pt>
          <cx:pt idx="213">28.100000000000001</cx:pt>
          <cx:pt idx="214">23.699999999999999</cx:pt>
          <cx:pt idx="215">25</cx:pt>
          <cx:pt idx="216">23.300000000000001</cx:pt>
          <cx:pt idx="217">28.699999999999999</cx:pt>
          <cx:pt idx="218">21.5</cx:pt>
          <cx:pt idx="219">23</cx:pt>
          <cx:pt idx="220">26.699999999999999</cx:pt>
          <cx:pt idx="221">21.699999999999999</cx:pt>
          <cx:pt idx="222">27.5</cx:pt>
          <cx:pt idx="223">30.100000000000001</cx:pt>
          <cx:pt idx="224">44.799999999999997</cx:pt>
          <cx:pt idx="225">50</cx:pt>
          <cx:pt idx="226">37.600000000000001</cx:pt>
          <cx:pt idx="227">31.600000000000001</cx:pt>
          <cx:pt idx="228">46.700000000000003</cx:pt>
          <cx:pt idx="229">31.5</cx:pt>
          <cx:pt idx="230">24.300000000000001</cx:pt>
          <cx:pt idx="231">31.699999999999999</cx:pt>
          <cx:pt idx="232">41.700000000000003</cx:pt>
          <cx:pt idx="233">48.299999999999997</cx:pt>
          <cx:pt idx="234">29</cx:pt>
          <cx:pt idx="235">24</cx:pt>
          <cx:pt idx="236">25.100000000000001</cx:pt>
          <cx:pt idx="237">31.5</cx:pt>
          <cx:pt idx="238">23.699999999999999</cx:pt>
          <cx:pt idx="239">23.300000000000001</cx:pt>
          <cx:pt idx="240">22</cx:pt>
          <cx:pt idx="241">20.100000000000001</cx:pt>
          <cx:pt idx="242">22.199999999999999</cx:pt>
          <cx:pt idx="243">23.699999999999999</cx:pt>
          <cx:pt idx="244">17.600000000000001</cx:pt>
          <cx:pt idx="245">18.5</cx:pt>
          <cx:pt idx="246">24.300000000000001</cx:pt>
          <cx:pt idx="247">20.5</cx:pt>
          <cx:pt idx="248">24.5</cx:pt>
          <cx:pt idx="249">26.199999999999999</cx:pt>
          <cx:pt idx="250">24.399999999999999</cx:pt>
          <cx:pt idx="251">24.800000000000001</cx:pt>
          <cx:pt idx="252">29.600000000000001</cx:pt>
          <cx:pt idx="253">42.799999999999997</cx:pt>
          <cx:pt idx="254">21.899999999999999</cx:pt>
          <cx:pt idx="255">20.899999999999999</cx:pt>
          <cx:pt idx="256">44</cx:pt>
          <cx:pt idx="257">50</cx:pt>
          <cx:pt idx="258">36</cx:pt>
          <cx:pt idx="259">30.100000000000001</cx:pt>
          <cx:pt idx="260">33.799999999999997</cx:pt>
          <cx:pt idx="261">43.100000000000001</cx:pt>
          <cx:pt idx="262">48.799999999999997</cx:pt>
          <cx:pt idx="263">31</cx:pt>
          <cx:pt idx="264">36.5</cx:pt>
          <cx:pt idx="265">22.800000000000001</cx:pt>
          <cx:pt idx="266">30.699999999999999</cx:pt>
          <cx:pt idx="267">50</cx:pt>
          <cx:pt idx="268">43.5</cx:pt>
          <cx:pt idx="269">20.699999999999999</cx:pt>
          <cx:pt idx="270">21.100000000000001</cx:pt>
          <cx:pt idx="271">25.199999999999999</cx:pt>
          <cx:pt idx="272">24.399999999999999</cx:pt>
          <cx:pt idx="273">35.200000000000003</cx:pt>
          <cx:pt idx="274">32.399999999999999</cx:pt>
          <cx:pt idx="275">32</cx:pt>
          <cx:pt idx="276">33.200000000000003</cx:pt>
          <cx:pt idx="277">33.100000000000001</cx:pt>
          <cx:pt idx="278">29.100000000000001</cx:pt>
          <cx:pt idx="279">35.100000000000001</cx:pt>
          <cx:pt idx="280">45.399999999999999</cx:pt>
          <cx:pt idx="281">35.399999999999999</cx:pt>
          <cx:pt idx="282">46</cx:pt>
          <cx:pt idx="283">50</cx:pt>
          <cx:pt idx="284">32.200000000000003</cx:pt>
          <cx:pt idx="285">22</cx:pt>
          <cx:pt idx="286">20.100000000000001</cx:pt>
          <cx:pt idx="287">23.199999999999999</cx:pt>
          <cx:pt idx="288">22.300000000000001</cx:pt>
          <cx:pt idx="289">24.800000000000001</cx:pt>
          <cx:pt idx="290">28.5</cx:pt>
          <cx:pt idx="291">37.299999999999997</cx:pt>
          <cx:pt idx="292">27.899999999999999</cx:pt>
          <cx:pt idx="293">23.899999999999999</cx:pt>
          <cx:pt idx="294">21.699999999999999</cx:pt>
          <cx:pt idx="295">28.600000000000001</cx:pt>
          <cx:pt idx="296">27.100000000000001</cx:pt>
          <cx:pt idx="297">20.300000000000001</cx:pt>
          <cx:pt idx="298">22.5</cx:pt>
          <cx:pt idx="299">29</cx:pt>
          <cx:pt idx="300">24.800000000000001</cx:pt>
          <cx:pt idx="301">22</cx:pt>
          <cx:pt idx="302">26.399999999999999</cx:pt>
          <cx:pt idx="303">33.100000000000001</cx:pt>
          <cx:pt idx="304">36.100000000000001</cx:pt>
          <cx:pt idx="305">28.399999999999999</cx:pt>
          <cx:pt idx="306">33.399999999999999</cx:pt>
          <cx:pt idx="307">28.199999999999999</cx:pt>
          <cx:pt idx="308">22.800000000000001</cx:pt>
          <cx:pt idx="309">20.300000000000001</cx:pt>
          <cx:pt idx="310">16.100000000000001</cx:pt>
          <cx:pt idx="311">22.100000000000001</cx:pt>
          <cx:pt idx="312">19.399999999999999</cx:pt>
          <cx:pt idx="313">21.600000000000001</cx:pt>
          <cx:pt idx="314">23.800000000000001</cx:pt>
          <cx:pt idx="315">16.199999999999999</cx:pt>
          <cx:pt idx="316">17.800000000000001</cx:pt>
          <cx:pt idx="317">19.800000000000001</cx:pt>
          <cx:pt idx="318">23.100000000000001</cx:pt>
          <cx:pt idx="319">21</cx:pt>
          <cx:pt idx="320">23.800000000000001</cx:pt>
          <cx:pt idx="321">23.100000000000001</cx:pt>
          <cx:pt idx="322">20.399999999999999</cx:pt>
          <cx:pt idx="323">18.5</cx:pt>
          <cx:pt idx="324">25</cx:pt>
          <cx:pt idx="325">24.600000000000001</cx:pt>
          <cx:pt idx="326">23</cx:pt>
          <cx:pt idx="327">22.199999999999999</cx:pt>
          <cx:pt idx="328">19.300000000000001</cx:pt>
          <cx:pt idx="329">22.600000000000001</cx:pt>
          <cx:pt idx="330">19.800000000000001</cx:pt>
          <cx:pt idx="331">17.100000000000001</cx:pt>
          <cx:pt idx="332">19.399999999999999</cx:pt>
          <cx:pt idx="333">22.199999999999999</cx:pt>
          <cx:pt idx="334">20.699999999999999</cx:pt>
          <cx:pt idx="335">21.100000000000001</cx:pt>
          <cx:pt idx="336">19.5</cx:pt>
          <cx:pt idx="337">18.5</cx:pt>
          <cx:pt idx="338">20.600000000000001</cx:pt>
          <cx:pt idx="339">19</cx:pt>
          <cx:pt idx="340">18.699999999999999</cx:pt>
          <cx:pt idx="341">32.700000000000003</cx:pt>
          <cx:pt idx="342">16.5</cx:pt>
          <cx:pt idx="343">23.899999999999999</cx:pt>
          <cx:pt idx="344">31.199999999999999</cx:pt>
          <cx:pt idx="345">17.5</cx:pt>
          <cx:pt idx="346">17.199999999999999</cx:pt>
          <cx:pt idx="347">23.100000000000001</cx:pt>
          <cx:pt idx="348">24.5</cx:pt>
          <cx:pt idx="349">26.600000000000001</cx:pt>
          <cx:pt idx="350">22.899999999999999</cx:pt>
          <cx:pt idx="351">24.100000000000001</cx:pt>
          <cx:pt idx="352">18.600000000000001</cx:pt>
          <cx:pt idx="353">30.100000000000001</cx:pt>
          <cx:pt idx="354">18.199999999999999</cx:pt>
          <cx:pt idx="355">20.600000000000001</cx:pt>
          <cx:pt idx="356">17.800000000000001</cx:pt>
          <cx:pt idx="357">21.699999999999999</cx:pt>
          <cx:pt idx="358">22.699999999999999</cx:pt>
          <cx:pt idx="359">22.600000000000001</cx:pt>
          <cx:pt idx="360">25</cx:pt>
          <cx:pt idx="361">19.899999999999999</cx:pt>
          <cx:pt idx="362">20.800000000000001</cx:pt>
          <cx:pt idx="363">16.800000000000001</cx:pt>
          <cx:pt idx="364">21.899999999999999</cx:pt>
          <cx:pt idx="365">27.5</cx:pt>
          <cx:pt idx="366">21.899999999999999</cx:pt>
          <cx:pt idx="367">23.100000000000001</cx:pt>
          <cx:pt idx="368">50</cx:pt>
          <cx:pt idx="369">50</cx:pt>
          <cx:pt idx="370">50</cx:pt>
          <cx:pt idx="371">50</cx:pt>
          <cx:pt idx="372">50</cx:pt>
          <cx:pt idx="373">13.800000000000001</cx:pt>
          <cx:pt idx="374">13.800000000000001</cx:pt>
          <cx:pt idx="375">15</cx:pt>
          <cx:pt idx="376">13.9</cx:pt>
          <cx:pt idx="377">13.300000000000001</cx:pt>
          <cx:pt idx="378">13.1</cx:pt>
          <cx:pt idx="379">10.199999999999999</cx:pt>
          <cx:pt idx="380">10.4</cx:pt>
          <cx:pt idx="381">10.9</cx:pt>
          <cx:pt idx="382">11.300000000000001</cx:pt>
          <cx:pt idx="383">12.300000000000001</cx:pt>
          <cx:pt idx="384">8.8000000000000007</cx:pt>
          <cx:pt idx="385">7.2000000000000002</cx:pt>
          <cx:pt idx="386">10.5</cx:pt>
          <cx:pt idx="387">7.4000000000000004</cx:pt>
          <cx:pt idx="388">10.199999999999999</cx:pt>
          <cx:pt idx="389">11.5</cx:pt>
          <cx:pt idx="390">15.1</cx:pt>
          <cx:pt idx="391">23.199999999999999</cx:pt>
          <cx:pt idx="392">9.6999999999999993</cx:pt>
          <cx:pt idx="393">13.800000000000001</cx:pt>
          <cx:pt idx="394">12.699999999999999</cx:pt>
          <cx:pt idx="395">13.1</cx:pt>
          <cx:pt idx="396">12.5</cx:pt>
          <cx:pt idx="397">8.5</cx:pt>
          <cx:pt idx="398">5</cx:pt>
          <cx:pt idx="399">6.2999999999999998</cx:pt>
          <cx:pt idx="400">5.5999999999999996</cx:pt>
          <cx:pt idx="401">7.2000000000000002</cx:pt>
          <cx:pt idx="402">12.1</cx:pt>
          <cx:pt idx="403">8.3000000000000007</cx:pt>
          <cx:pt idx="404">8.5</cx:pt>
          <cx:pt idx="405">5</cx:pt>
          <cx:pt idx="406">11.9</cx:pt>
          <cx:pt idx="407">27.899999999999999</cx:pt>
          <cx:pt idx="408">17.199999999999999</cx:pt>
          <cx:pt idx="409">27.5</cx:pt>
          <cx:pt idx="410">15</cx:pt>
          <cx:pt idx="411">17.199999999999999</cx:pt>
          <cx:pt idx="412">17.899999999999999</cx:pt>
          <cx:pt idx="413">16.300000000000001</cx:pt>
          <cx:pt idx="414">7</cx:pt>
          <cx:pt idx="415">7.2000000000000002</cx:pt>
          <cx:pt idx="416">7.5</cx:pt>
          <cx:pt idx="417">10.4</cx:pt>
          <cx:pt idx="418">8.8000000000000007</cx:pt>
          <cx:pt idx="419">8.4000000000000004</cx:pt>
          <cx:pt idx="420">16.699999999999999</cx:pt>
          <cx:pt idx="421">14.199999999999999</cx:pt>
          <cx:pt idx="422">20.800000000000001</cx:pt>
          <cx:pt idx="423">13.4</cx:pt>
          <cx:pt idx="424">11.699999999999999</cx:pt>
          <cx:pt idx="425">8.3000000000000007</cx:pt>
          <cx:pt idx="426">10.199999999999999</cx:pt>
          <cx:pt idx="427">10.9</cx:pt>
          <cx:pt idx="428">11</cx:pt>
          <cx:pt idx="429">9.5</cx:pt>
          <cx:pt idx="430">14.5</cx:pt>
          <cx:pt idx="431">14.1</cx:pt>
          <cx:pt idx="432">16.100000000000001</cx:pt>
          <cx:pt idx="433">14.300000000000001</cx:pt>
          <cx:pt idx="434">11.699999999999999</cx:pt>
          <cx:pt idx="435">13.4</cx:pt>
          <cx:pt idx="436">9.5999999999999996</cx:pt>
          <cx:pt idx="437">8.6999999999999993</cx:pt>
          <cx:pt idx="438">8.4000000000000004</cx:pt>
          <cx:pt idx="439">12.800000000000001</cx:pt>
          <cx:pt idx="440">10.5</cx:pt>
          <cx:pt idx="441">17.100000000000001</cx:pt>
          <cx:pt idx="442">18.399999999999999</cx:pt>
          <cx:pt idx="443">15.4</cx:pt>
          <cx:pt idx="444">10.800000000000001</cx:pt>
          <cx:pt idx="445">11.800000000000001</cx:pt>
          <cx:pt idx="446">14.9</cx:pt>
          <cx:pt idx="447">12.6</cx:pt>
          <cx:pt idx="448">14.1</cx:pt>
          <cx:pt idx="449">13</cx:pt>
          <cx:pt idx="450">13.4</cx:pt>
          <cx:pt idx="451">15.199999999999999</cx:pt>
          <cx:pt idx="452">16.100000000000001</cx:pt>
          <cx:pt idx="453">17.800000000000001</cx:pt>
          <cx:pt idx="454">14.9</cx:pt>
          <cx:pt idx="455">14.1</cx:pt>
          <cx:pt idx="456">12.699999999999999</cx:pt>
          <cx:pt idx="457">13.5</cx:pt>
          <cx:pt idx="458">14.9</cx:pt>
          <cx:pt idx="459">20</cx:pt>
          <cx:pt idx="460">16.399999999999999</cx:pt>
          <cx:pt idx="461">17.699999999999999</cx:pt>
          <cx:pt idx="462">19.5</cx:pt>
          <cx:pt idx="463">20.199999999999999</cx:pt>
          <cx:pt idx="464">21.399999999999999</cx:pt>
          <cx:pt idx="465">19.899999999999999</cx:pt>
          <cx:pt idx="466">19</cx:pt>
          <cx:pt idx="467">19.100000000000001</cx:pt>
          <cx:pt idx="468">19.100000000000001</cx:pt>
          <cx:pt idx="469">20.100000000000001</cx:pt>
          <cx:pt idx="470">19.899999999999999</cx:pt>
          <cx:pt idx="471">19.600000000000001</cx:pt>
          <cx:pt idx="472">23.199999999999999</cx:pt>
          <cx:pt idx="473">29.800000000000001</cx:pt>
          <cx:pt idx="474">13.800000000000001</cx:pt>
          <cx:pt idx="475">13.300000000000001</cx:pt>
          <cx:pt idx="476">16.699999999999999</cx:pt>
          <cx:pt idx="477">12</cx:pt>
          <cx:pt idx="478">14.6</cx:pt>
          <cx:pt idx="479">21.399999999999999</cx:pt>
          <cx:pt idx="480">23</cx:pt>
          <cx:pt idx="481">23.699999999999999</cx:pt>
          <cx:pt idx="482">25</cx:pt>
          <cx:pt idx="483">21.800000000000001</cx:pt>
          <cx:pt idx="484">20.600000000000001</cx:pt>
          <cx:pt idx="485">21.199999999999999</cx:pt>
          <cx:pt idx="486">19.100000000000001</cx:pt>
          <cx:pt idx="487">20.600000000000001</cx:pt>
          <cx:pt idx="488">15.199999999999999</cx:pt>
          <cx:pt idx="489">7</cx:pt>
          <cx:pt idx="490">8.0999999999999996</cx:pt>
          <cx:pt idx="491">13.6</cx:pt>
          <cx:pt idx="492">20.100000000000001</cx:pt>
          <cx:pt idx="493">21.800000000000001</cx:pt>
          <cx:pt idx="494">24.5</cx:pt>
          <cx:pt idx="495">23.100000000000001</cx:pt>
          <cx:pt idx="496">19.699999999999999</cx:pt>
          <cx:pt idx="497">18.300000000000001</cx:pt>
          <cx:pt idx="498">21.199999999999999</cx:pt>
          <cx:pt idx="499">17.5</cx:pt>
          <cx:pt idx="500">16.800000000000001</cx:pt>
          <cx:pt idx="501">22.399999999999999</cx:pt>
          <cx:pt idx="502">20.600000000000001</cx:pt>
          <cx:pt idx="503">23.899999999999999</cx:pt>
          <cx:pt idx="504">22</cx:pt>
          <cx:pt idx="505">11.9</cx:pt>
        </cx:lvl>
      </cx:numDim>
    </cx:data>
  </cx:chartData>
  <cx:chart>
    <cx:title pos="t" align="ctr" overlay="0">
      <cx:tx>
        <cx:txData>
          <cx:v>Histogram for Average Price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600" b="1" i="0" u="none" strike="noStrike" spc="100" baseline="0">
              <a:solidFill>
                <a:sysClr val="window" lastClr="FFFFFF">
                  <a:lumMod val="95000"/>
                </a:sys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Calibri" panose="020F0502020204030204"/>
            </a:rPr>
            <a:t>Histogram for Average Price</a:t>
          </a:r>
        </a:p>
      </cx:txPr>
    </cx:title>
    <cx:plotArea>
      <cx:plotAreaRegion>
        <cx:series layoutId="clusteredColumn" uniqueId="{7643DDBA-8A76-47ED-83A0-E70CBEAC88A8}">
          <cx:spPr>
            <a:solidFill>
              <a:schemeClr val="accent2">
                <a:lumMod val="75000"/>
              </a:schemeClr>
            </a:solidFill>
            <a:ln>
              <a:solidFill>
                <a:schemeClr val="tx1"/>
              </a:solidFill>
            </a:ln>
          </cx:spPr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70">
  <cs:axisTitle>
    <cs:lnRef idx="0"/>
    <cs:fillRef idx="0"/>
    <cs:effectRef idx="0"/>
    <cs:fontRef idx="minor">
      <a:schemeClr val="lt1">
        <a:lumMod val="95000"/>
      </a:schemeClr>
    </cs:fontRef>
    <cs:defRPr sz="900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/>
  </cs:chartArea>
  <cs:dataLabel>
    <cs:lnRef idx="0"/>
    <cs:fillRef idx="0"/>
    <cs:effectRef idx="0"/>
    <cs:fontRef idx="minor">
      <a:schemeClr val="lt1">
        <a:lumMod val="9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lt1"/>
    </cs:fontRef>
    <cs:spPr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  <a:ln>
        <a:solidFill>
          <a:schemeClr val="tx1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10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900"/>
  </cs:valueAxis>
  <cs:wall>
    <cs:lnRef idx="0"/>
    <cs:fillRef idx="0"/>
    <cs:effectRef idx="0"/>
    <cs:fontRef idx="minor">
      <a:schemeClr val="lt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613221DCA648BDBE6140CC6A9D5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63A46-82AE-4629-8C12-CBA5E050F36A}"/>
      </w:docPartPr>
      <w:docPartBody>
        <w:p w:rsidR="00401BC5" w:rsidRDefault="00EB72ED">
          <w:pPr>
            <w:pStyle w:val="DF613221DCA648BDBE6140CC6A9D5921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ED"/>
    <w:rsid w:val="0003271A"/>
    <w:rsid w:val="002523AC"/>
    <w:rsid w:val="003A11A8"/>
    <w:rsid w:val="00401BC5"/>
    <w:rsid w:val="00432A8E"/>
    <w:rsid w:val="00CD5D5C"/>
    <w:rsid w:val="00EB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DF613221DCA648BDBE6140CC6A9D5921">
    <w:name w:val="DF613221DCA648BDBE6140CC6A9D59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00C52-7900-4B5F-9D5E-CE7266516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{347EFC37-02B9-4865-AF10-87FD54278C47}tf16392850_win32</Template>
  <TotalTime>631</TotalTime>
  <Pages>11</Pages>
  <Words>1737</Words>
  <Characters>9902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vaish</dc:creator>
  <cp:keywords/>
  <cp:lastModifiedBy>Vaishnavi G</cp:lastModifiedBy>
  <cp:revision>38</cp:revision>
  <cp:lastPrinted>2023-04-21T11:50:00Z</cp:lastPrinted>
  <dcterms:created xsi:type="dcterms:W3CDTF">2023-04-19T15:11:00Z</dcterms:created>
  <dcterms:modified xsi:type="dcterms:W3CDTF">2023-04-21T13:01:00Z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